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6" w:after="0" w:line="240" w:lineRule="auto"/>
        <w:ind w:left="3285" w:right="3736"/>
        <w:jc w:val="center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color w:val="C00000"/>
          <w:spacing w:val="0"/>
          <w:w w:val="100"/>
          <w:b/>
          <w:bCs/>
        </w:rPr>
        <w:t>Arrays</w:t>
      </w:r>
      <w:r>
        <w:rPr>
          <w:rFonts w:ascii="Times New Roman" w:hAnsi="Times New Roman" w:cs="Times New Roman" w:eastAsia="Times New Roman"/>
          <w:sz w:val="48"/>
          <w:szCs w:val="48"/>
          <w:color w:val="C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color w:val="C00000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color w:val="C0000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48"/>
          <w:szCs w:val="48"/>
          <w:color w:val="C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color w:val="C0000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48"/>
          <w:szCs w:val="48"/>
          <w:color w:val="000000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5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uous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double,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tc.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lso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store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tc.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index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6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store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store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student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ubje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ts,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iabl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uous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6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741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521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ontains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42" w:right="-20"/>
        <w:jc w:val="left"/>
        <w:tabs>
          <w:tab w:pos="6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i.e.,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tes.</w:t>
      </w:r>
    </w:p>
    <w:p>
      <w:pPr>
        <w:spacing w:before="19" w:after="0" w:line="276" w:lineRule="exact"/>
        <w:ind w:left="602" w:right="67" w:firstLine="-360"/>
        <w:jc w:val="left"/>
        <w:tabs>
          <w:tab w:pos="6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uous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small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</w:p>
    <w:p>
      <w:pPr>
        <w:spacing w:before="21" w:after="0" w:line="274" w:lineRule="exact"/>
        <w:ind w:left="602" w:right="67" w:firstLine="-360"/>
        <w:jc w:val="left"/>
        <w:tabs>
          <w:tab w:pos="6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ymbol" w:hAnsi="Symbol" w:cs="Symbol" w:eastAsia="Symbol"/>
          <w:sz w:val="24"/>
          <w:szCs w:val="24"/>
          <w:spacing w:val="0"/>
          <w:w w:val="100"/>
        </w:rPr>
        <w:t>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ssed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lcul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704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Adva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410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63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11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233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676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Disa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6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inke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704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329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579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ata_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ay_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ay_si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];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476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line="240" w:lineRule="auto" w:after="0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660" w:bottom="280" w:left="1340" w:right="1320"/>
        </w:sectPr>
      </w:pPr>
      <w:rPr/>
    </w:p>
    <w:p>
      <w:pPr>
        <w:spacing w:before="76" w:after="0" w:line="240" w:lineRule="auto"/>
        <w:ind w:left="100" w:right="811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s[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206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ta_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690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itializa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4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plest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index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nt.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84" w:lineRule="auto"/>
        <w:ind w:left="100" w:right="593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80;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60;</w:t>
      </w:r>
    </w:p>
    <w:p>
      <w:pPr>
        <w:spacing w:before="9" w:after="0" w:line="483" w:lineRule="auto"/>
        <w:ind w:left="100" w:right="808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85;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75;</w:t>
      </w:r>
    </w:p>
    <w:p>
      <w:pPr>
        <w:spacing w:before="16" w:after="0" w:line="240" w:lineRule="auto"/>
        <w:ind w:left="100" w:right="580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itializa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768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765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833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){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870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i=0;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83" w:lineRule="auto"/>
        <w:ind w:left="100" w:right="593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5];//d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80;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60;</w:t>
      </w:r>
    </w:p>
    <w:p>
      <w:pPr>
        <w:spacing w:before="12" w:after="0" w:line="483" w:lineRule="auto"/>
        <w:ind w:left="100" w:right="808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85;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75;</w:t>
      </w:r>
    </w:p>
    <w:p>
      <w:pPr>
        <w:spacing w:before="11" w:after="0" w:line="240" w:lineRule="auto"/>
        <w:ind w:left="100" w:right="745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773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5;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){</w:t>
      </w:r>
    </w:p>
    <w:p>
      <w:pPr>
        <w:spacing w:line="240" w:lineRule="auto" w:after="0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1180" w:bottom="280" w:left="1340" w:right="1340"/>
        </w:sectPr>
      </w:pPr>
      <w:rPr/>
    </w:p>
    <w:p>
      <w:pPr>
        <w:spacing w:before="6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);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484" w:lineRule="auto"/>
        <w:ind w:left="100" w:right="733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7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80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60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70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85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75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44.39375pt;height:129.7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15.985495pt;height:210.7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640" w:bottom="280" w:left="1340" w:right="1720"/>
        </w:sectPr>
      </w:pPr>
      <w:rPr/>
    </w:p>
    <w:p>
      <w:pPr>
        <w:spacing w:before="60" w:after="0" w:line="240" w:lineRule="auto"/>
        <w:ind w:left="100" w:right="5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rious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both.</w:t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0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rsions,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lso</w:t>
      </w:r>
    </w:p>
    <w:p>
      <w:pPr>
        <w:spacing w:before="0" w:after="0" w:line="240" w:lineRule="auto"/>
        <w:ind w:left="640" w:right="507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10;</w:t>
      </w:r>
    </w:p>
    <w:p>
      <w:pPr>
        <w:spacing w:before="0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5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itializi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40" w:right="469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ializing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</w:p>
    <w:p>
      <w:pPr>
        <w:spacing w:before="0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{10,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;"</w:t>
      </w:r>
    </w:p>
    <w:p>
      <w:pPr>
        <w:spacing w:before="5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itial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</w:p>
    <w:p>
      <w:pPr>
        <w:spacing w:before="0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</w:p>
    <w:p>
      <w:pPr>
        <w:spacing w:before="0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</w:p>
    <w:p>
      <w:pPr>
        <w:spacing w:before="0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0.</w:t>
      </w:r>
    </w:p>
    <w:p>
      <w:pPr>
        <w:spacing w:before="0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{10,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;"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ssed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</w:p>
    <w:p>
      <w:pPr>
        <w:spacing w:before="7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95.178840pt;height:117.81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1" w:lineRule="exact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60.453983pt;margin-top:13.913097pt;width:482.216pt;height:23.50003pt;mso-position-horizontal-relative:page;mso-position-vertical-relative:paragraph;z-index:-2231" coordorigin="1209,278" coordsize="9644,470">
            <v:group style="position:absolute;left:1217;top:286;width:9628;height:2" coordorigin="1217,286" coordsize="9628,2">
              <v:shape style="position:absolute;left:1217;top:286;width:9628;height:2" coordorigin="1217,286" coordsize="9628,0" path="m1217,286l10845,286e" filled="f" stroked="t" strokeweight=".82003pt" strokecolor="#DDDDDD">
                <v:path arrowok="t"/>
              </v:shape>
            </v:group>
            <v:group style="position:absolute;left:1224;top:294;width:2;height:446" coordorigin="1224,294" coordsize="2,446">
              <v:shape style="position:absolute;left:1224;top:294;width:2;height:446" coordorigin="1224,294" coordsize="0,446" path="m1224,294l1224,740e" filled="f" stroked="t" strokeweight=".82pt" strokecolor="#DDDDDD">
                <v:path arrowok="t"/>
              </v:shape>
            </v:group>
            <v:group style="position:absolute;left:10838;top:294;width:2;height:446" coordorigin="10838,294" coordsize="2,446">
              <v:shape style="position:absolute;left:10838;top:294;width:2;height:446" coordorigin="10838,294" coordsize="0,446" path="m10838,294l10838,740e" filled="f" stroked="t" strokeweight=".81997pt" strokecolor="#DDDDDD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le: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40" w:bottom="280" w:left="1340" w:right="1320"/>
        </w:sectPr>
      </w:pPr>
      <w:rPr/>
    </w:p>
    <w:p>
      <w:pPr>
        <w:spacing w:before="60" w:after="0" w:line="240" w:lineRule="auto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97.084pt;margin-top:214.320007pt;width:444.95pt;height:36.07pt;mso-position-horizontal-relative:page;mso-position-vertical-relative:page;z-index:-2230" coordorigin="1942,4286" coordsize="8899,721">
            <v:group style="position:absolute;left:1952;top:4296;width:8879;height:427" coordorigin="1952,4296" coordsize="8879,427">
              <v:shape style="position:absolute;left:1952;top:4296;width:8879;height:427" coordorigin="1952,4296" coordsize="8879,427" path="m1952,4724l10831,4724,10831,4296,1952,4296,1952,4724e" filled="t" fillcolor="#DFDFDF" stroked="f">
                <v:path arrowok="t"/>
                <v:fill/>
              </v:shape>
            </v:group>
            <v:group style="position:absolute;left:1952;top:4724;width:8879;height:274" coordorigin="1952,4724" coordsize="8879,274">
              <v:shape style="position:absolute;left:1952;top:4724;width:8879;height:274" coordorigin="1952,4724" coordsize="8879,274" path="m1952,4998l10831,4998,10831,4724,1952,4724,1952,4998e" filled="t" fillcolor="#DFDFDF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97.084pt;margin-top:623.840027pt;width:444.95pt;height:78.636pt;mso-position-horizontal-relative:page;mso-position-vertical-relative:page;z-index:-2229" coordorigin="1942,12477" coordsize="8899,1573">
            <v:group style="position:absolute;left:1952;top:12487;width:8879;height:425" coordorigin="1952,12487" coordsize="8879,425">
              <v:shape style="position:absolute;left:1952;top:12487;width:8879;height:425" coordorigin="1952,12487" coordsize="8879,425" path="m1952,12912l10831,12912,10831,12487,1952,12487,1952,12912e" filled="t" fillcolor="#DFDFDF" stroked="f">
                <v:path arrowok="t"/>
                <v:fill/>
              </v:shape>
            </v:group>
            <v:group style="position:absolute;left:1952;top:12912;width:8879;height:427" coordorigin="1952,12912" coordsize="8879,427">
              <v:shape style="position:absolute;left:1952;top:12912;width:8879;height:427" coordorigin="1952,12912" coordsize="8879,427" path="m1952,13339l10831,13339,10831,12912,1952,12912,1952,13339e" filled="t" fillcolor="#DFDFDF" stroked="f">
                <v:path arrowok="t"/>
                <v:fill/>
              </v:shape>
            </v:group>
            <v:group style="position:absolute;left:1952;top:13339;width:8879;height:425" coordorigin="1952,13339" coordsize="8879,425">
              <v:shape style="position:absolute;left:1952;top:13339;width:8879;height:425" coordorigin="1952,13339" coordsize="8879,425" path="m1952,13764l10831,13764,10831,13339,1952,13339,1952,13764e" filled="t" fillcolor="#DFDFDF" stroked="f">
                <v:path arrowok="t"/>
                <v:fill/>
              </v:shape>
            </v:group>
            <v:group style="position:absolute;left:1952;top:13764;width:8879;height:276" coordorigin="1952,13764" coordsize="8879,276">
              <v:shape style="position:absolute;left:1952;top:13764;width:8879;height:276" coordorigin="1952,13764" coordsize="8879,276" path="m1952,14040l10831,14040,10831,13764,1952,13764,1952,14040e" filled="t" fillcolor="#DFDFDF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0" w:after="0" w:line="271" w:lineRule="exact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500" w:right="682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exact"/>
        <w:ind w:left="5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"%d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5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0" w:after="0" w:line="271" w:lineRule="exact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40" w:lineRule="auto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6" w:lineRule="exact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tiguo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loca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</w:p>
    <w:p>
      <w:pPr>
        <w:spacing w:before="0" w:after="0" w:line="240" w:lineRule="auto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uous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0" w:after="0" w:line="240" w:lineRule="auto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0" w:after="0" w:line="271" w:lineRule="exact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5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</w:p>
    <w:p>
      <w:pPr>
        <w:spacing w:before="0" w:after="0" w:line="240" w:lineRule="auto"/>
        <w:ind w:left="5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0" w:after="0" w:line="240" w:lineRule="auto"/>
        <w:ind w:left="5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0" w:after="0" w:line="240" w:lineRule="auto"/>
        <w:ind w:left="500" w:right="706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i;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compiler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%l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0" w:after="0" w:line="240" w:lineRule="auto"/>
        <w:ind w:left="7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'&amp;'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ds</w:t>
      </w:r>
    </w:p>
    <w:p>
      <w:pPr>
        <w:spacing w:before="0" w:after="0" w:line="240" w:lineRule="auto"/>
        <w:ind w:left="7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ble.</w:t>
      </w:r>
    </w:p>
    <w:p>
      <w:pPr>
        <w:spacing w:before="0" w:after="0" w:line="271" w:lineRule="exact"/>
        <w:ind w:left="7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"Add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-1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5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0" w:after="0" w:line="271" w:lineRule="exact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40" w:lineRule="auto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d636b4260</w:t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d636b4264</w:t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d636b4268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40" w:bottom="280" w:left="1720" w:right="1720"/>
        </w:sectPr>
      </w:pPr>
      <w:rPr/>
    </w:p>
    <w:p>
      <w:pPr>
        <w:spacing w:before="60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97.084pt;margin-top:34.900002pt;width:444.95pt;height:36.04pt;mso-position-horizontal-relative:page;mso-position-vertical-relative:page;z-index:-2228" coordorigin="1942,698" coordsize="8899,721">
            <v:group style="position:absolute;left:1952;top:708;width:8879;height:427" coordorigin="1952,708" coordsize="8879,427">
              <v:shape style="position:absolute;left:1952;top:708;width:8879;height:427" coordorigin="1952,708" coordsize="8879,427" path="m1952,1135l10831,1135,10831,708,1952,708,1952,1135e" filled="t" fillcolor="#DFDFDF" stroked="f">
                <v:path arrowok="t"/>
                <v:fill/>
              </v:shape>
            </v:group>
            <v:group style="position:absolute;left:1952;top:1135;width:8879;height:274" coordorigin="1952,1135" coordsize="8879,274">
              <v:shape style="position:absolute;left:1952;top:1135;width:8879;height:274" coordorigin="1952,1135" coordsize="8879,274" path="m1952,1409l10831,1409,10831,1135,1952,1135,1952,1409e" filled="t" fillcolor="#DFDFDF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0.084pt;margin-top:361.350006pt;width:471.95pt;height:70.02pt;mso-position-horizontal-relative:page;mso-position-vertical-relative:page;z-index:-2227" coordorigin="1402,7227" coordsize="9439,1400">
            <v:group style="position:absolute;left:1412;top:7237;width:9419;height:276" coordorigin="1412,7237" coordsize="9419,276">
              <v:shape style="position:absolute;left:1412;top:7237;width:9419;height:276" coordorigin="1412,7237" coordsize="9419,276" path="m1412,7513l10831,7513,10831,7237,1412,7237,1412,7513e" filled="t" fillcolor="#F8FAF8" stroked="f">
                <v:path arrowok="t"/>
                <v:fill/>
              </v:shape>
            </v:group>
            <v:group style="position:absolute;left:1412;top:7513;width:9419;height:276" coordorigin="1412,7513" coordsize="9419,276">
              <v:shape style="position:absolute;left:1412;top:7513;width:9419;height:276" coordorigin="1412,7513" coordsize="9419,276" path="m1412,7789l10831,7789,10831,7513,1412,7513,1412,7789e" filled="t" fillcolor="#F8FAF8" stroked="f">
                <v:path arrowok="t"/>
                <v:fill/>
              </v:shape>
            </v:group>
            <v:group style="position:absolute;left:1412;top:7789;width:9419;height:276" coordorigin="1412,7789" coordsize="9419,276">
              <v:shape style="position:absolute;left:1412;top:7789;width:9419;height:276" coordorigin="1412,7789" coordsize="9419,276" path="m1412,8065l10831,8065,10831,7789,1412,7789,1412,8065e" filled="t" fillcolor="#F8FAF8" stroked="f">
                <v:path arrowok="t"/>
                <v:fill/>
              </v:shape>
            </v:group>
            <v:group style="position:absolute;left:1412;top:8065;width:9419;height:276" coordorigin="1412,8065" coordsize="9419,276">
              <v:shape style="position:absolute;left:1412;top:8065;width:9419;height:276" coordorigin="1412,8065" coordsize="9419,276" path="m1412,8341l10831,8341,10831,8065,1412,8065,1412,8341e" filled="t" fillcolor="#F8FAF8" stroked="f">
                <v:path arrowok="t"/>
                <v:fill/>
              </v:shape>
            </v:group>
            <v:group style="position:absolute;left:1412;top:8341;width:9419;height:276" coordorigin="1412,8341" coordsize="9419,276">
              <v:shape style="position:absolute;left:1412;top:8341;width:9419;height:276" coordorigin="1412,8341" coordsize="9419,276" path="m1412,8617l10831,8617,10831,8341,1412,8341,1412,8617e" filled="t" fillcolor="#F8FAF8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d636b426c</w:t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d636b4270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ays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i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lare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ini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arra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41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){</w:t>
      </w:r>
    </w:p>
    <w:p>
      <w:pPr>
        <w:spacing w:before="3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i=0;</w:t>
      </w:r>
    </w:p>
    <w:p>
      <w:pPr>
        <w:spacing w:before="3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{20,30,40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50,60}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iali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38" w:after="0" w:line="274" w:lineRule="auto"/>
        <w:ind w:left="100" w:right="6621" w:firstLine="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5;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"%d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3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41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</w:t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60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i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Programs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Sort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array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3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void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8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6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mp;</w:t>
      </w:r>
    </w:p>
    <w:p>
      <w:pPr>
        <w:spacing w:before="38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78,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23};</w:t>
      </w:r>
    </w:p>
    <w:p>
      <w:pPr>
        <w:spacing w:before="38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i&lt;10;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39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6" w:after="0" w:line="240" w:lineRule="auto"/>
        <w:ind w:left="5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i+1;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j&lt;10;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38" w:after="0" w:line="271" w:lineRule="exact"/>
        <w:ind w:left="5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3" w:after="0" w:line="240" w:lineRule="auto"/>
        <w:ind w:left="7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38" w:after="0" w:line="271" w:lineRule="exact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6" w:after="0" w:line="273" w:lineRule="auto"/>
        <w:ind w:left="1060" w:right="692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temp;</w:t>
      </w:r>
    </w:p>
    <w:p>
      <w:pPr>
        <w:spacing w:before="1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40" w:bottom="280" w:left="1340" w:right="1720"/>
        </w:sectPr>
      </w:pPr>
      <w:rPr/>
    </w:p>
    <w:p>
      <w:pPr>
        <w:spacing w:before="60" w:after="0" w:line="240" w:lineRule="auto"/>
        <w:ind w:left="5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7.429985pt;margin-top:671.209961pt;width:497.24pt;height:55.53603pt;mso-position-horizontal-relative:page;mso-position-vertical-relative:page;z-index:-2226" coordorigin="1149,13424" coordsize="9945,1111">
            <v:group style="position:absolute;left:1171;top:13440;width:9900;height:540" coordorigin="1171,13440" coordsize="9900,540">
              <v:shape style="position:absolute;left:1171;top:13440;width:9900;height:540" coordorigin="1171,13440" coordsize="9900,540" path="m1171,13980l11071,13980,11071,13440,1171,13440,1171,13980e" filled="t" fillcolor="#F5F5F5" stroked="f">
                <v:path arrowok="t"/>
                <v:fill/>
              </v:shape>
            </v:group>
            <v:group style="position:absolute;left:1470;top:13696;width:2;height:283" coordorigin="1470,13696" coordsize="2,283">
              <v:shape style="position:absolute;left:1470;top:13696;width:2;height:283" coordorigin="1470,13696" coordsize="0,283" path="m1470,13696l1470,13980e" filled="f" stroked="t" strokeweight="3.1pt" strokecolor="#F5F5F5">
                <v:path arrowok="t"/>
              </v:shape>
            </v:group>
            <v:group style="position:absolute;left:1500;top:13680;width:6392;height:300" coordorigin="1500,13680" coordsize="6392,300">
              <v:shape style="position:absolute;left:1500;top:13680;width:6392;height:300" coordorigin="1500,13680" coordsize="6392,300" path="m1500,13980l7893,13980,7893,13680,1500,13680,1500,13980e" filled="t" fillcolor="#FFFF00" stroked="f">
                <v:path arrowok="t"/>
                <v:fill/>
              </v:shape>
            </v:group>
            <v:group style="position:absolute;left:1157;top:13432;width:9928;height:2" coordorigin="1157,13432" coordsize="9928,2">
              <v:shape style="position:absolute;left:1157;top:13432;width:9928;height:2" coordorigin="1157,13432" coordsize="9928,0" path="m1157,13432l11085,13432e" filled="f" stroked="t" strokeweight=".82003pt" strokecolor="#D2DCE6">
                <v:path arrowok="t"/>
              </v:shape>
            </v:group>
            <v:group style="position:absolute;left:1164;top:13440;width:2;height:1080" coordorigin="1164,13440" coordsize="2,1080">
              <v:shape style="position:absolute;left:1164;top:13440;width:2;height:1080" coordorigin="1164,13440" coordsize="0,1080" path="m1164,13440l1164,14520e" filled="f" stroked="t" strokeweight=".82pt" strokecolor="#D2DCE6">
                <v:path arrowok="t"/>
              </v:shape>
            </v:group>
            <v:group style="position:absolute;left:11078;top:13440;width:2;height:1080" coordorigin="11078,13440" coordsize="2,1080">
              <v:shape style="position:absolute;left:11078;top:13440;width:2;height:1080" coordorigin="11078,13440" coordsize="0,1080" path="m11078,13440l11078,14520e" filled="f" stroked="t" strokeweight=".81997pt" strokecolor="#D2DCE6">
                <v:path arrowok="t"/>
              </v:shape>
            </v:group>
            <v:group style="position:absolute;left:1171;top:13980;width:9900;height:540" coordorigin="1171,13980" coordsize="9900,540">
              <v:shape style="position:absolute;left:1171;top:13980;width:9900;height:540" coordorigin="1171,13980" coordsize="9900,540" path="m1171,14520l11071,14520,11071,13980,1171,13980,1171,14520e" filled="t" fillcolor="#F5F5F5" stroked="f">
                <v:path arrowok="t"/>
                <v:fill/>
              </v:shape>
            </v:group>
            <v:group style="position:absolute;left:1440;top:13996;width:3725;height:283" coordorigin="1440,13996" coordsize="3725,283">
              <v:shape style="position:absolute;left:1440;top:13996;width:3725;height:283" coordorigin="1440,13996" coordsize="3725,283" path="m1440,14280l5166,14280,5166,13996,1440,13996,1440,14280e" filled="t" fillcolor="#F5F5F5" stroked="f">
                <v:path arrowok="t"/>
                <v:fill/>
              </v:shape>
            </v:group>
            <v:group style="position:absolute;left:1157;top:14527;width:9928;height:2" coordorigin="1157,14527" coordsize="9928,2">
              <v:shape style="position:absolute;left:1157;top:14527;width:9928;height:2" coordorigin="1157,14527" coordsize="9928,0" path="m1157,14527l11085,14527e" filled="f" stroked="t" strokeweight=".81997pt" strokecolor="#D2DCE6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41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4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rinti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8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i&lt;10;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38" w:after="0" w:line="271" w:lineRule="exact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6" w:after="0" w:line="240" w:lineRule="auto"/>
        <w:ind w:left="5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);</w:t>
      </w:r>
    </w:p>
    <w:p>
      <w:pPr>
        <w:spacing w:before="38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38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i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3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2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rg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2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2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2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4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5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3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void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6" w:after="0" w:line="273" w:lineRule="auto"/>
        <w:ind w:left="340" w:right="524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,i,n,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");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n);</w:t>
      </w:r>
    </w:p>
    <w:p>
      <w:pPr>
        <w:spacing w:before="1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");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1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i&lt;n;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38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3" w:after="0" w:line="240" w:lineRule="auto"/>
        <w:ind w:left="5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);</w:t>
      </w:r>
    </w:p>
    <w:p>
      <w:pPr>
        <w:spacing w:before="38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6" w:after="0" w:line="273" w:lineRule="auto"/>
        <w:ind w:left="340" w:right="684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n;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1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6" w:after="0" w:line="240" w:lineRule="auto"/>
        <w:ind w:left="5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st)</w:t>
      </w:r>
    </w:p>
    <w:p>
      <w:pPr>
        <w:spacing w:before="38" w:after="0" w:line="271" w:lineRule="exact"/>
        <w:ind w:left="5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3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st;</w:t>
      </w:r>
    </w:p>
    <w:p>
      <w:pPr>
        <w:spacing w:before="38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41" w:after="0" w:line="271" w:lineRule="exact"/>
        <w:ind w:left="5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3" w:after="0" w:line="240" w:lineRule="auto"/>
        <w:ind w:left="5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&amp;&amp;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st)</w:t>
      </w:r>
    </w:p>
    <w:p>
      <w:pPr>
        <w:spacing w:before="38" w:after="0" w:line="271" w:lineRule="exact"/>
        <w:ind w:left="5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3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i];</w:t>
      </w:r>
    </w:p>
    <w:p>
      <w:pPr>
        <w:spacing w:before="41" w:after="0" w:line="240" w:lineRule="auto"/>
        <w:ind w:left="5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38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3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st,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_la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st);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array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4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80" w:bottom="280" w:left="1340" w:right="1720"/>
        </w:sectPr>
      </w:pPr>
      <w:rPr/>
    </w:p>
    <w:p>
      <w:pPr>
        <w:spacing w:before="7" w:after="0" w:line="80" w:lineRule="exact"/>
        <w:jc w:val="left"/>
        <w:rPr>
          <w:sz w:val="8"/>
          <w:szCs w:val="8"/>
        </w:rPr>
      </w:pPr>
      <w:rPr/>
      <w:r>
        <w:rPr/>
        <w:pict>
          <v:group style="position:absolute;margin-left:57.429985pt;margin-top:581.930054pt;width:497.24pt;height:145.53597pt;mso-position-horizontal-relative:page;mso-position-vertical-relative:page;z-index:-2225" coordorigin="1149,11639" coordsize="9945,2911">
            <v:group style="position:absolute;left:1171;top:11654;width:9900;height:540" coordorigin="1171,11654" coordsize="9900,540">
              <v:shape style="position:absolute;left:1171;top:11654;width:9900;height:540" coordorigin="1171,11654" coordsize="9900,540" path="m1171,12194l11071,12194,11071,11654,1171,11654,1171,12194e" filled="t" fillcolor="#F5F5F5" stroked="f">
                <v:path arrowok="t"/>
                <v:fill/>
              </v:shape>
            </v:group>
            <v:group style="position:absolute;left:1440;top:11894;width:5509;height:300" coordorigin="1440,11894" coordsize="5509,300">
              <v:shape style="position:absolute;left:1440;top:11894;width:5509;height:300" coordorigin="1440,11894" coordsize="5509,300" path="m1440,12194l6949,12194,6949,11894,1440,11894,1440,12194e" filled="t" fillcolor="#FFFF00" stroked="f">
                <v:path arrowok="t"/>
                <v:fill/>
              </v:shape>
            </v:group>
            <v:group style="position:absolute;left:1157;top:11647;width:9928;height:2" coordorigin="1157,11647" coordsize="9928,2">
              <v:shape style="position:absolute;left:1157;top:11647;width:9928;height:2" coordorigin="1157,11647" coordsize="9928,0" path="m1157,11647l11085,11647e" filled="f" stroked="t" strokeweight=".81997pt" strokecolor="#D2DCE6">
                <v:path arrowok="t"/>
              </v:shape>
            </v:group>
            <v:group style="position:absolute;left:1164;top:11654;width:2;height:2880" coordorigin="1164,11654" coordsize="2,2880">
              <v:shape style="position:absolute;left:1164;top:11654;width:2;height:2880" coordorigin="1164,11654" coordsize="0,2880" path="m1164,11654l1164,14534e" filled="f" stroked="t" strokeweight=".82pt" strokecolor="#D2DCE6">
                <v:path arrowok="t"/>
              </v:shape>
            </v:group>
            <v:group style="position:absolute;left:11078;top:11654;width:2;height:2880" coordorigin="11078,11654" coordsize="2,2880">
              <v:shape style="position:absolute;left:11078;top:11654;width:2;height:2880" coordorigin="11078,11654" coordsize="0,2880" path="m11078,11654l11078,14534e" filled="f" stroked="t" strokeweight=".81997pt" strokecolor="#D2DCE6">
                <v:path arrowok="t"/>
              </v:shape>
            </v:group>
            <v:group style="position:absolute;left:1171;top:12194;width:9900;height:300" coordorigin="1171,12194" coordsize="9900,300">
              <v:shape style="position:absolute;left:1171;top:12194;width:9900;height:300" coordorigin="1171,12194" coordsize="9900,300" path="m1171,12494l11071,12494,11071,12194,1171,12194,1171,12494e" filled="t" fillcolor="#F5F5F5" stroked="f">
                <v:path arrowok="t"/>
                <v:fill/>
              </v:shape>
            </v:group>
            <v:group style="position:absolute;left:1171;top:12494;width:9900;height:300" coordorigin="1171,12494" coordsize="9900,300">
              <v:shape style="position:absolute;left:1171;top:12494;width:9900;height:300" coordorigin="1171,12494" coordsize="9900,300" path="m1171,12794l11071,12794,11071,12494,1171,12494,1171,12794e" filled="t" fillcolor="#F5F5F5" stroked="f">
                <v:path arrowok="t"/>
                <v:fill/>
              </v:shape>
            </v:group>
            <v:group style="position:absolute;left:1440;top:12511;width:1805;height:283" coordorigin="1440,12511" coordsize="1805,283">
              <v:shape style="position:absolute;left:1440;top:12511;width:1805;height:283" coordorigin="1440,12511" coordsize="1805,283" path="m1440,12794l3245,12794,3245,12511,1440,12511,1440,12794e" filled="t" fillcolor="#F5F5F5" stroked="f">
                <v:path arrowok="t"/>
                <v:fill/>
              </v:shape>
            </v:group>
            <v:group style="position:absolute;left:1171;top:12794;width:9900;height:300" coordorigin="1171,12794" coordsize="9900,300">
              <v:shape style="position:absolute;left:1171;top:12794;width:9900;height:300" coordorigin="1171,12794" coordsize="9900,300" path="m1171,13094l11071,13094,11071,12794,1171,12794,1171,13094e" filled="t" fillcolor="#F5F5F5" stroked="f">
                <v:path arrowok="t"/>
                <v:fill/>
              </v:shape>
            </v:group>
            <v:group style="position:absolute;left:1440;top:12811;width:953;height:283" coordorigin="1440,12811" coordsize="953,283">
              <v:shape style="position:absolute;left:1440;top:12811;width:953;height:283" coordorigin="1440,12811" coordsize="953,283" path="m1440,13094l2393,13094,2393,12811,1440,12811,1440,13094e" filled="t" fillcolor="#F5F5F5" stroked="f">
                <v:path arrowok="t"/>
                <v:fill/>
              </v:shape>
            </v:group>
            <v:group style="position:absolute;left:1171;top:13094;width:9900;height:300" coordorigin="1171,13094" coordsize="9900,300">
              <v:shape style="position:absolute;left:1171;top:13094;width:9900;height:300" coordorigin="1171,13094" coordsize="9900,300" path="m1171,13394l11071,13394,11071,13094,1171,13094,1171,13394e" filled="t" fillcolor="#F5F5F5" stroked="f">
                <v:path arrowok="t"/>
                <v:fill/>
              </v:shape>
            </v:group>
            <v:group style="position:absolute;left:1440;top:13111;width:115;height:283" coordorigin="1440,13111" coordsize="115,283">
              <v:shape style="position:absolute;left:1440;top:13111;width:115;height:283" coordorigin="1440,13111" coordsize="115,283" path="m1440,13394l1556,13394,1556,13111,1440,13111,1440,13394e" filled="t" fillcolor="#F5F5F5" stroked="f">
                <v:path arrowok="t"/>
                <v:fill/>
              </v:shape>
            </v:group>
            <v:group style="position:absolute;left:1171;top:13394;width:9900;height:300" coordorigin="1171,13394" coordsize="9900,300">
              <v:shape style="position:absolute;left:1171;top:13394;width:9900;height:300" coordorigin="1171,13394" coordsize="9900,300" path="m1171,13694l11071,13694,11071,13394,1171,13394,1171,13694e" filled="t" fillcolor="#F5F5F5" stroked="f">
                <v:path arrowok="t"/>
                <v:fill/>
              </v:shape>
            </v:group>
            <v:group style="position:absolute;left:1440;top:13411;width:3855;height:283" coordorigin="1440,13411" coordsize="3855,283">
              <v:shape style="position:absolute;left:1440;top:13411;width:3855;height:283" coordorigin="1440,13411" coordsize="3855,283" path="m1440,13694l5295,13694,5295,13411,1440,13411,1440,13694e" filled="t" fillcolor="#F5F5F5" stroked="f">
                <v:path arrowok="t"/>
                <v:fill/>
              </v:shape>
            </v:group>
            <v:group style="position:absolute;left:1171;top:13694;width:9900;height:300" coordorigin="1171,13694" coordsize="9900,300">
              <v:shape style="position:absolute;left:1171;top:13694;width:9900;height:300" coordorigin="1171,13694" coordsize="9900,300" path="m1171,13994l11071,13994,11071,13694,1171,13694,1171,13994e" filled="t" fillcolor="#F5F5F5" stroked="f">
                <v:path arrowok="t"/>
                <v:fill/>
              </v:shape>
            </v:group>
            <v:group style="position:absolute;left:1171;top:13994;width:9900;height:540" coordorigin="1171,13994" coordsize="9900,540">
              <v:shape style="position:absolute;left:1171;top:13994;width:9900;height:540" coordorigin="1171,13994" coordsize="9900,540" path="m1171,14534l11071,14534,11071,13994,1171,13994,1171,14534e" filled="t" fillcolor="#F5F5F5" stroked="f">
                <v:path arrowok="t"/>
                <v:fill/>
              </v:shape>
            </v:group>
            <v:group style="position:absolute;left:1440;top:14011;width:3867;height:283" coordorigin="1440,14011" coordsize="3867,283">
              <v:shape style="position:absolute;left:1440;top:14011;width:3867;height:283" coordorigin="1440,14011" coordsize="3867,283" path="m1440,14294l5307,14294,5307,14011,1440,14011,1440,14294e" filled="t" fillcolor="#F5F5F5" stroked="f">
                <v:path arrowok="t"/>
                <v:fill/>
              </v:shape>
            </v:group>
            <v:group style="position:absolute;left:1157;top:14541;width:9928;height:2" coordorigin="1157,14541" coordsize="9928,2">
              <v:shape style="position:absolute;left:1157;top:14541;width:9928;height:2" coordorigin="1157,14541" coordsize="9928,0" path="m1157,14541l11085,14541e" filled="f" stroked="t" strokeweight=".82003pt" strokecolor="#D2DCE6">
                <v:path arrowok="t"/>
              </v:shape>
            </v:group>
            <w10:wrap type="none"/>
          </v:group>
        </w:pict>
      </w:r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8.599997" w:type="dxa"/>
      </w:tblPr>
      <w:tblGrid/>
      <w:tr>
        <w:trPr>
          <w:trHeight w:val="6498" w:hRule="exact"/>
        </w:trPr>
        <w:tc>
          <w:tcPr>
            <w:tcW w:w="9914" w:type="dxa"/>
            <w:gridSpan w:val="3"/>
            <w:tcBorders>
              <w:top w:val="single" w:sz="6.56" w:space="0" w:color="D2DCE6"/>
              <w:bottom w:val="single" w:sz="6.56" w:space="0" w:color="D2DCE6"/>
              <w:left w:val="single" w:sz="6.56" w:space="0" w:color="D2DCE6"/>
              <w:right w:val="single" w:sz="6.55976" w:space="0" w:color="D2DCE6"/>
            </w:tcBorders>
            <w:shd w:val="clear" w:color="auto" w:fill="F5F5F5"/>
          </w:tcPr>
          <w:p>
            <w:pPr>
              <w:spacing w:before="17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#include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&lt;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std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o.h&gt;</w:t>
            </w:r>
          </w:p>
          <w:p>
            <w:pPr>
              <w:spacing w:before="7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{</w:t>
            </w:r>
          </w:p>
          <w:p>
            <w:pPr>
              <w:spacing w:before="24" w:after="0" w:line="240" w:lineRule="auto"/>
              <w:ind w:left="38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lues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];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4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8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rs: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4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60" w:lineRule="auto"/>
              <w:ind w:left="388" w:right="568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//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taking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input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storing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&lt;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++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{</w:t>
            </w:r>
          </w:p>
          <w:p>
            <w:pPr>
              <w:spacing w:before="1" w:after="0" w:line="240" w:lineRule="auto"/>
              <w:ind w:left="530" w:right="687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&amp;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);</w:t>
            </w:r>
          </w:p>
          <w:p>
            <w:pPr>
              <w:spacing w:before="24" w:after="0" w:line="240" w:lineRule="auto"/>
              <w:ind w:left="38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}</w:t>
            </w:r>
          </w:p>
          <w:p>
            <w:pPr>
              <w:spacing w:before="4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8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"Displ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rs: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60" w:lineRule="auto"/>
              <w:ind w:left="388" w:right="648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//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printing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lem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nts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&lt;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++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{</w:t>
            </w:r>
          </w:p>
          <w:p>
            <w:pPr>
              <w:spacing w:before="1" w:after="0" w:line="240" w:lineRule="auto"/>
              <w:ind w:left="530" w:right="6847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"%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\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lues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);</w:t>
            </w:r>
          </w:p>
          <w:p>
            <w:pPr>
              <w:spacing w:before="24" w:after="0" w:line="240" w:lineRule="auto"/>
              <w:ind w:left="38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}</w:t>
            </w:r>
          </w:p>
          <w:p>
            <w:pPr>
              <w:spacing w:before="24" w:after="0" w:line="240" w:lineRule="auto"/>
              <w:ind w:left="38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turn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0;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}</w:t>
            </w:r>
          </w:p>
        </w:tc>
      </w:tr>
      <w:tr>
        <w:trPr>
          <w:trHeight w:val="463" w:hRule="exact"/>
        </w:trPr>
        <w:tc>
          <w:tcPr>
            <w:tcW w:w="248" w:type="dxa"/>
            <w:tcBorders>
              <w:top w:val="single" w:sz="6.56" w:space="0" w:color="D2DCE6"/>
              <w:bottom w:val="single" w:sz="6.56" w:space="0" w:color="D2DCE6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419" w:type="dxa"/>
            <w:tcBorders>
              <w:top w:val="single" w:sz="6.56" w:space="0" w:color="D2DCE6"/>
              <w:bottom w:val="single" w:sz="6.56" w:space="0" w:color="D2DCE6"/>
              <w:left w:val="nil" w:sz="6" w:space="0" w:color="auto"/>
              <w:right w:val="nil" w:sz="6" w:space="0" w:color="auto"/>
            </w:tcBorders>
            <w:shd w:val="clear" w:color="auto" w:fill="F8F9FB"/>
          </w:tcPr>
          <w:p>
            <w:pPr>
              <w:spacing w:before="1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40" w:lineRule="auto"/>
              <w:ind w:left="2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47" w:type="dxa"/>
            <w:tcBorders>
              <w:top w:val="single" w:sz="6.56" w:space="0" w:color="D2DCE6"/>
              <w:bottom w:val="single" w:sz="6.56" w:space="0" w:color="D2DCE6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497" w:hRule="exact"/>
        </w:trPr>
        <w:tc>
          <w:tcPr>
            <w:tcW w:w="9914" w:type="dxa"/>
            <w:gridSpan w:val="3"/>
            <w:tcBorders>
              <w:top w:val="single" w:sz="6.56" w:space="0" w:color="D2DCE6"/>
              <w:bottom w:val="single" w:sz="6.55976" w:space="0" w:color="D2DCE6"/>
              <w:left w:val="single" w:sz="6.56" w:space="0" w:color="D2DCE6"/>
              <w:right w:val="single" w:sz="6.55976" w:space="0" w:color="D2DCE6"/>
            </w:tcBorders>
            <w:shd w:val="clear" w:color="auto" w:fill="F5F5F5"/>
          </w:tcPr>
          <w:p>
            <w:pPr>
              <w:spacing w:before="17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rs: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  <w:p>
            <w:pPr>
              <w:spacing w:before="27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34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Displ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rs: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34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</w:tc>
      </w:tr>
    </w:tbl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rage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numb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arrays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00" w:lineRule="exact"/>
        <w:jc w:val="left"/>
        <w:rPr>
          <w:sz w:val="30"/>
          <w:szCs w:val="30"/>
        </w:rPr>
      </w:pPr>
      <w:rPr/>
      <w:r>
        <w:rPr>
          <w:sz w:val="30"/>
          <w:szCs w:val="30"/>
        </w:rPr>
      </w:r>
    </w:p>
    <w:p>
      <w:pPr>
        <w:spacing w:before="29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24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4" w:after="0" w:line="271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71" w:lineRule="exact"/>
        <w:ind w:left="7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7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20" w:bottom="280" w:left="1040" w:right="1040"/>
        </w:sectPr>
      </w:pPr>
      <w:rPr/>
    </w:p>
    <w:p>
      <w:pPr>
        <w:spacing w:before="7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8.599997" w:type="dxa"/>
      </w:tblPr>
      <w:tblGrid/>
      <w:tr>
        <w:trPr>
          <w:trHeight w:val="5298" w:hRule="exact"/>
        </w:trPr>
        <w:tc>
          <w:tcPr>
            <w:tcW w:w="9914" w:type="dxa"/>
            <w:gridSpan w:val="3"/>
            <w:tcBorders>
              <w:top w:val="single" w:sz="6.56" w:space="0" w:color="D2DCE6"/>
              <w:bottom w:val="single" w:sz="6.56" w:space="0" w:color="D2DCE6"/>
              <w:left w:val="single" w:sz="6.56" w:space="0" w:color="D2DCE6"/>
              <w:right w:val="single" w:sz="6.55976" w:space="0" w:color="D2DCE6"/>
            </w:tcBorders>
            <w:shd w:val="clear" w:color="auto" w:fill="F5F5F5"/>
          </w:tcPr>
          <w:p>
            <w:pPr>
              <w:spacing w:before="17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5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&amp;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7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&lt;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i)</w:t>
            </w:r>
          </w:p>
          <w:p>
            <w:pPr>
              <w:spacing w:before="24" w:after="0" w:line="240" w:lineRule="auto"/>
              <w:ind w:left="5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{</w:t>
            </w:r>
          </w:p>
          <w:p>
            <w:pPr>
              <w:spacing w:before="24" w:after="0" w:line="240" w:lineRule="auto"/>
              <w:ind w:left="8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printf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num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24" w:after="0" w:line="240" w:lineRule="auto"/>
              <w:ind w:left="8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&amp;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);</w:t>
            </w:r>
          </w:p>
          <w:p>
            <w:pPr>
              <w:spacing w:before="4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60" w:lineRule="auto"/>
              <w:ind w:left="868" w:right="352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//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dding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nte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5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sum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sum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];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" w:after="0" w:line="240" w:lineRule="auto"/>
              <w:ind w:left="5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}</w:t>
            </w:r>
          </w:p>
          <w:p>
            <w:pPr>
              <w:spacing w:before="4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rage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/n;</w:t>
            </w:r>
          </w:p>
          <w:p>
            <w:pPr>
              <w:spacing w:before="24" w:after="0" w:line="240" w:lineRule="auto"/>
              <w:ind w:left="5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"Av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rage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turn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0;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}</w:t>
            </w:r>
          </w:p>
        </w:tc>
      </w:tr>
      <w:tr>
        <w:trPr>
          <w:trHeight w:val="463" w:hRule="exact"/>
        </w:trPr>
        <w:tc>
          <w:tcPr>
            <w:tcW w:w="248" w:type="dxa"/>
            <w:tcBorders>
              <w:top w:val="single" w:sz="6.56" w:space="0" w:color="D2DCE6"/>
              <w:bottom w:val="single" w:sz="6.56" w:space="0" w:color="D2DCE6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419" w:type="dxa"/>
            <w:tcBorders>
              <w:top w:val="single" w:sz="6.56" w:space="0" w:color="D2DCE6"/>
              <w:bottom w:val="single" w:sz="6.56" w:space="0" w:color="D2DCE6"/>
              <w:left w:val="nil" w:sz="6" w:space="0" w:color="auto"/>
              <w:right w:val="nil" w:sz="6" w:space="0" w:color="auto"/>
            </w:tcBorders>
            <w:shd w:val="clear" w:color="auto" w:fill="F8F9FB"/>
          </w:tcPr>
          <w:p>
            <w:pPr>
              <w:spacing w:before="1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40" w:lineRule="auto"/>
              <w:ind w:left="2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47" w:type="dxa"/>
            <w:tcBorders>
              <w:top w:val="single" w:sz="6.56" w:space="0" w:color="D2DCE6"/>
              <w:bottom w:val="single" w:sz="6.56" w:space="0" w:color="D2DCE6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597" w:hRule="exact"/>
        </w:trPr>
        <w:tc>
          <w:tcPr>
            <w:tcW w:w="9914" w:type="dxa"/>
            <w:gridSpan w:val="3"/>
            <w:tcBorders>
              <w:top w:val="single" w:sz="6.56" w:space="0" w:color="D2DCE6"/>
              <w:bottom w:val="single" w:sz="6.56" w:space="0" w:color="D2DCE6"/>
              <w:left w:val="single" w:sz="6.56" w:space="0" w:color="D2DCE6"/>
              <w:right w:val="single" w:sz="6.55976" w:space="0" w:color="D2DCE6"/>
            </w:tcBorders>
            <w:shd w:val="clear" w:color="auto" w:fill="F5F5F5"/>
          </w:tcPr>
          <w:p>
            <w:pPr>
              <w:spacing w:before="17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</w:p>
          <w:p>
            <w:pPr>
              <w:spacing w:before="26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numbe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45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numbe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35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numbe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38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numbe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31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numbe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49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Av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rage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39</w:t>
            </w:r>
          </w:p>
        </w:tc>
      </w:tr>
    </w:tbl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num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array.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owing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numb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4" w:after="0" w:line="271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29.783117pt;width:471.95pt;height:195.426pt;mso-position-horizontal-relative:page;mso-position-vertical-relative:paragraph;z-index:-2223" coordorigin="1402,596" coordsize="9439,3909">
            <v:group style="position:absolute;left:1412;top:606;width:9419;height:516" coordorigin="1412,606" coordsize="9419,516">
              <v:shape style="position:absolute;left:1412;top:606;width:9419;height:516" coordorigin="1412,606" coordsize="9419,516" path="m1412,1122l10831,1122,10831,606,1412,606,1412,1122e" filled="t" fillcolor="#FCFCFC" stroked="f">
                <v:path arrowok="t"/>
                <v:fill/>
              </v:shape>
            </v:group>
            <v:group style="position:absolute;left:1412;top:1122;width:9419;height:516" coordorigin="1412,1122" coordsize="9419,516">
              <v:shape style="position:absolute;left:1412;top:1122;width:9419;height:516" coordorigin="1412,1122" coordsize="9419,516" path="m1412,1638l10831,1638,10831,1122,1412,1122,1412,1638e" filled="t" fillcolor="#FCFCFC" stroked="f">
                <v:path arrowok="t"/>
                <v:fill/>
              </v:shape>
            </v:group>
            <v:group style="position:absolute;left:1412;top:1638;width:9419;height:516" coordorigin="1412,1638" coordsize="9419,516">
              <v:shape style="position:absolute;left:1412;top:1638;width:9419;height:516" coordorigin="1412,1638" coordsize="9419,516" path="m1412,2154l10831,2154,10831,1638,1412,1638,1412,2154e" filled="t" fillcolor="#FCFCFC" stroked="f">
                <v:path arrowok="t"/>
                <v:fill/>
              </v:shape>
            </v:group>
            <v:group style="position:absolute;left:1412;top:2154;width:9419;height:516" coordorigin="1412,2154" coordsize="9419,516">
              <v:shape style="position:absolute;left:1412;top:2154;width:9419;height:516" coordorigin="1412,2154" coordsize="9419,516" path="m1412,2670l10831,2670,10831,2154,1412,2154,1412,2670e" filled="t" fillcolor="#FCFCFC" stroked="f">
                <v:path arrowok="t"/>
                <v:fill/>
              </v:shape>
            </v:group>
            <v:group style="position:absolute;left:1412;top:2670;width:9419;height:516" coordorigin="1412,2670" coordsize="9419,516">
              <v:shape style="position:absolute;left:1412;top:2670;width:9419;height:516" coordorigin="1412,2670" coordsize="9419,516" path="m1412,3186l10831,3186,10831,2670,1412,2670,1412,3186e" filled="t" fillcolor="#FCFCFC" stroked="f">
                <v:path arrowok="t"/>
                <v:fill/>
              </v:shape>
            </v:group>
            <v:group style="position:absolute;left:1412;top:3186;width:9419;height:516" coordorigin="1412,3186" coordsize="9419,516">
              <v:shape style="position:absolute;left:1412;top:3186;width:9419;height:516" coordorigin="1412,3186" coordsize="9419,516" path="m1412,3702l10831,3702,10831,3186,1412,3186,1412,3702e" filled="t" fillcolor="#FCFCFC" stroked="f">
                <v:path arrowok="t"/>
                <v:fill/>
              </v:shape>
            </v:group>
            <v:group style="position:absolute;left:1412;top:3702;width:9419;height:516" coordorigin="1412,3702" coordsize="9419,516">
              <v:shape style="position:absolute;left:1412;top:3702;width:9419;height:516" coordorigin="1412,3702" coordsize="9419,516" path="m1412,4218l10831,4218,10831,3702,1412,3702,1412,4218e" filled="t" fillcolor="#FCFCFC" stroked="f">
                <v:path arrowok="t"/>
                <v:fill/>
              </v:shape>
            </v:group>
            <v:group style="position:absolute;left:1412;top:4218;width:9419;height:276" coordorigin="1412,4218" coordsize="9419,276">
              <v:shape style="position:absolute;left:1412;top:4218;width:9419;height:276" coordorigin="1412,4218" coordsize="9419,276" path="m1412,4494l10831,4494,10831,4218,1412,4218,1412,4494e" filled="t" fillcolor="#FCFCFC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array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well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prints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numb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ward.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1.524002pt;margin-top:-46.646873pt;width:469.07pt;height:37pt;mso-position-horizontal-relative:page;mso-position-vertical-relative:paragraph;z-index:-2224" coordorigin="1430,-933" coordsize="9381,740">
            <v:group style="position:absolute;left:1440;top:-923;width:9361;height:360" coordorigin="1440,-923" coordsize="9361,360">
              <v:shape style="position:absolute;left:1440;top:-923;width:9361;height:360" coordorigin="1440,-923" coordsize="9361,360" path="m1440,-563l10802,-563,10802,-923,1440,-923,1440,-563e" filled="t" fillcolor="#FFFF00" stroked="f">
                <v:path arrowok="t"/>
                <v:fill/>
              </v:shape>
            </v:group>
            <v:group style="position:absolute;left:1440;top:-563;width:4714;height:360" coordorigin="1440,-563" coordsize="4714,360">
              <v:shape style="position:absolute;left:1440;top:-563;width:4714;height:360" coordorigin="1440,-563" coordsize="4714,360" path="m1440,-203l6154,-203,6154,-563,1440,-563,1440,-203e" filled="t" fillcolor="#FFFF0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#includ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io.h&gt;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j;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numbe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*/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4;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20" w:bottom="280" w:left="1040" w:right="1040"/>
        </w:sectPr>
      </w:pPr>
      <w:rPr/>
    </w:p>
    <w:p>
      <w:pPr>
        <w:spacing w:before="60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34.900002pt;width:471.95pt;height:413.87pt;mso-position-horizontal-relative:page;mso-position-vertical-relative:page;z-index:-2222" coordorigin="1402,698" coordsize="9439,8277">
            <v:group style="position:absolute;left:1412;top:708;width:9419;height:516" coordorigin="1412,708" coordsize="9419,516">
              <v:shape style="position:absolute;left:1412;top:708;width:9419;height:516" coordorigin="1412,708" coordsize="9419,516" path="m1412,1224l10831,1224,10831,708,1412,708,1412,1224e" filled="t" fillcolor="#FCFCFC" stroked="f">
                <v:path arrowok="t"/>
                <v:fill/>
              </v:shape>
            </v:group>
            <v:group style="position:absolute;left:1412;top:1224;width:9419;height:516" coordorigin="1412,1224" coordsize="9419,516">
              <v:shape style="position:absolute;left:1412;top:1224;width:9419;height:516" coordorigin="1412,1224" coordsize="9419,516" path="m1412,1740l10831,1740,10831,1224,1412,1224,1412,1740e" filled="t" fillcolor="#FCFCFC" stroked="f">
                <v:path arrowok="t"/>
                <v:fill/>
              </v:shape>
            </v:group>
            <v:group style="position:absolute;left:1412;top:1740;width:9419;height:516" coordorigin="1412,1740" coordsize="9419,516">
              <v:shape style="position:absolute;left:1412;top:1740;width:9419;height:516" coordorigin="1412,1740" coordsize="9419,516" path="m1412,2256l10831,2256,10831,1740,1412,1740,1412,2256e" filled="t" fillcolor="#FCFCFC" stroked="f">
                <v:path arrowok="t"/>
                <v:fill/>
              </v:shape>
            </v:group>
            <v:group style="position:absolute;left:1412;top:2256;width:9419;height:516" coordorigin="1412,2256" coordsize="9419,516">
              <v:shape style="position:absolute;left:1412;top:2256;width:9419;height:516" coordorigin="1412,2256" coordsize="9419,516" path="m1412,2772l10831,2772,10831,2256,1412,2256,1412,2772e" filled="t" fillcolor="#FCFCFC" stroked="f">
                <v:path arrowok="t"/>
                <v:fill/>
              </v:shape>
            </v:group>
            <v:group style="position:absolute;left:1412;top:2772;width:9419;height:516" coordorigin="1412,2772" coordsize="9419,516">
              <v:shape style="position:absolute;left:1412;top:2772;width:9419;height:516" coordorigin="1412,2772" coordsize="9419,516" path="m1412,3288l10831,3288,10831,2772,1412,2772,1412,3288e" filled="t" fillcolor="#FCFCFC" stroked="f">
                <v:path arrowok="t"/>
                <v:fill/>
              </v:shape>
            </v:group>
            <v:group style="position:absolute;left:1412;top:3288;width:9419;height:516" coordorigin="1412,3288" coordsize="9419,516">
              <v:shape style="position:absolute;left:1412;top:3288;width:9419;height:516" coordorigin="1412,3288" coordsize="9419,516" path="m1412,3804l10831,3804,10831,3288,1412,3288,1412,3804e" filled="t" fillcolor="#FCFCFC" stroked="f">
                <v:path arrowok="t"/>
                <v:fill/>
              </v:shape>
            </v:group>
            <v:group style="position:absolute;left:1412;top:3804;width:9419;height:516" coordorigin="1412,3804" coordsize="9419,516">
              <v:shape style="position:absolute;left:1412;top:3804;width:9419;height:516" coordorigin="1412,3804" coordsize="9419,516" path="m1412,4320l10831,4320,10831,3804,1412,3804,1412,4320e" filled="t" fillcolor="#FCFCFC" stroked="f">
                <v:path arrowok="t"/>
                <v:fill/>
              </v:shape>
            </v:group>
            <v:group style="position:absolute;left:1412;top:4320;width:9419;height:516" coordorigin="1412,4320" coordsize="9419,516">
              <v:shape style="position:absolute;left:1412;top:4320;width:9419;height:516" coordorigin="1412,4320" coordsize="9419,516" path="m1412,4836l10831,4836,10831,4320,1412,4320,1412,4836e" filled="t" fillcolor="#FCFCFC" stroked="f">
                <v:path arrowok="t"/>
                <v:fill/>
              </v:shape>
            </v:group>
            <v:group style="position:absolute;left:1412;top:4837;width:9419;height:516" coordorigin="1412,4837" coordsize="9419,516">
              <v:shape style="position:absolute;left:1412;top:4837;width:9419;height:516" coordorigin="1412,4837" coordsize="9419,516" path="m1412,5353l10831,5353,10831,4837,1412,4837,1412,5353e" filled="t" fillcolor="#FCFCFC" stroked="f">
                <v:path arrowok="t"/>
                <v:fill/>
              </v:shape>
            </v:group>
            <v:group style="position:absolute;left:1412;top:5353;width:9419;height:516" coordorigin="1412,5353" coordsize="9419,516">
              <v:shape style="position:absolute;left:1412;top:5353;width:9419;height:516" coordorigin="1412,5353" coordsize="9419,516" path="m1412,5869l10831,5869,10831,5353,1412,5353,1412,5869e" filled="t" fillcolor="#FCFCFC" stroked="f">
                <v:path arrowok="t"/>
                <v:fill/>
              </v:shape>
            </v:group>
            <v:group style="position:absolute;left:1412;top:5869;width:9419;height:516" coordorigin="1412,5869" coordsize="9419,516">
              <v:shape style="position:absolute;left:1412;top:5869;width:9419;height:516" coordorigin="1412,5869" coordsize="9419,516" path="m1412,6385l10831,6385,10831,5869,1412,5869,1412,6385e" filled="t" fillcolor="#FCFCFC" stroked="f">
                <v:path arrowok="t"/>
                <v:fill/>
              </v:shape>
            </v:group>
            <v:group style="position:absolute;left:1412;top:6385;width:9419;height:516" coordorigin="1412,6385" coordsize="9419,516">
              <v:shape style="position:absolute;left:1412;top:6385;width:9419;height:516" coordorigin="1412,6385" coordsize="9419,516" path="m1412,6901l10831,6901,10831,6385,1412,6385,1412,6901e" filled="t" fillcolor="#FCFCFC" stroked="f">
                <v:path arrowok="t"/>
                <v:fill/>
              </v:shape>
            </v:group>
            <v:group style="position:absolute;left:1412;top:6901;width:9419;height:516" coordorigin="1412,6901" coordsize="9419,516">
              <v:shape style="position:absolute;left:1412;top:6901;width:9419;height:516" coordorigin="1412,6901" coordsize="9419,516" path="m1412,7417l10831,7417,10831,6901,1412,6901,1412,7417e" filled="t" fillcolor="#FCFCFC" stroked="f">
                <v:path arrowok="t"/>
                <v:fill/>
              </v:shape>
            </v:group>
            <v:group style="position:absolute;left:1412;top:7417;width:9419;height:516" coordorigin="1412,7417" coordsize="9419,516">
              <v:shape style="position:absolute;left:1412;top:7417;width:9419;height:516" coordorigin="1412,7417" coordsize="9419,516" path="m1412,7933l10831,7933,10831,7417,1412,7417,1412,7933e" filled="t" fillcolor="#FCFCFC" stroked="f">
                <v:path arrowok="t"/>
                <v:fill/>
              </v:shape>
            </v:group>
            <v:group style="position:absolute;left:1412;top:7933;width:9419;height:516" coordorigin="1412,7933" coordsize="9419,516">
              <v:shape style="position:absolute;left:1412;top:7933;width:9419;height:516" coordorigin="1412,7933" coordsize="9419,516" path="m1412,8449l10831,8449,10831,7933,1412,7933,1412,8449e" filled="t" fillcolor="#FCFCFC" stroked="f">
                <v:path arrowok="t"/>
                <v:fill/>
              </v:shape>
            </v:group>
            <v:group style="position:absolute;left:1412;top:8449;width:9419;height:516" coordorigin="1412,8449" coordsize="9419,516">
              <v:shape style="position:absolute;left:1412;top:8449;width:9419;height:516" coordorigin="1412,8449" coordsize="9419,516" path="m1412,8965l10831,8965,10831,8449,1412,8449,1412,8965e" filled="t" fillcolor="#FCFCFC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0.584pt;margin-top:674.73999pt;width:470.95pt;height:.1pt;mso-position-horizontal-relative:page;mso-position-vertical-relative:page;z-index:-2221" coordorigin="1412,13495" coordsize="9419,2">
            <v:shape style="position:absolute;left:1412;top:13495;width:9419;height:2" coordorigin="1412,13495" coordsize="9419,0" path="m1412,13495l10831,13495e" filled="f" stroked="t" strokeweight=".82003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6;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3]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8;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4]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5]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12;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6]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14;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numbe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*/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-1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7;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j)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numbe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*/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6;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--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j)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2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523" w:lineRule="auto"/>
        <w:ind w:left="100" w:right="828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72pt;margin-top:57.583138pt;width:307.92pt;height:137.76pt;mso-position-horizontal-relative:page;mso-position-vertical-relative:paragraph;z-index:-2220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Output: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Copy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ays: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list2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40" w:bottom="280" w:left="1340" w:right="1720"/>
        </w:sectPr>
      </w:pPr>
      <w:rPr/>
    </w:p>
    <w:p>
      <w:pPr>
        <w:spacing w:before="6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12};</w:t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12" w:lineRule="auto"/>
        <w:ind w:left="100" w:right="4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ontents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st1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st2.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list1;</w:t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60" w:lineRule="atLeast"/>
        <w:ind w:left="100" w:right="4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47.784275pt;width:471.95pt;height:362.25pt;mso-position-horizontal-relative:page;mso-position-vertical-relative:paragraph;z-index:-2219" coordorigin="1402,956" coordsize="9439,7245">
            <v:group style="position:absolute;left:1412;top:966;width:9419;height:516" coordorigin="1412,966" coordsize="9419,516">
              <v:shape style="position:absolute;left:1412;top:966;width:9419;height:516" coordorigin="1412,966" coordsize="9419,516" path="m1412,1482l10831,1482,10831,966,1412,966,1412,1482e" filled="t" fillcolor="#FCFCFC" stroked="f">
                <v:path arrowok="t"/>
                <v:fill/>
              </v:shape>
            </v:group>
            <v:group style="position:absolute;left:1412;top:1482;width:9419;height:516" coordorigin="1412,1482" coordsize="9419,516">
              <v:shape style="position:absolute;left:1412;top:1482;width:9419;height:516" coordorigin="1412,1482" coordsize="9419,516" path="m1412,1998l10831,1998,10831,1482,1412,1482,1412,1998e" filled="t" fillcolor="#FCFCFC" stroked="f">
                <v:path arrowok="t"/>
                <v:fill/>
              </v:shape>
            </v:group>
            <v:group style="position:absolute;left:1412;top:1998;width:9419;height:516" coordorigin="1412,1998" coordsize="9419,516">
              <v:shape style="position:absolute;left:1412;top:1998;width:9419;height:516" coordorigin="1412,1998" coordsize="9419,516" path="m1412,2514l10831,2514,10831,1998,1412,1998,1412,2514e" filled="t" fillcolor="#FCFCFC" stroked="f">
                <v:path arrowok="t"/>
                <v:fill/>
              </v:shape>
            </v:group>
            <v:group style="position:absolute;left:1412;top:2514;width:9419;height:516" coordorigin="1412,2514" coordsize="9419,516">
              <v:shape style="position:absolute;left:1412;top:2514;width:9419;height:516" coordorigin="1412,2514" coordsize="9419,516" path="m1412,3030l10831,3030,10831,2514,1412,2514,1412,3030e" filled="t" fillcolor="#FCFCFC" stroked="f">
                <v:path arrowok="t"/>
                <v:fill/>
              </v:shape>
            </v:group>
            <v:group style="position:absolute;left:1412;top:3030;width:9419;height:516" coordorigin="1412,3030" coordsize="9419,516">
              <v:shape style="position:absolute;left:1412;top:3030;width:9419;height:516" coordorigin="1412,3030" coordsize="9419,516" path="m1412,3546l10831,3546,10831,3030,1412,3030,1412,3546e" filled="t" fillcolor="#FCFCFC" stroked="f">
                <v:path arrowok="t"/>
                <v:fill/>
              </v:shape>
            </v:group>
            <v:group style="position:absolute;left:1412;top:3546;width:9419;height:516" coordorigin="1412,3546" coordsize="9419,516">
              <v:shape style="position:absolute;left:1412;top:3546;width:9419;height:516" coordorigin="1412,3546" coordsize="9419,516" path="m1412,4062l10831,4062,10831,3546,1412,3546,1412,4062e" filled="t" fillcolor="#FCFCFC" stroked="f">
                <v:path arrowok="t"/>
                <v:fill/>
              </v:shape>
            </v:group>
            <v:group style="position:absolute;left:1412;top:4062;width:9419;height:516" coordorigin="1412,4062" coordsize="9419,516">
              <v:shape style="position:absolute;left:1412;top:4062;width:9419;height:516" coordorigin="1412,4062" coordsize="9419,516" path="m1412,4578l10831,4578,10831,4062,1412,4062,1412,4578e" filled="t" fillcolor="#FCFCFC" stroked="f">
                <v:path arrowok="t"/>
                <v:fill/>
              </v:shape>
            </v:group>
            <v:group style="position:absolute;left:1412;top:4578;width:9419;height:516" coordorigin="1412,4578" coordsize="9419,516">
              <v:shape style="position:absolute;left:1412;top:4578;width:9419;height:516" coordorigin="1412,4578" coordsize="9419,516" path="m1412,5095l10831,5095,10831,4578,1412,4578,1412,5095e" filled="t" fillcolor="#FCFCFC" stroked="f">
                <v:path arrowok="t"/>
                <v:fill/>
              </v:shape>
            </v:group>
            <v:group style="position:absolute;left:1412;top:5095;width:9419;height:516" coordorigin="1412,5095" coordsize="9419,516">
              <v:shape style="position:absolute;left:1412;top:5095;width:9419;height:516" coordorigin="1412,5095" coordsize="9419,516" path="m1412,5611l10831,5611,10831,5095,1412,5095,1412,5611e" filled="t" fillcolor="#FCFCFC" stroked="f">
                <v:path arrowok="t"/>
                <v:fill/>
              </v:shape>
            </v:group>
            <v:group style="position:absolute;left:1412;top:5611;width:9419;height:516" coordorigin="1412,5611" coordsize="9419,516">
              <v:shape style="position:absolute;left:1412;top:5611;width:9419;height:516" coordorigin="1412,5611" coordsize="9419,516" path="m1412,6127l10831,6127,10831,5611,1412,5611,1412,6127e" filled="t" fillcolor="#FCFCFC" stroked="f">
                <v:path arrowok="t"/>
                <v:fill/>
              </v:shape>
            </v:group>
            <v:group style="position:absolute;left:1412;top:6127;width:9419;height:516" coordorigin="1412,6127" coordsize="9419,516">
              <v:shape style="position:absolute;left:1412;top:6127;width:9419;height:516" coordorigin="1412,6127" coordsize="9419,516" path="m1412,6643l10831,6643,10831,6127,1412,6127,1412,6643e" filled="t" fillcolor="#FCFCFC" stroked="f">
                <v:path arrowok="t"/>
                <v:fill/>
              </v:shape>
            </v:group>
            <v:group style="position:absolute;left:1412;top:6643;width:9419;height:516" coordorigin="1412,6643" coordsize="9419,516">
              <v:shape style="position:absolute;left:1412;top:6643;width:9419;height:516" coordorigin="1412,6643" coordsize="9419,516" path="m1412,7159l10831,7159,10831,6643,1412,6643,1412,7159e" filled="t" fillcolor="#FCFCFC" stroked="f">
                <v:path arrowok="t"/>
                <v:fill/>
              </v:shape>
            </v:group>
            <v:group style="position:absolute;left:1412;top:7159;width:9419;height:516" coordorigin="1412,7159" coordsize="9419,516">
              <v:shape style="position:absolute;left:1412;top:7159;width:9419;height:516" coordorigin="1412,7159" coordsize="9419,516" path="m1412,7675l10831,7675,10831,7159,1412,7159,1412,7675e" filled="t" fillcolor="#FCFCFC" stroked="f">
                <v:path arrowok="t"/>
                <v:fill/>
              </v:shape>
            </v:group>
            <v:group style="position:absolute;left:1412;top:7675;width:9419;height:516" coordorigin="1412,7675" coordsize="9419,516">
              <v:shape style="position:absolute;left:1412;top:7675;width:9419;height:516" coordorigin="1412,7675" coordsize="9419,516" path="m1412,8191l10831,8191,10831,7675,1412,7675,1412,8191e" filled="t" fillcolor="#FCFCFC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o.h&gt;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6,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8,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12};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6;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++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list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-1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6;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++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2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"%d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449" w:lineRule="auto"/>
        <w:ind w:left="100" w:right="887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37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27.433121pt;width:471.95pt;height:28.6pt;mso-position-horizontal-relative:page;mso-position-vertical-relative:paragraph;z-index:-2218" coordorigin="1402,549" coordsize="9439,572">
            <v:group style="position:absolute;left:1412;top:559;width:9419;height:276" coordorigin="1412,559" coordsize="9419,276">
              <v:shape style="position:absolute;left:1412;top:559;width:9419;height:276" coordorigin="1412,559" coordsize="9419,276" path="m1412,835l10831,835,10831,559,1412,559,1412,835e" filled="t" fillcolor="#F8F8F8" stroked="f">
                <v:path arrowok="t"/>
                <v:fill/>
              </v:shape>
            </v:group>
            <v:group style="position:absolute;left:1412;top:835;width:9419;height:276" coordorigin="1412,835" coordsize="9419,276">
              <v:shape style="position:absolute;left:1412;top:835;width:9419;height:276" coordorigin="1412,835" coordsize="9419,276" path="m1412,1111l10831,1111,10831,835,1412,835,1412,1111e" filled="t" fillcolor="#F8F8F8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Output: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8.060001pt;margin-top:1.353129pt;width:7.024pt;height:28.6pt;mso-position-horizontal-relative:page;mso-position-vertical-relative:paragraph;z-index:-2217" coordorigin="1161,27" coordsize="140,572">
            <v:group style="position:absolute;left:1171;top:37;width:120;height:276" coordorigin="1171,37" coordsize="120,276">
              <v:shape style="position:absolute;left:1171;top:37;width:120;height:276" coordorigin="1171,37" coordsize="120,276" path="m1171,313l1292,313,1292,37,1171,37,1171,313e" filled="t" fillcolor="#A67E58" stroked="f">
                <v:path arrowok="t"/>
                <v:fill/>
              </v:shape>
            </v:group>
            <v:group style="position:absolute;left:1171;top:313;width:120;height:276" coordorigin="1171,313" coordsize="120,276">
              <v:shape style="position:absolute;left:1171;top:313;width:120;height:276" coordorigin="1171,313" coordsize="120,276" path="m1171,589l1292,589,1292,313,1171,313,1171,589e" filled="t" fillcolor="#A67E58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720" w:bottom="280" w:left="1340" w:right="1340"/>
        </w:sectPr>
      </w:pPr>
      <w:rPr/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lti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ays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nsion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7.43pt;margin-top:26.033106pt;width:497.23997pt;height:282.6pt;mso-position-horizontal-relative:page;mso-position-vertical-relative:paragraph;z-index:-2215" coordorigin="1149,521" coordsize="9945,5652">
            <v:group style="position:absolute;left:1171;top:536;width:9900;height:783" coordorigin="1171,536" coordsize="9900,783">
              <v:shape style="position:absolute;left:1171;top:536;width:9900;height:783" coordorigin="1171,536" coordsize="9900,783" path="m1171,1319l11071,1319,11071,536,1171,536,1171,1319e" filled="t" fillcolor="#F5F5F5" stroked="f">
                <v:path arrowok="t"/>
                <v:fill/>
              </v:shape>
            </v:group>
            <v:group style="position:absolute;left:1440;top:793;width:1246;height:283" coordorigin="1440,793" coordsize="1246,283">
              <v:shape style="position:absolute;left:1440;top:793;width:1246;height:283" coordorigin="1440,793" coordsize="1246,283" path="m1440,1076l2686,1076,2686,793,1440,793,1440,1076e" filled="t" fillcolor="#F5F5F5" stroked="f">
                <v:path arrowok="t"/>
                <v:fill/>
              </v:shape>
            </v:group>
            <v:group style="position:absolute;left:1157;top:529;width:9928;height:2" coordorigin="1157,529" coordsize="9928,2">
              <v:shape style="position:absolute;left:1157;top:529;width:9928;height:2" coordorigin="1157,529" coordsize="9928,0" path="m1157,529l11085,529e" filled="f" stroked="t" strokeweight=".82pt" strokecolor="#D2DCE6">
                <v:path arrowok="t"/>
              </v:shape>
            </v:group>
            <v:group style="position:absolute;left:1157;top:1326;width:9928;height:2" coordorigin="1157,1326" coordsize="9928,2">
              <v:shape style="position:absolute;left:1157;top:1326;width:9928;height:2" coordorigin="1157,1326" coordsize="9928,0" path="m1157,1326l11085,1326e" filled="f" stroked="t" strokeweight=".82pt" strokecolor="#D2DCE6">
                <v:path arrowok="t"/>
              </v:shape>
            </v:group>
            <v:group style="position:absolute;left:1164;top:536;width:2;height:783" coordorigin="1164,536" coordsize="2,783">
              <v:shape style="position:absolute;left:1164;top:536;width:2;height:783" coordorigin="1164,536" coordsize="0,783" path="m1164,536l1164,1319e" filled="f" stroked="t" strokeweight=".82pt" strokecolor="#D2DCE6">
                <v:path arrowok="t"/>
              </v:shape>
            </v:group>
            <v:group style="position:absolute;left:11078;top:536;width:2;height:783" coordorigin="11078,536" coordsize="2,783">
              <v:shape style="position:absolute;left:11078;top:536;width:2;height:783" coordorigin="11078,536" coordsize="0,783" path="m11078,536l11078,1319e" filled="f" stroked="t" strokeweight=".81997pt" strokecolor="#D2DCE6">
                <v:path arrowok="t"/>
              </v:shape>
            </v:group>
            <v:group style="position:absolute;left:1412;top:1333;width:9419;height:449" coordorigin="1412,1333" coordsize="9419,449">
              <v:shape style="position:absolute;left:1412;top:1333;width:9419;height:449" coordorigin="1412,1333" coordsize="9419,449" path="m1412,1782l10831,1782,10831,1333,1412,1333,1412,1782e" filled="t" fillcolor="#F8F9FB" stroked="f">
                <v:path arrowok="t"/>
                <v:fill/>
              </v:shape>
            </v:group>
            <v:group style="position:absolute;left:2038;top:1485;width:122;height:283" coordorigin="2038,1485" coordsize="122,283">
              <v:shape style="position:absolute;left:2038;top:1485;width:122;height:283" coordorigin="2038,1485" coordsize="122,283" path="m2038,1768l2160,1768,2160,1485,2038,1485,2038,1768e" filled="t" fillcolor="#F5F5F5" stroked="f">
                <v:path arrowok="t"/>
                <v:fill/>
              </v:shape>
            </v:group>
            <v:group style="position:absolute;left:2024;top:1477;width:151;height:2" coordorigin="2024,1477" coordsize="151,2">
              <v:shape style="position:absolute;left:2024;top:1477;width:151;height:2" coordorigin="2024,1477" coordsize="151,0" path="m2024,1477l2175,1477e" filled="f" stroked="t" strokeweight=".82pt" strokecolor="#D2DCE6">
                <v:path arrowok="t"/>
              </v:shape>
            </v:group>
            <v:group style="position:absolute;left:2031;top:1485;width:2;height:283" coordorigin="2031,1485" coordsize="2,283">
              <v:shape style="position:absolute;left:2031;top:1485;width:2;height:283" coordorigin="2031,1485" coordsize="0,283" path="m2031,1485l2031,1768e" filled="f" stroked="t" strokeweight=".82pt" strokecolor="#D2DCE6">
                <v:path arrowok="t"/>
              </v:shape>
            </v:group>
            <v:group style="position:absolute;left:2168;top:1485;width:2;height:283" coordorigin="2168,1485" coordsize="2,283">
              <v:shape style="position:absolute;left:2168;top:1485;width:2;height:283" coordorigin="2168,1485" coordsize="0,283" path="m2168,1485l2168,1768e" filled="f" stroked="t" strokeweight=".82pt" strokecolor="#D2DCE6">
                <v:path arrowok="t"/>
              </v:shape>
            </v:group>
            <v:group style="position:absolute;left:2024;top:1775;width:151;height:2" coordorigin="2024,1775" coordsize="151,2">
              <v:shape style="position:absolute;left:2024;top:1775;width:151;height:2" coordorigin="2024,1775" coordsize="151,0" path="m2024,1775l2175,1775e" filled="f" stroked="t" strokeweight=".82pt" strokecolor="#D2DCE6">
                <v:path arrowok="t"/>
              </v:shape>
            </v:group>
            <v:group style="position:absolute;left:1412;top:1782;width:9419;height:451" coordorigin="1412,1782" coordsize="9419,451">
              <v:shape style="position:absolute;left:1412;top:1782;width:9419;height:451" coordorigin="1412,1782" coordsize="9419,451" path="m1412,2233l10831,2233,10831,1782,1412,1782,1412,2233e" filled="t" fillcolor="#F8F9FB" stroked="f">
                <v:path arrowok="t"/>
                <v:fill/>
              </v:shape>
            </v:group>
            <v:group style="position:absolute;left:1412;top:2233;width:9419;height:3480" coordorigin="1412,2233" coordsize="9419,3480">
              <v:shape style="position:absolute;left:1412;top:2233;width:9419;height:3480" coordorigin="1412,2233" coordsize="9419,3480" path="m1412,5714l10831,5714,10831,2233,1412,2233,1412,5714e" filled="t" fillcolor="#F8F9FB" stroked="f">
                <v:path arrowok="t"/>
                <v:fill/>
              </v:shape>
            </v:group>
            <v:group style="position:absolute;left:1412;top:5714;width:9419;height:449" coordorigin="1412,5714" coordsize="9419,449">
              <v:shape style="position:absolute;left:1412;top:5714;width:9419;height:449" coordorigin="1412,5714" coordsize="9419,449" path="m1412,6163l10831,6163,10831,5714,1412,5714,1412,6163e" filled="t" fillcolor="#F8F9FB" stroked="f">
                <v:path arrowok="t"/>
                <v:fill/>
              </v:shape>
              <v:shape style="position:absolute;left:1440;top:2232;width:5923;height:3230" type="#_x0000_t75">
                <v:imagedata r:id="rId11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-69.686867pt;width:471.95pt;height:46.0pt;mso-position-horizontal-relative:page;mso-position-vertical-relative:paragraph;z-index:-2216" coordorigin="1402,-1394" coordsize="9439,920">
            <v:group style="position:absolute;left:1412;top:-1384;width:9419;height:451" coordorigin="1412,-1384" coordsize="9419,451">
              <v:shape style="position:absolute;left:1412;top:-1384;width:9419;height:451" coordorigin="1412,-1384" coordsize="9419,451" path="m1412,-933l10831,-933,10831,-1384,1412,-1384,1412,-933e" filled="t" fillcolor="#F8F9FB" stroked="f">
                <v:path arrowok="t"/>
                <v:fill/>
              </v:shape>
            </v:group>
            <v:group style="position:absolute;left:1412;top:-933;width:9419;height:449" coordorigin="1412,-933" coordsize="9419,449">
              <v:shape style="position:absolute;left:1412;top:-933;width:9419;height:449" coordorigin="1412,-933" coordsize="9419,449" path="m1412,-484l10831,-484,10831,-933,1412,-933,1412,-484e" filled="t" fillcolor="#F8F9FB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flo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(2d)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table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rows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olu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7.429985pt;margin-top:27.483118pt;width:497.24pt;height:156.580pt;mso-position-horizontal-relative:page;mso-position-vertical-relative:paragraph;z-index:-2214" coordorigin="1149,550" coordsize="9945,3132">
            <v:group style="position:absolute;left:1171;top:565;width:9900;height:782" coordorigin="1171,565" coordsize="9900,782">
              <v:shape style="position:absolute;left:1171;top:565;width:9900;height:782" coordorigin="1171,565" coordsize="9900,782" path="m1171,1347l11071,1347,11071,565,1171,565,1171,1347e" filled="t" fillcolor="#F5F5F5" stroked="f">
                <v:path arrowok="t"/>
                <v:fill/>
              </v:shape>
            </v:group>
            <v:group style="position:absolute;left:1440;top:822;width:1526;height:283" coordorigin="1440,822" coordsize="1526,283">
              <v:shape style="position:absolute;left:1440;top:822;width:1526;height:283" coordorigin="1440,822" coordsize="1526,283" path="m1440,1105l2967,1105,2967,822,1440,822,1440,1105e" filled="t" fillcolor="#F5F5F5" stroked="f">
                <v:path arrowok="t"/>
                <v:fill/>
              </v:shape>
            </v:group>
            <v:group style="position:absolute;left:1157;top:558;width:9928;height:2" coordorigin="1157,558" coordsize="9928,2">
              <v:shape style="position:absolute;left:1157;top:558;width:9928;height:2" coordorigin="1157,558" coordsize="9928,0" path="m1157,558l11085,558e" filled="f" stroked="t" strokeweight=".82pt" strokecolor="#D2DCE6">
                <v:path arrowok="t"/>
              </v:shape>
            </v:group>
            <v:group style="position:absolute;left:1157;top:1355;width:9928;height:2" coordorigin="1157,1355" coordsize="9928,2">
              <v:shape style="position:absolute;left:1157;top:1355;width:9928;height:2" coordorigin="1157,1355" coordsize="9928,0" path="m1157,1355l11085,1355e" filled="f" stroked="t" strokeweight=".82003pt" strokecolor="#D2DCE6">
                <v:path arrowok="t"/>
              </v:shape>
            </v:group>
            <v:group style="position:absolute;left:1164;top:565;width:2;height:782" coordorigin="1164,565" coordsize="2,782">
              <v:shape style="position:absolute;left:1164;top:565;width:2;height:782" coordorigin="1164,565" coordsize="0,782" path="m1164,565l1164,1347e" filled="f" stroked="t" strokeweight=".82pt" strokecolor="#D2DCE6">
                <v:path arrowok="t"/>
              </v:shape>
            </v:group>
            <v:group style="position:absolute;left:11078;top:565;width:2;height:782" coordorigin="11078,565" coordsize="2,782">
              <v:shape style="position:absolute;left:11078;top:565;width:2;height:782" coordorigin="11078,565" coordsize="0,782" path="m11078,565l11078,1347e" filled="f" stroked="t" strokeweight=".81997pt" strokecolor="#D2DCE6">
                <v:path arrowok="t"/>
              </v:shape>
            </v:group>
            <v:group style="position:absolute;left:1412;top:1362;width:9419;height:449" coordorigin="1412,1362" coordsize="9419,449">
              <v:shape style="position:absolute;left:1412;top:1362;width:9419;height:449" coordorigin="1412,1362" coordsize="9419,449" path="m1412,1811l10831,1811,10831,1362,1412,1362,1412,1811e" filled="t" fillcolor="#F8F9FB" stroked="f">
                <v:path arrowok="t"/>
                <v:fill/>
              </v:shape>
            </v:group>
            <v:group style="position:absolute;left:2950;top:1513;width:115;height:283" coordorigin="2950,1513" coordsize="115,283">
              <v:shape style="position:absolute;left:2950;top:1513;width:115;height:283" coordorigin="2950,1513" coordsize="115,283" path="m2950,1796l3065,1796,3065,1513,2950,1513,2950,1796e" filled="t" fillcolor="#F5F5F5" stroked="f">
                <v:path arrowok="t"/>
                <v:fill/>
              </v:shape>
            </v:group>
            <v:group style="position:absolute;left:2936;top:1506;width:144;height:2" coordorigin="2936,1506" coordsize="144,2">
              <v:shape style="position:absolute;left:2936;top:1506;width:144;height:2" coordorigin="2936,1506" coordsize="144,0" path="m2936,1506l3080,1506e" filled="f" stroked="t" strokeweight=".82003pt" strokecolor="#D2DCE6">
                <v:path arrowok="t"/>
              </v:shape>
            </v:group>
            <v:group style="position:absolute;left:2943;top:1513;width:2;height:283" coordorigin="2943,1513" coordsize="2,283">
              <v:shape style="position:absolute;left:2943;top:1513;width:2;height:283" coordorigin="2943,1513" coordsize="0,283" path="m2943,1513l2943,1796e" filled="f" stroked="t" strokeweight=".82pt" strokecolor="#D2DCE6">
                <v:path arrowok="t"/>
              </v:shape>
            </v:group>
            <v:group style="position:absolute;left:3072;top:1513;width:2;height:283" coordorigin="3072,1513" coordsize="2,283">
              <v:shape style="position:absolute;left:3072;top:1513;width:2;height:283" coordorigin="3072,1513" coordsize="0,283" path="m3072,1513l3072,1796e" filled="f" stroked="t" strokeweight=".82pt" strokecolor="#D2DCE6">
                <v:path arrowok="t"/>
              </v:shape>
            </v:group>
            <v:group style="position:absolute;left:2936;top:1803;width:144;height:2" coordorigin="2936,1803" coordsize="144,2">
              <v:shape style="position:absolute;left:2936;top:1803;width:144;height:2" coordorigin="2936,1803" coordsize="144,0" path="m2936,1803l3080,1803e" filled="f" stroked="t" strokeweight=".82003pt" strokecolor="#D2DCE6">
                <v:path arrowok="t"/>
              </v:shape>
            </v:group>
            <v:group style="position:absolute;left:1412;top:1811;width:9419;height:720" coordorigin="1412,1811" coordsize="9419,720">
              <v:shape style="position:absolute;left:1412;top:1811;width:9419;height:720" coordorigin="1412,1811" coordsize="9419,720" path="m1412,2531l10831,2531,10831,1811,1412,1811,1412,2531e" filled="t" fillcolor="#F8F9FB" stroked="f">
                <v:path arrowok="t"/>
                <v:fill/>
              </v:shape>
            </v:group>
            <v:group style="position:absolute;left:1412;top:2531;width:9419;height:691" coordorigin="1412,2531" coordsize="9419,691">
              <v:shape style="position:absolute;left:1412;top:2531;width:9419;height:691" coordorigin="1412,2531" coordsize="9419,691" path="m1412,3222l10831,3222,10831,2531,1412,2531,1412,3222e" filled="t" fillcolor="#F8F9FB" stroked="f">
                <v:path arrowok="t"/>
                <v:fill/>
              </v:shape>
            </v:group>
            <v:group style="position:absolute;left:1412;top:3222;width:9419;height:449" coordorigin="1412,3222" coordsize="9419,449">
              <v:shape style="position:absolute;left:1412;top:3222;width:9419;height:449" coordorigin="1412,3222" coordsize="9419,449" path="m1412,3671l10831,3671,10831,3222,1412,3222,1412,3671e" filled="t" fillcolor="#F8F9FB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nsion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(3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flo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hold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ments.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itializi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lti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nsion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nsion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7.429985pt;margin-top:24.243158pt;width:497.24pt;height:55.65597pt;mso-position-horizontal-relative:page;mso-position-vertical-relative:paragraph;z-index:-2213" coordorigin="1149,485" coordsize="9945,1113">
            <v:group style="position:absolute;left:1171;top:500;width:9900;height:540" coordorigin="1171,500" coordsize="9900,540">
              <v:shape style="position:absolute;left:1171;top:500;width:9900;height:540" coordorigin="1171,500" coordsize="9900,540" path="m1171,1040l11071,1040,11071,500,1171,500,1171,1040e" filled="t" fillcolor="#F5F5F5" stroked="f">
                <v:path arrowok="t"/>
                <v:fill/>
              </v:shape>
            </v:group>
            <v:group style="position:absolute;left:1440;top:757;width:5000;height:283" coordorigin="1440,757" coordsize="5000,283">
              <v:shape style="position:absolute;left:1440;top:757;width:5000;height:283" coordorigin="1440,757" coordsize="5000,283" path="m1440,1040l6441,1040,6441,757,1440,757,1440,1040e" filled="t" fillcolor="#F5F5F5" stroked="f">
                <v:path arrowok="t"/>
                <v:fill/>
              </v:shape>
            </v:group>
            <v:group style="position:absolute;left:1157;top:493;width:9928;height:2" coordorigin="1157,493" coordsize="9928,2">
              <v:shape style="position:absolute;left:1157;top:493;width:9928;height:2" coordorigin="1157,493" coordsize="9928,0" path="m1157,493l11085,493e" filled="f" stroked="t" strokeweight=".81997pt" strokecolor="#D2DCE6">
                <v:path arrowok="t"/>
              </v:shape>
            </v:group>
            <v:group style="position:absolute;left:1164;top:500;width:2;height:1082" coordorigin="1164,500" coordsize="2,1082">
              <v:shape style="position:absolute;left:1164;top:500;width:2;height:1082" coordorigin="1164,500" coordsize="0,1082" path="m1164,500l1164,1583e" filled="f" stroked="t" strokeweight=".82pt" strokecolor="#D2DCE6">
                <v:path arrowok="t"/>
              </v:shape>
            </v:group>
            <v:group style="position:absolute;left:11078;top:500;width:2;height:1082" coordorigin="11078,500" coordsize="2,1082">
              <v:shape style="position:absolute;left:11078;top:500;width:2;height:1082" coordorigin="11078,500" coordsize="0,1082" path="m11078,500l11078,1583e" filled="f" stroked="t" strokeweight=".81997pt" strokecolor="#D2DCE6">
                <v:path arrowok="t"/>
              </v:shape>
            </v:group>
            <v:group style="position:absolute;left:1171;top:1040;width:9900;height:542" coordorigin="1171,1040" coordsize="9900,542">
              <v:shape style="position:absolute;left:1171;top:1040;width:9900;height:542" coordorigin="1171,1040" coordsize="9900,542" path="m1171,1583l11071,1583,11071,1040,1171,1040,1171,1583e" filled="t" fillcolor="#F5F5F5" stroked="f">
                <v:path arrowok="t"/>
                <v:fill/>
              </v:shape>
            </v:group>
            <v:group style="position:absolute;left:1157;top:1590;width:9928;height:2" coordorigin="1157,1590" coordsize="9928,2">
              <v:shape style="position:absolute;left:1157;top:1590;width:9928;height:2" coordorigin="1157,1590" coordsize="9928,0" path="m1157,1590l11085,1590e" filled="f" stroked="t" strokeweight=".82003pt" strokecolor="#D2DCE6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itializa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2d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1480" w:bottom="280" w:left="1340" w:right="1320"/>
        </w:sectPr>
      </w:pPr>
      <w:rPr/>
    </w:p>
    <w:p>
      <w:pPr>
        <w:spacing w:before="6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7.43pt;margin-top:35.349998pt;width:497.23997pt;height:177.57pt;mso-position-horizontal-relative:page;mso-position-vertical-relative:page;z-index:-2212" coordorigin="1149,707" coordsize="9945,3551">
            <v:group style="position:absolute;left:1171;top:722;width:9900;height:542" coordorigin="1171,722" coordsize="9900,542">
              <v:shape style="position:absolute;left:1171;top:722;width:9900;height:542" coordorigin="1171,722" coordsize="9900,542" path="m1171,1265l11071,1265,11071,722,1171,722,1171,1265e" filled="t" fillcolor="#F5F5F5" stroked="f">
                <v:path arrowok="t"/>
                <v:fill/>
              </v:shape>
            </v:group>
            <v:group style="position:absolute;left:1440;top:979;width:3399;height:283" coordorigin="1440,979" coordsize="3399,283">
              <v:shape style="position:absolute;left:1440;top:979;width:3399;height:283" coordorigin="1440,979" coordsize="3399,283" path="m1440,1262l4839,1262,4839,979,1440,979,1440,1262e" filled="t" fillcolor="#F5F5F5" stroked="f">
                <v:path arrowok="t"/>
                <v:fill/>
              </v:shape>
            </v:group>
            <v:group style="position:absolute;left:1157;top:715;width:9928;height:2" coordorigin="1157,715" coordsize="9928,2">
              <v:shape style="position:absolute;left:1157;top:715;width:9928;height:2" coordorigin="1157,715" coordsize="9928,0" path="m1157,715l11085,715e" filled="f" stroked="t" strokeweight=".82pt" strokecolor="#D2DCE6">
                <v:path arrowok="t"/>
              </v:shape>
            </v:group>
            <v:group style="position:absolute;left:1164;top:722;width:2;height:1983" coordorigin="1164,722" coordsize="2,1983">
              <v:shape style="position:absolute;left:1164;top:722;width:2;height:1983" coordorigin="1164,722" coordsize="0,1983" path="m1164,722l1164,2705e" filled="f" stroked="t" strokeweight=".82pt" strokecolor="#D2DCE6">
                <v:path arrowok="t"/>
              </v:shape>
            </v:group>
            <v:group style="position:absolute;left:11078;top:722;width:2;height:1983" coordorigin="11078,722" coordsize="2,1983">
              <v:shape style="position:absolute;left:11078;top:722;width:2;height:1983" coordorigin="11078,722" coordsize="0,1983" path="m11078,722l11078,2705e" filled="f" stroked="t" strokeweight=".81997pt" strokecolor="#D2DCE6">
                <v:path arrowok="t"/>
              </v:shape>
            </v:group>
            <v:group style="position:absolute;left:1171;top:1265;width:9900;height:300" coordorigin="1171,1265" coordsize="9900,300">
              <v:shape style="position:absolute;left:1171;top:1265;width:9900;height:300" coordorigin="1171,1265" coordsize="9900,300" path="m1171,1565l11071,1565,11071,1265,1171,1265,1171,1565e" filled="t" fillcolor="#F5F5F5" stroked="f">
                <v:path arrowok="t"/>
                <v:fill/>
              </v:shape>
            </v:group>
            <v:group style="position:absolute;left:1171;top:1565;width:9900;height:300" coordorigin="1171,1565" coordsize="9900,300">
              <v:shape style="position:absolute;left:1171;top:1565;width:9900;height:300" coordorigin="1171,1565" coordsize="9900,300" path="m1171,1865l11071,1865,11071,1565,1171,1565,1171,1865e" filled="t" fillcolor="#F5F5F5" stroked="f">
                <v:path arrowok="t"/>
                <v:fill/>
              </v:shape>
            </v:group>
            <v:group style="position:absolute;left:1440;top:1582;width:3274;height:283" coordorigin="1440,1582" coordsize="3274,283">
              <v:shape style="position:absolute;left:1440;top:1582;width:3274;height:283" coordorigin="1440,1582" coordsize="3274,283" path="m1440,1865l4714,1865,4714,1582,1440,1582,1440,1865e" filled="t" fillcolor="#F5F5F5" stroked="f">
                <v:path arrowok="t"/>
                <v:fill/>
              </v:shape>
            </v:group>
            <v:group style="position:absolute;left:1171;top:1865;width:9900;height:300" coordorigin="1171,1865" coordsize="9900,300">
              <v:shape style="position:absolute;left:1171;top:1865;width:9900;height:300" coordorigin="1171,1865" coordsize="9900,300" path="m1171,2165l11071,2165,11071,1865,1171,1865,1171,2165e" filled="t" fillcolor="#F5F5F5" stroked="f">
                <v:path arrowok="t"/>
                <v:fill/>
              </v:shape>
            </v:group>
            <v:group style="position:absolute;left:1171;top:2165;width:9900;height:540" coordorigin="1171,2165" coordsize="9900,540">
              <v:shape style="position:absolute;left:1171;top:2165;width:9900;height:540" coordorigin="1171,2165" coordsize="9900,540" path="m1171,2705l11071,2705,11071,2165,1171,2165,1171,2705e" filled="t" fillcolor="#F5F5F5" stroked="f">
                <v:path arrowok="t"/>
                <v:fill/>
              </v:shape>
            </v:group>
            <v:group style="position:absolute;left:1440;top:2182;width:2933;height:283" coordorigin="1440,2182" coordsize="2933,283">
              <v:shape style="position:absolute;left:1440;top:2182;width:2933;height:283" coordorigin="1440,2182" coordsize="2933,283" path="m1440,2465l4374,2465,4374,2182,1440,2182,1440,2465e" filled="t" fillcolor="#F5F5F5" stroked="f">
                <v:path arrowok="t"/>
                <v:fill/>
              </v:shape>
            </v:group>
            <v:group style="position:absolute;left:1157;top:2712;width:9928;height:2" coordorigin="1157,2712" coordsize="9928,2">
              <v:shape style="position:absolute;left:1157;top:2712;width:9928;height:2" coordorigin="1157,2712" coordsize="9928,0" path="m1157,2712l11085,2712e" filled="f" stroked="t" strokeweight=".82pt" strokecolor="#D2DCE6">
                <v:path arrowok="t"/>
              </v:shape>
            </v:group>
            <v:group style="position:absolute;left:1412;top:2720;width:9419;height:629" coordorigin="1412,2720" coordsize="9419,629">
              <v:shape style="position:absolute;left:1412;top:2720;width:9419;height:629" coordorigin="1412,2720" coordsize="9419,629" path="m1412,3348l10831,3348,10831,2720,1412,2720,1412,3348e" filled="t" fillcolor="#F8F9FB" stroked="f">
                <v:path arrowok="t"/>
                <v:fill/>
              </v:shape>
            </v:group>
            <v:group style="position:absolute;left:1412;top:3348;width:9419;height:451" coordorigin="1412,3348" coordsize="9419,451">
              <v:shape style="position:absolute;left:1412;top:3348;width:9419;height:451" coordorigin="1412,3348" coordsize="9419,451" path="m1412,3800l10831,3800,10831,3348,1412,3348,1412,3800e" filled="t" fillcolor="#F8F9FB" stroked="f">
                <v:path arrowok="t"/>
                <v:fill/>
              </v:shape>
            </v:group>
            <v:group style="position:absolute;left:1412;top:3800;width:9419;height:449" coordorigin="1412,3800" coordsize="9419,449">
              <v:shape style="position:absolute;left:1412;top:3800;width:9419;height:449" coordorigin="1412,3800" coordsize="9419,449" path="m1412,4248l10831,4248,10831,3800,1412,3800,1412,4248e" filled="t" fillcolor="#F8F9FB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3]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{{1,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0},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9}};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{{1,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0},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{-1,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9}};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00" w:lineRule="exact"/>
        <w:jc w:val="left"/>
        <w:rPr>
          <w:sz w:val="30"/>
          <w:szCs w:val="30"/>
        </w:rPr>
      </w:pPr>
      <w:rPr/>
      <w:r>
        <w:rPr>
          <w:sz w:val="30"/>
          <w:szCs w:val="3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9};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itializa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3d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7.43pt;margin-top:26.033148pt;width:497.23997pt;height:108.58pt;mso-position-horizontal-relative:page;mso-position-vertical-relative:paragraph;z-index:-2211" coordorigin="1149,521" coordsize="9945,2172">
            <v:group style="position:absolute;left:1171;top:536;width:9900;height:543" coordorigin="1171,536" coordsize="9900,543">
              <v:shape style="position:absolute;left:1171;top:536;width:9900;height:543" coordorigin="1171,536" coordsize="9900,543" path="m1171,1079l11071,1079,11071,536,1171,536,1171,1079e" filled="t" fillcolor="#F5F5F5" stroked="f">
                <v:path arrowok="t"/>
                <v:fill/>
              </v:shape>
            </v:group>
            <v:group style="position:absolute;left:1440;top:793;width:1858;height:284" coordorigin="1440,793" coordsize="1858,284">
              <v:shape style="position:absolute;left:1440;top:793;width:1858;height:284" coordorigin="1440,793" coordsize="1858,284" path="m1440,1077l3298,1077,3298,793,1440,793,1440,1077e" filled="t" fillcolor="#F5F5F5" stroked="f">
                <v:path arrowok="t"/>
                <v:fill/>
              </v:shape>
            </v:group>
            <v:group style="position:absolute;left:1157;top:529;width:9928;height:2" coordorigin="1157,529" coordsize="9928,2">
              <v:shape style="position:absolute;left:1157;top:529;width:9928;height:2" coordorigin="1157,529" coordsize="9928,0" path="m1157,529l11085,529e" filled="f" stroked="t" strokeweight=".82pt" strokecolor="#D2DCE6">
                <v:path arrowok="t"/>
              </v:shape>
            </v:group>
            <v:group style="position:absolute;left:1164;top:536;width:2;height:1683" coordorigin="1164,536" coordsize="2,1683">
              <v:shape style="position:absolute;left:1164;top:536;width:2;height:1683" coordorigin="1164,536" coordsize="0,1683" path="m1164,536l1164,2219e" filled="f" stroked="t" strokeweight=".82pt" strokecolor="#D2DCE6">
                <v:path arrowok="t"/>
              </v:shape>
            </v:group>
            <v:group style="position:absolute;left:11078;top:536;width:2;height:1683" coordorigin="11078,536" coordsize="2,1683">
              <v:shape style="position:absolute;left:11078;top:536;width:2;height:1683" coordorigin="11078,536" coordsize="0,1683" path="m11078,536l11078,2219e" filled="f" stroked="t" strokeweight=".81997pt" strokecolor="#D2DCE6">
                <v:path arrowok="t"/>
              </v:shape>
            </v:group>
            <v:group style="position:absolute;left:1171;top:1079;width:9900;height:300" coordorigin="1171,1079" coordsize="9900,300">
              <v:shape style="position:absolute;left:1171;top:1079;width:9900;height:300" coordorigin="1171,1079" coordsize="9900,300" path="m1171,1379l11071,1379,11071,1079,1171,1079,1171,1379e" filled="t" fillcolor="#F5F5F5" stroked="f">
                <v:path arrowok="t"/>
                <v:fill/>
              </v:shape>
            </v:group>
            <v:group style="position:absolute;left:1440;top:1096;width:4541;height:283" coordorigin="1440,1096" coordsize="4541,283">
              <v:shape style="position:absolute;left:1440;top:1096;width:4541;height:283" coordorigin="1440,1096" coordsize="4541,283" path="m1440,1379l5982,1379,5982,1096,1440,1096,1440,1379e" filled="t" fillcolor="#F5F5F5" stroked="f">
                <v:path arrowok="t"/>
                <v:fill/>
              </v:shape>
            </v:group>
            <v:group style="position:absolute;left:1171;top:1379;width:9900;height:300" coordorigin="1171,1379" coordsize="9900,300">
              <v:shape style="position:absolute;left:1171;top:1379;width:9900;height:300" coordorigin="1171,1379" coordsize="9900,300" path="m1171,1679l11071,1679,11071,1379,1171,1379,1171,1679e" filled="t" fillcolor="#F5F5F5" stroked="f">
                <v:path arrowok="t"/>
                <v:fill/>
              </v:shape>
            </v:group>
            <v:group style="position:absolute;left:1440;top:1396;width:4344;height:283" coordorigin="1440,1396" coordsize="4344,283">
              <v:shape style="position:absolute;left:1440;top:1396;width:4344;height:283" coordorigin="1440,1396" coordsize="4344,283" path="m1440,1679l5785,1679,5785,1396,1440,1396,1440,1679e" filled="t" fillcolor="#F5F5F5" stroked="f">
                <v:path arrowok="t"/>
                <v:fill/>
              </v:shape>
            </v:group>
            <v:group style="position:absolute;left:1171;top:1679;width:9900;height:540" coordorigin="1171,1679" coordsize="9900,540">
              <v:shape style="position:absolute;left:1171;top:1679;width:9900;height:540" coordorigin="1171,1679" coordsize="9900,540" path="m1171,2219l11071,2219,11071,1679,1171,1679,1171,2219e" filled="t" fillcolor="#F5F5F5" stroked="f">
                <v:path arrowok="t"/>
                <v:fill/>
              </v:shape>
            </v:group>
            <v:group style="position:absolute;left:1157;top:2226;width:9928;height:2" coordorigin="1157,2226" coordsize="9928,2">
              <v:shape style="position:absolute;left:1157;top:2226;width:9928;height:2" coordorigin="1157,2226" coordsize="9928,0" path="m1157,2226l11085,2226e" filled="f" stroked="t" strokeweight=".82pt" strokecolor="#D2DCE6">
                <v:path arrowok="t"/>
              </v:shape>
            </v:group>
            <v:group style="position:absolute;left:1412;top:2233;width:9419;height:449" coordorigin="1412,2233" coordsize="9419,449">
              <v:shape style="position:absolute;left:1412;top:2233;width:9419;height:449" coordorigin="1412,2233" coordsize="9419,449" path="m1412,2682l10831,2682,10831,2233,1412,2233,1412,2682e" filled="t" fillcolor="#F8F9FB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</w:p>
    <w:p>
      <w:pPr>
        <w:spacing w:before="26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{{3,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3},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11},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{23,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2}},</w:t>
      </w:r>
    </w:p>
    <w:p>
      <w:pPr>
        <w:spacing w:before="24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{{13,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56,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3},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9,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5},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9}}};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7.429985pt;margin-top:24.483118pt;width:497.24pt;height:385.706pt;mso-position-horizontal-relative:page;mso-position-vertical-relative:paragraph;z-index:-2210" coordorigin="1149,490" coordsize="9945,7714">
            <v:group style="position:absolute;left:1171;top:505;width:9900;height:542" coordorigin="1171,505" coordsize="9900,542">
              <v:shape style="position:absolute;left:1171;top:505;width:9900;height:542" coordorigin="1171,505" coordsize="9900,542" path="m1171,1047l11071,1047,11071,505,1171,505,1171,1047e" filled="t" fillcolor="#F5F5F5" stroked="f">
                <v:path arrowok="t"/>
                <v:fill/>
              </v:shape>
            </v:group>
            <v:group style="position:absolute;left:1440;top:762;width:6858;height:283" coordorigin="1440,762" coordsize="6858,283">
              <v:shape style="position:absolute;left:1440;top:762;width:6858;height:283" coordorigin="1440,762" coordsize="6858,283" path="m1440,1045l8298,1045,8298,762,1440,762,1440,1045e" filled="t" fillcolor="#F5F5F5" stroked="f">
                <v:path arrowok="t"/>
                <v:fill/>
              </v:shape>
            </v:group>
            <v:group style="position:absolute;left:1157;top:498;width:9928;height:2" coordorigin="1157,498" coordsize="9928,2">
              <v:shape style="position:absolute;left:1157;top:498;width:9928;height:2" coordorigin="1157,498" coordsize="9928,0" path="m1157,498l11085,498e" filled="f" stroked="t" strokeweight=".82pt" strokecolor="#D2DCE6">
                <v:path arrowok="t"/>
              </v:shape>
            </v:group>
            <v:group style="position:absolute;left:1164;top:505;width:2;height:7683" coordorigin="1164,505" coordsize="2,7683">
              <v:shape style="position:absolute;left:1164;top:505;width:2;height:7683" coordorigin="1164,505" coordsize="0,7683" path="m1164,505l1164,8188e" filled="f" stroked="t" strokeweight=".82pt" strokecolor="#D2DCE6">
                <v:path arrowok="t"/>
              </v:shape>
            </v:group>
            <v:group style="position:absolute;left:11078;top:505;width:2;height:7683" coordorigin="11078,505" coordsize="2,7683">
              <v:shape style="position:absolute;left:11078;top:505;width:2;height:7683" coordorigin="11078,505" coordsize="0,7683" path="m11078,505l11078,8188e" filled="f" stroked="t" strokeweight=".81997pt" strokecolor="#D2DCE6">
                <v:path arrowok="t"/>
              </v:shape>
            </v:group>
            <v:group style="position:absolute;left:1171;top:1047;width:9900;height:300" coordorigin="1171,1047" coordsize="9900,300">
              <v:shape style="position:absolute;left:1171;top:1047;width:9900;height:300" coordorigin="1171,1047" coordsize="9900,300" path="m1171,1347l11071,1347,11071,1047,1171,1047,1171,1347e" filled="t" fillcolor="#F5F5F5" stroked="f">
                <v:path arrowok="t"/>
                <v:fill/>
              </v:shape>
            </v:group>
            <v:group style="position:absolute;left:1440;top:1064;width:1805;height:283" coordorigin="1440,1064" coordsize="1805,283">
              <v:shape style="position:absolute;left:1440;top:1064;width:1805;height:283" coordorigin="1440,1064" coordsize="1805,283" path="m1440,1347l3245,1347,3245,1064,1440,1064,1440,1347e" filled="t" fillcolor="#F5F5F5" stroked="f">
                <v:path arrowok="t"/>
                <v:fill/>
              </v:shape>
            </v:group>
            <v:group style="position:absolute;left:1171;top:1347;width:9900;height:300" coordorigin="1171,1347" coordsize="9900,300">
              <v:shape style="position:absolute;left:1171;top:1347;width:9900;height:300" coordorigin="1171,1347" coordsize="9900,300" path="m1171,1647l11071,1647,11071,1347,1171,1347,1171,1647e" filled="t" fillcolor="#F5F5F5" stroked="f">
                <v:path arrowok="t"/>
                <v:fill/>
              </v:shape>
            </v:group>
            <v:group style="position:absolute;left:1440;top:1364;width:1882;height:283" coordorigin="1440,1364" coordsize="1882,283">
              <v:shape style="position:absolute;left:1440;top:1364;width:1882;height:283" coordorigin="1440,1364" coordsize="1882,283" path="m1440,1647l3322,1647,3322,1364,1440,1364,1440,1647e" filled="t" fillcolor="#F5F5F5" stroked="f">
                <v:path arrowok="t"/>
                <v:fill/>
              </v:shape>
            </v:group>
            <v:group style="position:absolute;left:1171;top:1647;width:9900;height:300" coordorigin="1171,1647" coordsize="9900,300">
              <v:shape style="position:absolute;left:1171;top:1647;width:9900;height:300" coordorigin="1171,1647" coordsize="9900,300" path="m1171,1948l11071,1948,11071,1647,1171,1647,1171,1948e" filled="t" fillcolor="#F5F5F5" stroked="f">
                <v:path arrowok="t"/>
                <v:fill/>
              </v:shape>
            </v:group>
            <v:group style="position:absolute;left:1440;top:1664;width:2016;height:284" coordorigin="1440,1664" coordsize="2016,284">
              <v:shape style="position:absolute;left:1440;top:1664;width:2016;height:284" coordorigin="1440,1664" coordsize="2016,284" path="m1440,1948l3456,1948,3456,1664,1440,1664,1440,1948e" filled="t" fillcolor="#F5F5F5" stroked="f">
                <v:path arrowok="t"/>
                <v:fill/>
              </v:shape>
            </v:group>
            <v:group style="position:absolute;left:1171;top:1948;width:9900;height:300" coordorigin="1171,1948" coordsize="9900,300">
              <v:shape style="position:absolute;left:1171;top:1948;width:9900;height:300" coordorigin="1171,1948" coordsize="9900,300" path="m1171,2248l11071,2248,11071,1948,1171,1948,1171,2248e" filled="t" fillcolor="#F5F5F5" stroked="f">
                <v:path arrowok="t"/>
                <v:fill/>
              </v:shape>
            </v:group>
            <v:group style="position:absolute;left:1440;top:1965;width:953;height:283" coordorigin="1440,1965" coordsize="953,283">
              <v:shape style="position:absolute;left:1440;top:1965;width:953;height:283" coordorigin="1440,1965" coordsize="953,283" path="m1440,2248l2393,2248,2393,1965,1440,1965,1440,2248e" filled="t" fillcolor="#F5F5F5" stroked="f">
                <v:path arrowok="t"/>
                <v:fill/>
              </v:shape>
            </v:group>
            <v:group style="position:absolute;left:1171;top:2248;width:9900;height:300" coordorigin="1171,2248" coordsize="9900,300">
              <v:shape style="position:absolute;left:1171;top:2248;width:9900;height:300" coordorigin="1171,2248" coordsize="9900,300" path="m1171,2548l11071,2548,11071,2248,1171,2248,1171,2548e" filled="t" fillcolor="#F5F5F5" stroked="f">
                <v:path arrowok="t"/>
                <v:fill/>
              </v:shape>
            </v:group>
            <v:group style="position:absolute;left:1440;top:2265;width:115;height:283" coordorigin="1440,2265" coordsize="115,283">
              <v:shape style="position:absolute;left:1440;top:2265;width:115;height:283" coordorigin="1440,2265" coordsize="115,283" path="m1440,2548l1556,2548,1556,2265,1440,2265,1440,2548e" filled="t" fillcolor="#F5F5F5" stroked="f">
                <v:path arrowok="t"/>
                <v:fill/>
              </v:shape>
            </v:group>
            <v:group style="position:absolute;left:1171;top:2548;width:9900;height:300" coordorigin="1171,2548" coordsize="9900,300">
              <v:shape style="position:absolute;left:1171;top:2548;width:9900;height:300" coordorigin="1171,2548" coordsize="9900,300" path="m1171,2848l11071,2848,11071,2548,1171,2548,1171,2848e" filled="t" fillcolor="#F5F5F5" stroked="f">
                <v:path arrowok="t"/>
                <v:fill/>
              </v:shape>
            </v:group>
            <v:group style="position:absolute;left:1440;top:2565;width:3219;height:283" coordorigin="1440,2565" coordsize="3219,283">
              <v:shape style="position:absolute;left:1440;top:2565;width:3219;height:283" coordorigin="1440,2565" coordsize="3219,283" path="m1440,2848l4659,2848,4659,2565,1440,2565,1440,2848e" filled="t" fillcolor="#F5F5F5" stroked="f">
                <v:path arrowok="t"/>
                <v:fill/>
              </v:shape>
            </v:group>
            <v:group style="position:absolute;left:1171;top:2848;width:9900;height:300" coordorigin="1171,2848" coordsize="9900,300">
              <v:shape style="position:absolute;left:1171;top:2848;width:9900;height:300" coordorigin="1171,2848" coordsize="9900,300" path="m1171,3148l11071,3148,11071,2848,1171,2848,1171,3148e" filled="t" fillcolor="#F5F5F5" stroked="f">
                <v:path arrowok="t"/>
                <v:fill/>
              </v:shape>
            </v:group>
            <v:group style="position:absolute;left:1171;top:3148;width:9900;height:300" coordorigin="1171,3148" coordsize="9900,300">
              <v:shape style="position:absolute;left:1171;top:3148;width:9900;height:300" coordorigin="1171,3148" coordsize="9900,300" path="m1171,3448l11071,3448,11071,3148,1171,3148,1171,3448e" filled="t" fillcolor="#F5F5F5" stroked="f">
                <v:path arrowok="t"/>
                <v:fill/>
              </v:shape>
            </v:group>
            <v:group style="position:absolute;left:1440;top:3165;width:4762;height:283" coordorigin="1440,3165" coordsize="4762,283">
              <v:shape style="position:absolute;left:1440;top:3165;width:4762;height:283" coordorigin="1440,3165" coordsize="4762,283" path="m1440,3448l6202,3448,6202,3165,1440,3165,1440,3448e" filled="t" fillcolor="#F5F5F5" stroked="f">
                <v:path arrowok="t"/>
                <v:fill/>
              </v:shape>
            </v:group>
            <v:group style="position:absolute;left:1171;top:3448;width:9900;height:300" coordorigin="1171,3448" coordsize="9900,300">
              <v:shape style="position:absolute;left:1171;top:3448;width:9900;height:300" coordorigin="1171,3448" coordsize="9900,300" path="m1171,3748l11071,3748,11071,3448,1171,3448,1171,3748e" filled="t" fillcolor="#F5F5F5" stroked="f">
                <v:path arrowok="t"/>
                <v:fill/>
              </v:shape>
            </v:group>
            <v:group style="position:absolute;left:1440;top:3465;width:2849;height:283" coordorigin="1440,3465" coordsize="2849,283">
              <v:shape style="position:absolute;left:1440;top:3465;width:2849;height:283" coordorigin="1440,3465" coordsize="2849,283" path="m1440,3748l4290,3748,4290,3465,1440,3465,1440,3748e" filled="t" fillcolor="#F5F5F5" stroked="f">
                <v:path arrowok="t"/>
                <v:fill/>
              </v:shape>
            </v:group>
            <v:group style="position:absolute;left:1171;top:3748;width:9900;height:300" coordorigin="1171,3748" coordsize="9900,300">
              <v:shape style="position:absolute;left:1171;top:3748;width:9900;height:300" coordorigin="1171,3748" coordsize="9900,300" path="m1171,4048l11071,4048,11071,3748,1171,3748,1171,4048e" filled="t" fillcolor="#F5F5F5" stroked="f">
                <v:path arrowok="t"/>
                <v:fill/>
              </v:shape>
            </v:group>
            <v:group style="position:absolute;left:1440;top:3765;width:235;height:283" coordorigin="1440,3765" coordsize="235,283">
              <v:shape style="position:absolute;left:1440;top:3765;width:235;height:283" coordorigin="1440,3765" coordsize="235,283" path="m1440,4048l1676,4048,1676,3765,1440,3765,1440,4048e" filled="t" fillcolor="#F5F5F5" stroked="f">
                <v:path arrowok="t"/>
                <v:fill/>
              </v:shape>
            </v:group>
            <v:group style="position:absolute;left:1171;top:4048;width:9900;height:300" coordorigin="1171,4048" coordsize="9900,300">
              <v:shape style="position:absolute;left:1171;top:4048;width:9900;height:300" coordorigin="1171,4048" coordsize="9900,300" path="m1171,4348l11071,4348,11071,4048,1171,4048,1171,4348e" filled="t" fillcolor="#F5F5F5" stroked="f">
                <v:path arrowok="t"/>
                <v:fill/>
              </v:shape>
            </v:group>
            <v:group style="position:absolute;left:1440;top:4065;width:3101;height:283" coordorigin="1440,4065" coordsize="3101,283">
              <v:shape style="position:absolute;left:1440;top:4065;width:3101;height:283" coordorigin="1440,4065" coordsize="3101,283" path="m1440,4348l4542,4348,4542,4065,1440,4065,1440,4348e" filled="t" fillcolor="#F5F5F5" stroked="f">
                <v:path arrowok="t"/>
                <v:fill/>
              </v:shape>
            </v:group>
            <v:group style="position:absolute;left:1171;top:4348;width:9900;height:300" coordorigin="1171,4348" coordsize="9900,300">
              <v:shape style="position:absolute;left:1171;top:4348;width:9900;height:300" coordorigin="1171,4348" coordsize="9900,300" path="m1171,4648l11071,4648,11071,4348,1171,4348,1171,4648e" filled="t" fillcolor="#F5F5F5" stroked="f">
                <v:path arrowok="t"/>
                <v:fill/>
              </v:shape>
            </v:group>
            <v:group style="position:absolute;left:1440;top:4365;width:355;height:283" coordorigin="1440,4365" coordsize="355,283">
              <v:shape style="position:absolute;left:1440;top:4365;width:355;height:283" coordorigin="1440,4365" coordsize="355,283" path="m1440,4648l1796,4648,1796,4365,1440,4365,1440,4648e" filled="t" fillcolor="#F5F5F5" stroked="f">
                <v:path arrowok="t"/>
                <v:fill/>
              </v:shape>
            </v:group>
            <v:group style="position:absolute;left:1171;top:4648;width:9900;height:300" coordorigin="1171,4648" coordsize="9900,300">
              <v:shape style="position:absolute;left:1171;top:4648;width:9900;height:300" coordorigin="1171,4648" coordsize="9900,300" path="m1171,4948l11071,4948,11071,4648,1171,4648,1171,4948e" filled="t" fillcolor="#F5F5F5" stroked="f">
                <v:path arrowok="t"/>
                <v:fill/>
              </v:shape>
            </v:group>
            <v:group style="position:absolute;left:1440;top:4665;width:4260;height:283" coordorigin="1440,4665" coordsize="4260,283">
              <v:shape style="position:absolute;left:1440;top:4665;width:4260;height:283" coordorigin="1440,4665" coordsize="4260,283" path="m1440,4948l5701,4948,5701,4665,1440,4665,1440,4948e" filled="t" fillcolor="#F5F5F5" stroked="f">
                <v:path arrowok="t"/>
                <v:fill/>
              </v:shape>
            </v:group>
            <v:group style="position:absolute;left:1171;top:4948;width:9900;height:300" coordorigin="1171,4948" coordsize="9900,300">
              <v:shape style="position:absolute;left:1171;top:4948;width:9900;height:300" coordorigin="1171,4948" coordsize="9900,300" path="m1171,5248l11071,5248,11071,4948,1171,4948,1171,5248e" filled="t" fillcolor="#F5F5F5" stroked="f">
                <v:path arrowok="t"/>
                <v:fill/>
              </v:shape>
            </v:group>
            <v:group style="position:absolute;left:1440;top:4965;width:3516;height:283" coordorigin="1440,4965" coordsize="3516,283">
              <v:shape style="position:absolute;left:1440;top:4965;width:3516;height:283" coordorigin="1440,4965" coordsize="3516,283" path="m1440,5248l4957,5248,4957,4965,1440,4965,1440,5248e" filled="t" fillcolor="#F5F5F5" stroked="f">
                <v:path arrowok="t"/>
                <v:fill/>
              </v:shape>
            </v:group>
            <v:group style="position:absolute;left:1171;top:5248;width:9900;height:300" coordorigin="1171,5248" coordsize="9900,300">
              <v:shape style="position:absolute;left:1171;top:5248;width:9900;height:300" coordorigin="1171,5248" coordsize="9900,300" path="m1171,5548l11071,5548,11071,5248,1171,5248,1171,5548e" filled="t" fillcolor="#F5F5F5" stroked="f">
                <v:path arrowok="t"/>
                <v:fill/>
              </v:shape>
            </v:group>
            <v:group style="position:absolute;left:1440;top:5265;width:355;height:284" coordorigin="1440,5265" coordsize="355,284">
              <v:shape style="position:absolute;left:1440;top:5265;width:355;height:284" coordorigin="1440,5265" coordsize="355,284" path="m1440,5548l1796,5548,1796,5265,1440,5265,1440,5548e" filled="t" fillcolor="#F5F5F5" stroked="f">
                <v:path arrowok="t"/>
                <v:fill/>
              </v:shape>
            </v:group>
            <v:group style="position:absolute;left:1171;top:5548;width:9900;height:300" coordorigin="1171,5548" coordsize="9900,300">
              <v:shape style="position:absolute;left:1171;top:5548;width:9900;height:300" coordorigin="1171,5548" coordsize="9900,300" path="m1171,5848l11071,5848,11071,5548,1171,5548,1171,5848e" filled="t" fillcolor="#F5F5F5" stroked="f">
                <v:path arrowok="t"/>
                <v:fill/>
              </v:shape>
            </v:group>
            <v:group style="position:absolute;left:1440;top:5565;width:235;height:283" coordorigin="1440,5565" coordsize="235,283">
              <v:shape style="position:absolute;left:1440;top:5565;width:235;height:283" coordorigin="1440,5565" coordsize="235,283" path="m1440,5848l1676,5848,1676,5565,1440,5565,1440,5848e" filled="t" fillcolor="#F5F5F5" stroked="f">
                <v:path arrowok="t"/>
                <v:fill/>
              </v:shape>
            </v:group>
            <v:group style="position:absolute;left:1171;top:5848;width:9900;height:300" coordorigin="1171,5848" coordsize="9900,300">
              <v:shape style="position:absolute;left:1171;top:5848;width:9900;height:300" coordorigin="1171,5848" coordsize="9900,300" path="m1171,6148l11071,6148,11071,5848,1171,5848,1171,6148e" filled="t" fillcolor="#F5F5F5" stroked="f">
                <v:path arrowok="t"/>
                <v:fill/>
              </v:shape>
            </v:group>
            <v:group style="position:absolute;left:1440;top:5865;width:3490;height:283" coordorigin="1440,5865" coordsize="3490,283">
              <v:shape style="position:absolute;left:1440;top:5865;width:3490;height:283" coordorigin="1440,5865" coordsize="3490,283" path="m1440,6148l4930,6148,4930,5865,1440,5865,1440,6148e" filled="t" fillcolor="#F5F5F5" stroked="f">
                <v:path arrowok="t"/>
                <v:fill/>
              </v:shape>
            </v:group>
            <v:group style="position:absolute;left:1171;top:6148;width:9900;height:300" coordorigin="1171,6148" coordsize="9900,300">
              <v:shape style="position:absolute;left:1171;top:6148;width:9900;height:300" coordorigin="1171,6148" coordsize="9900,300" path="m1171,6448l11071,6448,11071,6148,1171,6148,1171,6448e" filled="t" fillcolor="#F5F5F5" stroked="f">
                <v:path arrowok="t"/>
                <v:fill/>
              </v:shape>
            </v:group>
            <v:group style="position:absolute;left:1171;top:6448;width:9900;height:300" coordorigin="1171,6448" coordsize="9900,300">
              <v:shape style="position:absolute;left:1171;top:6448;width:9900;height:300" coordorigin="1171,6448" coordsize="9900,300" path="m1171,6748l11071,6748,11071,6448,1171,6448,1171,6748e" filled="t" fillcolor="#F5F5F5" stroked="f">
                <v:path arrowok="t"/>
                <v:fill/>
              </v:shape>
            </v:group>
            <v:group style="position:absolute;left:1440;top:6465;width:4894;height:283" coordorigin="1440,6465" coordsize="4894,283">
              <v:shape style="position:absolute;left:1440;top:6465;width:4894;height:283" coordorigin="1440,6465" coordsize="4894,283" path="m1440,6748l6334,6748,6334,6465,1440,6465,1440,6748e" filled="t" fillcolor="#F5F5F5" stroked="f">
                <v:path arrowok="t"/>
                <v:fill/>
              </v:shape>
            </v:group>
            <v:group style="position:absolute;left:1171;top:6748;width:9900;height:300" coordorigin="1171,6748" coordsize="9900,300">
              <v:shape style="position:absolute;left:1171;top:6748;width:9900;height:300" coordorigin="1171,6748" coordsize="9900,300" path="m1171,7048l11071,7048,11071,6748,1171,6748,1171,7048e" filled="t" fillcolor="#F5F5F5" stroked="f">
                <v:path arrowok="t"/>
                <v:fill/>
              </v:shape>
            </v:group>
            <v:group style="position:absolute;left:1440;top:6765;width:2849;height:283" coordorigin="1440,6765" coordsize="2849,283">
              <v:shape style="position:absolute;left:1440;top:6765;width:2849;height:283" coordorigin="1440,6765" coordsize="2849,283" path="m1440,7048l4290,7048,4290,6765,1440,6765,1440,7048e" filled="t" fillcolor="#F5F5F5" stroked="f">
                <v:path arrowok="t"/>
                <v:fill/>
              </v:shape>
            </v:group>
            <v:group style="position:absolute;left:1171;top:7048;width:9900;height:300" coordorigin="1171,7048" coordsize="9900,300">
              <v:shape style="position:absolute;left:1171;top:7048;width:9900;height:300" coordorigin="1171,7048" coordsize="9900,300" path="m1171,7348l11071,7348,11071,7048,1171,7048,1171,7348e" filled="t" fillcolor="#F5F5F5" stroked="f">
                <v:path arrowok="t"/>
                <v:fill/>
              </v:shape>
            </v:group>
            <v:group style="position:absolute;left:1440;top:7065;width:235;height:283" coordorigin="1440,7065" coordsize="235,283">
              <v:shape style="position:absolute;left:1440;top:7065;width:235;height:283" coordorigin="1440,7065" coordsize="235,283" path="m1440,7348l1676,7348,1676,7065,1440,7065,1440,7348e" filled="t" fillcolor="#F5F5F5" stroked="f">
                <v:path arrowok="t"/>
                <v:fill/>
              </v:shape>
            </v:group>
            <v:group style="position:absolute;left:1171;top:7348;width:9900;height:300" coordorigin="1171,7348" coordsize="9900,300">
              <v:shape style="position:absolute;left:1171;top:7348;width:9900;height:300" coordorigin="1171,7348" coordsize="9900,300" path="m1171,7648l11071,7648,11071,7348,1171,7348,1171,7648e" filled="t" fillcolor="#F5F5F5" stroked="f">
                <v:path arrowok="t"/>
                <v:fill/>
              </v:shape>
            </v:group>
            <v:group style="position:absolute;left:1440;top:7365;width:3101;height:283" coordorigin="1440,7365" coordsize="3101,283">
              <v:shape style="position:absolute;left:1440;top:7365;width:3101;height:283" coordorigin="1440,7365" coordsize="3101,283" path="m1440,7648l4542,7648,4542,7365,1440,7365,1440,7648e" filled="t" fillcolor="#F5F5F5" stroked="f">
                <v:path arrowok="t"/>
                <v:fill/>
              </v:shape>
            </v:group>
            <v:group style="position:absolute;left:1171;top:7648;width:9900;height:540" coordorigin="1171,7648" coordsize="9900,540">
              <v:shape style="position:absolute;left:1171;top:7648;width:9900;height:540" coordorigin="1171,7648" coordsize="9900,540" path="m1171,8188l11071,8188,11071,7648,1171,7648,1171,8188e" filled="t" fillcolor="#F5F5F5" stroked="f">
                <v:path arrowok="t"/>
                <v:fill/>
              </v:shape>
            </v:group>
            <v:group style="position:absolute;left:1440;top:7665;width:355;height:283" coordorigin="1440,7665" coordsize="355,283">
              <v:shape style="position:absolute;left:1440;top:7665;width:355;height:283" coordorigin="1440,7665" coordsize="355,283" path="m1440,7948l1796,7948,1796,7665,1440,7665,1440,7948e" filled="t" fillcolor="#F5F5F5" stroked="f">
                <v:path arrowok="t"/>
                <v:fill/>
              </v:shape>
            </v:group>
            <v:group style="position:absolute;left:1157;top:8196;width:9928;height:2" coordorigin="1157,8196" coordsize="9928,2">
              <v:shape style="position:absolute;left:1157;top:8196;width:9928;height:2" coordorigin="1157,8196" coordsize="9928,0" path="m1157,8196l11085,8196e" filled="f" stroked="t" strokeweight=".82003pt" strokecolor="#D2DCE6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nsion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it.</w:t>
      </w:r>
    </w:p>
    <w:p>
      <w:pPr>
        <w:spacing w:before="26" w:after="0" w:line="261" w:lineRule="auto"/>
        <w:ind w:left="100" w:right="738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71" w:lineRule="exact"/>
        <w:ind w:left="2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temp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tur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00" w:lineRule="exact"/>
        <w:jc w:val="left"/>
        <w:rPr>
          <w:sz w:val="30"/>
          <w:szCs w:val="30"/>
        </w:rPr>
      </w:pPr>
      <w:rPr/>
      <w:r>
        <w:rPr>
          <w:sz w:val="30"/>
          <w:szCs w:val="30"/>
        </w:rPr>
      </w:r>
    </w:p>
    <w:p>
      <w:pPr>
        <w:spacing w:before="29" w:after="0" w:line="260" w:lineRule="auto"/>
        <w:ind w:left="220" w:right="463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TY;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i)</w:t>
      </w:r>
    </w:p>
    <w:p>
      <w:pPr>
        <w:spacing w:before="1" w:after="0" w:line="271" w:lineRule="exact"/>
        <w:ind w:left="2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EEK;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j)</w:t>
      </w:r>
    </w:p>
    <w:p>
      <w:pPr>
        <w:spacing w:before="24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4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);</w:t>
      </w:r>
    </w:p>
    <w:p>
      <w:pPr>
        <w:spacing w:before="24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24" w:after="0" w:line="271" w:lineRule="exact"/>
        <w:ind w:left="2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71" w:lineRule="exact"/>
        <w:ind w:left="2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nDispl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s: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-1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00" w:lineRule="exact"/>
        <w:jc w:val="left"/>
        <w:rPr>
          <w:sz w:val="30"/>
          <w:szCs w:val="30"/>
        </w:rPr>
      </w:pPr>
      <w:rPr/>
      <w:r>
        <w:rPr>
          <w:sz w:val="30"/>
          <w:szCs w:val="30"/>
        </w:rPr>
      </w:r>
    </w:p>
    <w:p>
      <w:pPr>
        <w:spacing w:before="29" w:after="0" w:line="260" w:lineRule="auto"/>
        <w:ind w:left="220" w:right="450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vlues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TY;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i)</w:t>
      </w:r>
    </w:p>
    <w:p>
      <w:pPr>
        <w:spacing w:before="1" w:after="0" w:line="271" w:lineRule="exact"/>
        <w:ind w:left="2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EEK;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j)</w:t>
      </w:r>
    </w:p>
    <w:p>
      <w:pPr>
        <w:spacing w:before="24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920" w:bottom="280" w:left="1340" w:right="1340"/>
        </w:sectPr>
      </w:pPr>
      <w:rPr/>
    </w:p>
    <w:p>
      <w:pPr>
        <w:spacing w:before="7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8.599997" w:type="dxa"/>
      </w:tblPr>
      <w:tblGrid/>
      <w:tr>
        <w:trPr>
          <w:trHeight w:val="1997" w:hRule="exact"/>
        </w:trPr>
        <w:tc>
          <w:tcPr>
            <w:tcW w:w="9914" w:type="dxa"/>
            <w:gridSpan w:val="3"/>
            <w:tcBorders>
              <w:top w:val="single" w:sz="6.56" w:space="0" w:color="D2DCE6"/>
              <w:bottom w:val="single" w:sz="6.56" w:space="0" w:color="D2DCE6"/>
              <w:left w:val="single" w:sz="6.56" w:space="0" w:color="D2DCE6"/>
              <w:right w:val="single" w:sz="6.55976" w:space="0" w:color="D2DCE6"/>
            </w:tcBorders>
            <w:shd w:val="clear" w:color="auto" w:fill="F5F5F5"/>
          </w:tcPr>
          <w:p>
            <w:pPr>
              <w:spacing w:before="17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6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\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temp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tur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][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);</w:t>
            </w:r>
          </w:p>
          <w:p>
            <w:pPr>
              <w:spacing w:before="26" w:after="0" w:line="240" w:lineRule="auto"/>
              <w:ind w:left="50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}</w:t>
            </w:r>
          </w:p>
          <w:p>
            <w:pPr>
              <w:spacing w:before="24" w:after="0" w:line="240" w:lineRule="auto"/>
              <w:ind w:left="38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}</w:t>
            </w:r>
          </w:p>
          <w:p>
            <w:pPr>
              <w:spacing w:before="24" w:after="0" w:line="240" w:lineRule="auto"/>
              <w:ind w:left="38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turn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0;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}</w:t>
            </w:r>
          </w:p>
        </w:tc>
      </w:tr>
      <w:tr>
        <w:trPr>
          <w:trHeight w:val="463" w:hRule="exact"/>
        </w:trPr>
        <w:tc>
          <w:tcPr>
            <w:tcW w:w="248" w:type="dxa"/>
            <w:tcBorders>
              <w:top w:val="single" w:sz="6.56" w:space="0" w:color="D2DCE6"/>
              <w:bottom w:val="single" w:sz="6.56" w:space="0" w:color="D2DCE6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419" w:type="dxa"/>
            <w:tcBorders>
              <w:top w:val="single" w:sz="6.56" w:space="0" w:color="D2DCE6"/>
              <w:bottom w:val="single" w:sz="6.56" w:space="0" w:color="D2DCE6"/>
              <w:left w:val="nil" w:sz="6" w:space="0" w:color="auto"/>
              <w:right w:val="nil" w:sz="6" w:space="0" w:color="auto"/>
            </w:tcBorders>
            <w:shd w:val="clear" w:color="auto" w:fill="F8F9FB"/>
          </w:tcPr>
          <w:p>
            <w:pPr>
              <w:spacing w:before="1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40" w:lineRule="auto"/>
              <w:ind w:left="2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47" w:type="dxa"/>
            <w:tcBorders>
              <w:top w:val="single" w:sz="6.56" w:space="0" w:color="D2DCE6"/>
              <w:bottom w:val="single" w:sz="6.56" w:space="0" w:color="D2DCE6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9798" w:hRule="exact"/>
        </w:trPr>
        <w:tc>
          <w:tcPr>
            <w:tcW w:w="9914" w:type="dxa"/>
            <w:gridSpan w:val="3"/>
            <w:tcBorders>
              <w:top w:val="single" w:sz="6.56" w:space="0" w:color="D2DCE6"/>
              <w:bottom w:val="single" w:sz="6.56024" w:space="0" w:color="D2DCE6"/>
              <w:left w:val="single" w:sz="6.56" w:space="0" w:color="D2DCE6"/>
              <w:right w:val="single" w:sz="6.55976" w:space="0" w:color="D2DCE6"/>
            </w:tcBorders>
            <w:shd w:val="clear" w:color="auto" w:fill="F5F5F5"/>
          </w:tcPr>
          <w:p>
            <w:pPr>
              <w:spacing w:before="17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33</w:t>
            </w:r>
          </w:p>
          <w:p>
            <w:pPr>
              <w:spacing w:before="26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34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35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33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32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31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30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23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21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24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25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26</w:t>
            </w:r>
          </w:p>
          <w:p>
            <w:pPr>
              <w:spacing w:before="68" w:after="0" w:line="600" w:lineRule="exact"/>
              <w:ind w:left="268" w:right="777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Displ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lues: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33</w:t>
            </w:r>
          </w:p>
          <w:p>
            <w:pPr>
              <w:spacing w:before="0" w:after="0" w:line="232" w:lineRule="exact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position w:val="1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position w:val="1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position w:val="1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position w:val="1"/>
              </w:rPr>
              <w:t>1,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position w:val="1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position w:val="1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position w:val="1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position w:val="1"/>
              </w:rPr>
              <w:t>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position w:val="1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position w:val="1"/>
              </w:rPr>
              <w:t>34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position w:val="0"/>
              </w:rPr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35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33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32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31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30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23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21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24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25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26</w:t>
            </w:r>
          </w:p>
        </w:tc>
      </w:tr>
    </w:tbl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20" w:bottom="280" w:left="1040" w:right="1040"/>
        </w:sectPr>
      </w:pPr>
      <w:rPr/>
    </w:p>
    <w:p>
      <w:pPr>
        <w:spacing w:before="75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35.400002pt;width:470.95pt;height:22.56pt;mso-position-horizontal-relative:page;mso-position-vertical-relative:page;z-index:-2209" coordorigin="1412,708" coordsize="9419,451">
            <v:shape style="position:absolute;left:1412;top:708;width:9419;height:451" coordorigin="1412,708" coordsize="9419,451" path="m1412,1159l10831,1159,10831,708,1412,708,1412,1159e" filled="t" fillcolor="#F8F9FB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57.429985pt;margin-top:66.910004pt;width:497.24pt;height:655.636pt;mso-position-horizontal-relative:page;mso-position-vertical-relative:page;z-index:-2208" coordorigin="1149,1338" coordsize="9945,13113">
            <v:group style="position:absolute;left:1171;top:1354;width:9900;height:540" coordorigin="1171,1354" coordsize="9900,540">
              <v:shape style="position:absolute;left:1171;top:1354;width:9900;height:540" coordorigin="1171,1354" coordsize="9900,540" path="m1171,1894l11071,1894,11071,1354,1171,1354,1171,1894e" filled="t" fillcolor="#F5F5F5" stroked="f">
                <v:path arrowok="t"/>
                <v:fill/>
              </v:shape>
            </v:group>
            <v:group style="position:absolute;left:1440;top:1611;width:5533;height:283" coordorigin="1440,1611" coordsize="5533,283">
              <v:shape style="position:absolute;left:1440;top:1611;width:5533;height:283" coordorigin="1440,1611" coordsize="5533,283" path="m1440,1894l6973,1894,6973,1611,1440,1611,1440,1894e" filled="t" fillcolor="#F5F5F5" stroked="f">
                <v:path arrowok="t"/>
                <v:fill/>
              </v:shape>
            </v:group>
            <v:group style="position:absolute;left:1157;top:1346;width:9928;height:2" coordorigin="1157,1346" coordsize="9928,2">
              <v:shape style="position:absolute;left:1157;top:1346;width:9928;height:2" coordorigin="1157,1346" coordsize="9928,0" path="m1157,1346l11085,1346e" filled="f" stroked="t" strokeweight=".82pt" strokecolor="#D2DCE6">
                <v:path arrowok="t"/>
              </v:shape>
            </v:group>
            <v:group style="position:absolute;left:1164;top:1354;width:2;height:13082" coordorigin="1164,1354" coordsize="2,13082">
              <v:shape style="position:absolute;left:1164;top:1354;width:2;height:13082" coordorigin="1164,1354" coordsize="0,13082" path="m1164,1354l1164,14436e" filled="f" stroked="t" strokeweight=".82pt" strokecolor="#D2DCE6">
                <v:path arrowok="t"/>
              </v:shape>
            </v:group>
            <v:group style="position:absolute;left:11078;top:1354;width:2;height:13082" coordorigin="11078,1354" coordsize="2,13082">
              <v:shape style="position:absolute;left:11078;top:1354;width:2;height:13082" coordorigin="11078,1354" coordsize="0,13082" path="m11078,1354l11078,14436e" filled="f" stroked="t" strokeweight=".81997pt" strokecolor="#D2DCE6">
                <v:path arrowok="t"/>
              </v:shape>
            </v:group>
            <v:group style="position:absolute;left:1171;top:1894;width:9900;height:300" coordorigin="1171,1894" coordsize="9900,300">
              <v:shape style="position:absolute;left:1171;top:1894;width:9900;height:300" coordorigin="1171,1894" coordsize="9900,300" path="m1171,2194l11071,2194,11071,1894,1171,1894,1171,2194e" filled="t" fillcolor="#F5F5F5" stroked="f">
                <v:path arrowok="t"/>
                <v:fill/>
              </v:shape>
            </v:group>
            <v:group style="position:absolute;left:1171;top:2194;width:9900;height:300" coordorigin="1171,2194" coordsize="9900,300">
              <v:shape style="position:absolute;left:1171;top:2194;width:9900;height:300" coordorigin="1171,2194" coordsize="9900,300" path="m1171,2494l11071,2494,11071,2194,1171,2194,1171,2494e" filled="t" fillcolor="#F5F5F5" stroked="f">
                <v:path arrowok="t"/>
                <v:fill/>
              </v:shape>
            </v:group>
            <v:group style="position:absolute;left:1440;top:2211;width:1805;height:283" coordorigin="1440,2211" coordsize="1805,283">
              <v:shape style="position:absolute;left:1440;top:2211;width:1805;height:283" coordorigin="1440,2211" coordsize="1805,283" path="m1440,2494l3245,2494,3245,2211,1440,2211,1440,2494e" filled="t" fillcolor="#F5F5F5" stroked="f">
                <v:path arrowok="t"/>
                <v:fill/>
              </v:shape>
            </v:group>
            <v:group style="position:absolute;left:1171;top:2494;width:9900;height:300" coordorigin="1171,2494" coordsize="9900,300">
              <v:shape style="position:absolute;left:1171;top:2494;width:9900;height:300" coordorigin="1171,2494" coordsize="9900,300" path="m1171,2794l11071,2794,11071,2494,1171,2494,1171,2794e" filled="t" fillcolor="#F5F5F5" stroked="f">
                <v:path arrowok="t"/>
                <v:fill/>
              </v:shape>
            </v:group>
            <v:group style="position:absolute;left:1440;top:2511;width:953;height:283" coordorigin="1440,2511" coordsize="953,283">
              <v:shape style="position:absolute;left:1440;top:2511;width:953;height:283" coordorigin="1440,2511" coordsize="953,283" path="m1440,2794l2393,2794,2393,2511,1440,2511,1440,2794e" filled="t" fillcolor="#F5F5F5" stroked="f">
                <v:path arrowok="t"/>
                <v:fill/>
              </v:shape>
            </v:group>
            <v:group style="position:absolute;left:1171;top:2794;width:9900;height:300" coordorigin="1171,2794" coordsize="9900,300">
              <v:shape style="position:absolute;left:1171;top:2794;width:9900;height:300" coordorigin="1171,2794" coordsize="9900,300" path="m1171,3094l11071,3094,11071,2794,1171,2794,1171,3094e" filled="t" fillcolor="#F5F5F5" stroked="f">
                <v:path arrowok="t"/>
                <v:fill/>
              </v:shape>
            </v:group>
            <v:group style="position:absolute;left:1440;top:2811;width:115;height:283" coordorigin="1440,2811" coordsize="115,283">
              <v:shape style="position:absolute;left:1440;top:2811;width:115;height:283" coordorigin="1440,2811" coordsize="115,283" path="m1440,3094l1556,3094,1556,2811,1440,2811,1440,3094e" filled="t" fillcolor="#F5F5F5" stroked="f">
                <v:path arrowok="t"/>
                <v:fill/>
              </v:shape>
            </v:group>
            <v:group style="position:absolute;left:1171;top:3094;width:9900;height:300" coordorigin="1171,3094" coordsize="9900,300">
              <v:shape style="position:absolute;left:1171;top:3094;width:9900;height:300" coordorigin="1171,3094" coordsize="9900,300" path="m1171,3394l11071,3394,11071,3094,1171,3094,1171,3394e" filled="t" fillcolor="#F5F5F5" stroked="f">
                <v:path arrowok="t"/>
                <v:fill/>
              </v:shape>
            </v:group>
            <v:group style="position:absolute;left:1440;top:3111;width:3368;height:283" coordorigin="1440,3111" coordsize="3368,283">
              <v:shape style="position:absolute;left:1440;top:3111;width:3368;height:283" coordorigin="1440,3111" coordsize="3368,283" path="m1440,3394l4808,3394,4808,3111,1440,3111,1440,3394e" filled="t" fillcolor="#F5F5F5" stroked="f">
                <v:path arrowok="t"/>
                <v:fill/>
              </v:shape>
            </v:group>
            <v:group style="position:absolute;left:1171;top:3394;width:9900;height:300" coordorigin="1171,3394" coordsize="9900,300">
              <v:shape style="position:absolute;left:1171;top:3394;width:9900;height:300" coordorigin="1171,3394" coordsize="9900,300" path="m1171,3694l11071,3694,11071,3394,1171,3394,1171,3694e" filled="t" fillcolor="#F5F5F5" stroked="f">
                <v:path arrowok="t"/>
                <v:fill/>
              </v:shape>
            </v:group>
            <v:group style="position:absolute;left:1171;top:3694;width:9900;height:300" coordorigin="1171,3694" coordsize="9900,300">
              <v:shape style="position:absolute;left:1171;top:3694;width:9900;height:300" coordorigin="1171,3694" coordsize="9900,300" path="m1171,3994l11071,3994,11071,3694,1171,3694,1171,3994e" filled="t" fillcolor="#F5F5F5" stroked="f">
                <v:path arrowok="t"/>
                <v:fill/>
              </v:shape>
            </v:group>
            <v:group style="position:absolute;left:1440;top:3711;width:3629;height:283" coordorigin="1440,3711" coordsize="3629,283">
              <v:shape style="position:absolute;left:1440;top:3711;width:3629;height:283" coordorigin="1440,3711" coordsize="3629,283" path="m1440,3994l5070,3994,5070,3711,1440,3711,1440,3994e" filled="t" fillcolor="#F5F5F5" stroked="f">
                <v:path arrowok="t"/>
                <v:fill/>
              </v:shape>
            </v:group>
            <v:group style="position:absolute;left:1171;top:3994;width:9900;height:300" coordorigin="1171,3994" coordsize="9900,300">
              <v:shape style="position:absolute;left:1171;top:3994;width:9900;height:300" coordorigin="1171,3994" coordsize="9900,300" path="m1171,4294l11071,4294,11071,3994,1171,3994,1171,4294e" filled="t" fillcolor="#F5F5F5" stroked="f">
                <v:path arrowok="t"/>
                <v:fill/>
              </v:shape>
            </v:group>
            <v:group style="position:absolute;left:1440;top:4011;width:3982;height:283" coordorigin="1440,4011" coordsize="3982,283">
              <v:shape style="position:absolute;left:1440;top:4011;width:3982;height:283" coordorigin="1440,4011" coordsize="3982,283" path="m1440,4294l5422,4294,5422,4011,1440,4011,1440,4294e" filled="t" fillcolor="#F5F5F5" stroked="f">
                <v:path arrowok="t"/>
                <v:fill/>
              </v:shape>
            </v:group>
            <v:group style="position:absolute;left:1171;top:4294;width:9900;height:300" coordorigin="1171,4294" coordsize="9900,300">
              <v:shape style="position:absolute;left:1171;top:4294;width:9900;height:300" coordorigin="1171,4294" coordsize="9900,300" path="m1171,4594l11071,4594,11071,4294,1171,4294,1171,4594e" filled="t" fillcolor="#F5F5F5" stroked="f">
                <v:path arrowok="t"/>
                <v:fill/>
              </v:shape>
            </v:group>
            <v:group style="position:absolute;left:1440;top:4311;width:2408;height:283" coordorigin="1440,4311" coordsize="2408,283">
              <v:shape style="position:absolute;left:1440;top:4311;width:2408;height:283" coordorigin="1440,4311" coordsize="2408,283" path="m1440,4594l3848,4594,3848,4311,1440,4311,1440,4594e" filled="t" fillcolor="#F5F5F5" stroked="f">
                <v:path arrowok="t"/>
                <v:fill/>
              </v:shape>
            </v:group>
            <v:group style="position:absolute;left:1171;top:4594;width:9900;height:300" coordorigin="1171,4594" coordsize="9900,300">
              <v:shape style="position:absolute;left:1171;top:4594;width:9900;height:300" coordorigin="1171,4594" coordsize="9900,300" path="m1171,4894l11071,4894,11071,4594,1171,4594,1171,4894e" filled="t" fillcolor="#F5F5F5" stroked="f">
                <v:path arrowok="t"/>
                <v:fill/>
              </v:shape>
            </v:group>
            <v:group style="position:absolute;left:1440;top:4611;width:2528;height:283" coordorigin="1440,4611" coordsize="2528,283">
              <v:shape style="position:absolute;left:1440;top:4611;width:2528;height:283" coordorigin="1440,4611" coordsize="2528,283" path="m1440,4894l3968,4894,3968,4611,1440,4611,1440,4894e" filled="t" fillcolor="#F5F5F5" stroked="f">
                <v:path arrowok="t"/>
                <v:fill/>
              </v:shape>
            </v:group>
            <v:group style="position:absolute;left:1171;top:4894;width:9900;height:300" coordorigin="1171,4894" coordsize="9900,300">
              <v:shape style="position:absolute;left:1171;top:4894;width:9900;height:300" coordorigin="1171,4894" coordsize="9900,300" path="m1171,5195l11071,5195,11071,4894,1171,4894,1171,5195e" filled="t" fillcolor="#F5F5F5" stroked="f">
                <v:path arrowok="t"/>
                <v:fill/>
              </v:shape>
            </v:group>
            <v:group style="position:absolute;left:1440;top:4911;width:355;height:284" coordorigin="1440,4911" coordsize="355,284">
              <v:shape style="position:absolute;left:1440;top:4911;width:355;height:284" coordorigin="1440,4911" coordsize="355,284" path="m1440,5195l1796,5195,1796,4911,1440,4911,1440,5195e" filled="t" fillcolor="#F5F5F5" stroked="f">
                <v:path arrowok="t"/>
                <v:fill/>
              </v:shape>
            </v:group>
            <v:group style="position:absolute;left:1171;top:5195;width:9900;height:300" coordorigin="1171,5195" coordsize="9900,300">
              <v:shape style="position:absolute;left:1171;top:5195;width:9900;height:300" coordorigin="1171,5195" coordsize="9900,300" path="m1171,5495l11071,5495,11071,5195,1171,5195,1171,5495e" filled="t" fillcolor="#F5F5F5" stroked="f">
                <v:path arrowok="t"/>
                <v:fill/>
              </v:shape>
            </v:group>
            <v:group style="position:absolute;left:1440;top:5211;width:3893;height:283" coordorigin="1440,5211" coordsize="3893,283">
              <v:shape style="position:absolute;left:1440;top:5211;width:3893;height:283" coordorigin="1440,5211" coordsize="3893,283" path="m1440,5495l5334,5495,5334,5211,1440,5211,1440,5495e" filled="t" fillcolor="#F5F5F5" stroked="f">
                <v:path arrowok="t"/>
                <v:fill/>
              </v:shape>
            </v:group>
            <v:group style="position:absolute;left:1171;top:5495;width:9900;height:300" coordorigin="1171,5495" coordsize="9900,300">
              <v:shape style="position:absolute;left:1171;top:5495;width:9900;height:300" coordorigin="1171,5495" coordsize="9900,300" path="m1171,5795l11071,5795,11071,5495,1171,5495,1171,5795e" filled="t" fillcolor="#F5F5F5" stroked="f">
                <v:path arrowok="t"/>
                <v:fill/>
              </v:shape>
            </v:group>
            <v:group style="position:absolute;left:1440;top:5511;width:2436;height:283" coordorigin="1440,5511" coordsize="2436,283">
              <v:shape style="position:absolute;left:1440;top:5511;width:2436;height:283" coordorigin="1440,5511" coordsize="2436,283" path="m1440,5795l3877,5795,3877,5511,1440,5511,1440,5795e" filled="t" fillcolor="#F5F5F5" stroked="f">
                <v:path arrowok="t"/>
                <v:fill/>
              </v:shape>
            </v:group>
            <v:group style="position:absolute;left:1171;top:5795;width:9900;height:300" coordorigin="1171,5795" coordsize="9900,300">
              <v:shape style="position:absolute;left:1171;top:5795;width:9900;height:300" coordorigin="1171,5795" coordsize="9900,300" path="m1171,6095l11071,6095,11071,5795,1171,5795,1171,6095e" filled="t" fillcolor="#F5F5F5" stroked="f">
                <v:path arrowok="t"/>
                <v:fill/>
              </v:shape>
            </v:group>
            <v:group style="position:absolute;left:1440;top:5811;width:355;height:283" coordorigin="1440,5811" coordsize="355,283">
              <v:shape style="position:absolute;left:1440;top:5811;width:355;height:283" coordorigin="1440,5811" coordsize="355,283" path="m1440,6095l1796,6095,1796,5811,1440,5811,1440,6095e" filled="t" fillcolor="#F5F5F5" stroked="f">
                <v:path arrowok="t"/>
                <v:fill/>
              </v:shape>
            </v:group>
            <v:group style="position:absolute;left:1171;top:6095;width:9900;height:300" coordorigin="1171,6095" coordsize="9900,300">
              <v:shape style="position:absolute;left:1171;top:6095;width:9900;height:300" coordorigin="1171,6095" coordsize="9900,300" path="m1171,6395l11071,6395,11071,6095,1171,6095,1171,6395e" filled="t" fillcolor="#F5F5F5" stroked="f">
                <v:path arrowok="t"/>
                <v:fill/>
              </v:shape>
            </v:group>
            <v:group style="position:absolute;left:1171;top:6395;width:9900;height:300" coordorigin="1171,6395" coordsize="9900,300">
              <v:shape style="position:absolute;left:1171;top:6395;width:9900;height:300" coordorigin="1171,6395" coordsize="9900,300" path="m1171,6695l11071,6695,11071,6395,1171,6395,1171,6695e" filled="t" fillcolor="#F5F5F5" stroked="f">
                <v:path arrowok="t"/>
                <v:fill/>
              </v:shape>
            </v:group>
            <v:group style="position:absolute;left:1440;top:6411;width:3629;height:283" coordorigin="1440,6411" coordsize="3629,283">
              <v:shape style="position:absolute;left:1440;top:6411;width:3629;height:283" coordorigin="1440,6411" coordsize="3629,283" path="m1440,6695l5070,6695,5070,6411,1440,6411,1440,6695e" filled="t" fillcolor="#F5F5F5" stroked="f">
                <v:path arrowok="t"/>
                <v:fill/>
              </v:shape>
            </v:group>
            <v:group style="position:absolute;left:1171;top:6695;width:9900;height:300" coordorigin="1171,6695" coordsize="9900,300">
              <v:shape style="position:absolute;left:1171;top:6695;width:9900;height:300" coordorigin="1171,6695" coordsize="9900,300" path="m1171,6995l11071,6995,11071,6695,1171,6695,1171,6995e" filled="t" fillcolor="#F5F5F5" stroked="f">
                <v:path arrowok="t"/>
                <v:fill/>
              </v:shape>
            </v:group>
            <v:group style="position:absolute;left:1440;top:6711;width:4061;height:283" coordorigin="1440,6711" coordsize="4061,283">
              <v:shape style="position:absolute;left:1440;top:6711;width:4061;height:283" coordorigin="1440,6711" coordsize="4061,283" path="m1440,6995l5502,6995,5502,6711,1440,6711,1440,6995e" filled="t" fillcolor="#F5F5F5" stroked="f">
                <v:path arrowok="t"/>
                <v:fill/>
              </v:shape>
            </v:group>
            <v:group style="position:absolute;left:1171;top:6995;width:9900;height:300" coordorigin="1171,6995" coordsize="9900,300">
              <v:shape style="position:absolute;left:1171;top:6995;width:9900;height:300" coordorigin="1171,6995" coordsize="9900,300" path="m1171,7295l11071,7295,11071,6995,1171,6995,1171,7295e" filled="t" fillcolor="#F5F5F5" stroked="f">
                <v:path arrowok="t"/>
                <v:fill/>
              </v:shape>
            </v:group>
            <v:group style="position:absolute;left:1440;top:7011;width:2408;height:283" coordorigin="1440,7011" coordsize="2408,283">
              <v:shape style="position:absolute;left:1440;top:7011;width:2408;height:283" coordorigin="1440,7011" coordsize="2408,283" path="m1440,7295l3848,7295,3848,7011,1440,7011,1440,7295e" filled="t" fillcolor="#F5F5F5" stroked="f">
                <v:path arrowok="t"/>
                <v:fill/>
              </v:shape>
            </v:group>
            <v:group style="position:absolute;left:1171;top:7295;width:9900;height:300" coordorigin="1171,7295" coordsize="9900,300">
              <v:shape style="position:absolute;left:1171;top:7295;width:9900;height:300" coordorigin="1171,7295" coordsize="9900,300" path="m1171,7595l11071,7595,11071,7295,1171,7295,1171,7595e" filled="t" fillcolor="#F5F5F5" stroked="f">
                <v:path arrowok="t"/>
                <v:fill/>
              </v:shape>
            </v:group>
            <v:group style="position:absolute;left:1440;top:7311;width:2528;height:283" coordorigin="1440,7311" coordsize="2528,283">
              <v:shape style="position:absolute;left:1440;top:7311;width:2528;height:283" coordorigin="1440,7311" coordsize="2528,283" path="m1440,7595l3968,7595,3968,7311,1440,7311,1440,7595e" filled="t" fillcolor="#F5F5F5" stroked="f">
                <v:path arrowok="t"/>
                <v:fill/>
              </v:shape>
            </v:group>
            <v:group style="position:absolute;left:1171;top:7595;width:9900;height:300" coordorigin="1171,7595" coordsize="9900,300">
              <v:shape style="position:absolute;left:1171;top:7595;width:9900;height:300" coordorigin="1171,7595" coordsize="9900,300" path="m1171,7895l11071,7895,11071,7595,1171,7595,1171,7895e" filled="t" fillcolor="#F5F5F5" stroked="f">
                <v:path arrowok="t"/>
                <v:fill/>
              </v:shape>
            </v:group>
            <v:group style="position:absolute;left:1440;top:7611;width:355;height:283" coordorigin="1440,7611" coordsize="355,283">
              <v:shape style="position:absolute;left:1440;top:7611;width:355;height:283" coordorigin="1440,7611" coordsize="355,283" path="m1440,7895l1796,7895,1796,7611,1440,7611,1440,7895e" filled="t" fillcolor="#F5F5F5" stroked="f">
                <v:path arrowok="t"/>
                <v:fill/>
              </v:shape>
            </v:group>
            <v:group style="position:absolute;left:1171;top:7895;width:9900;height:300" coordorigin="1171,7895" coordsize="9900,300">
              <v:shape style="position:absolute;left:1171;top:7895;width:9900;height:300" coordorigin="1171,7895" coordsize="9900,300" path="m1171,8195l11071,8195,11071,7895,1171,7895,1171,8195e" filled="t" fillcolor="#F5F5F5" stroked="f">
                <v:path arrowok="t"/>
                <v:fill/>
              </v:shape>
            </v:group>
            <v:group style="position:absolute;left:1440;top:7911;width:3908;height:283" coordorigin="1440,7911" coordsize="3908,283">
              <v:shape style="position:absolute;left:1440;top:7911;width:3908;height:283" coordorigin="1440,7911" coordsize="3908,283" path="m1440,8195l5348,8195,5348,7911,1440,7911,1440,8195e" filled="t" fillcolor="#F5F5F5" stroked="f">
                <v:path arrowok="t"/>
                <v:fill/>
              </v:shape>
            </v:group>
            <v:group style="position:absolute;left:1171;top:8195;width:9900;height:300" coordorigin="1171,8195" coordsize="9900,300">
              <v:shape style="position:absolute;left:1171;top:8195;width:9900;height:300" coordorigin="1171,8195" coordsize="9900,300" path="m1171,8495l11071,8495,11071,8195,1171,8195,1171,8495e" filled="t" fillcolor="#F5F5F5" stroked="f">
                <v:path arrowok="t"/>
                <v:fill/>
              </v:shape>
            </v:group>
            <v:group style="position:absolute;left:1440;top:8211;width:2448;height:284" coordorigin="1440,8211" coordsize="2448,284">
              <v:shape style="position:absolute;left:1440;top:8211;width:2448;height:284" coordorigin="1440,8211" coordsize="2448,284" path="m1440,8495l3889,8495,3889,8211,1440,8211,1440,8495e" filled="t" fillcolor="#F5F5F5" stroked="f">
                <v:path arrowok="t"/>
                <v:fill/>
              </v:shape>
            </v:group>
            <v:group style="position:absolute;left:1171;top:8495;width:9900;height:300" coordorigin="1171,8495" coordsize="9900,300">
              <v:shape style="position:absolute;left:1171;top:8495;width:9900;height:300" coordorigin="1171,8495" coordsize="9900,300" path="m1171,8795l11071,8795,11071,8495,1171,8495,1171,8795e" filled="t" fillcolor="#F5F5F5" stroked="f">
                <v:path arrowok="t"/>
                <v:fill/>
              </v:shape>
            </v:group>
            <v:group style="position:absolute;left:1440;top:8512;width:355;height:283" coordorigin="1440,8512" coordsize="355,283">
              <v:shape style="position:absolute;left:1440;top:8512;width:355;height:283" coordorigin="1440,8512" coordsize="355,283" path="m1440,8795l1796,8795,1796,8512,1440,8512,1440,8795e" filled="t" fillcolor="#F5F5F5" stroked="f">
                <v:path arrowok="t"/>
                <v:fill/>
              </v:shape>
            </v:group>
            <v:group style="position:absolute;left:1171;top:8795;width:9900;height:300" coordorigin="1171,8795" coordsize="9900,300">
              <v:shape style="position:absolute;left:1171;top:8795;width:9900;height:300" coordorigin="1171,8795" coordsize="9900,300" path="m1171,9095l11071,9095,11071,8795,1171,8795,1171,9095e" filled="t" fillcolor="#F5F5F5" stroked="f">
                <v:path arrowok="t"/>
                <v:fill/>
              </v:shape>
            </v:group>
            <v:group style="position:absolute;left:1171;top:9095;width:9900;height:300" coordorigin="1171,9095" coordsize="9900,300">
              <v:shape style="position:absolute;left:1171;top:9095;width:9900;height:300" coordorigin="1171,9095" coordsize="9900,300" path="m1171,9395l11071,9395,11071,9095,1171,9095,1171,9395e" filled="t" fillcolor="#F5F5F5" stroked="f">
                <v:path arrowok="t"/>
                <v:fill/>
              </v:shape>
            </v:group>
            <v:group style="position:absolute;left:1440;top:9112;width:4640;height:283" coordorigin="1440,9112" coordsize="4640,283">
              <v:shape style="position:absolute;left:1440;top:9112;width:4640;height:283" coordorigin="1440,9112" coordsize="4640,283" path="m1440,9395l6080,9395,6080,9112,1440,9112,1440,9395e" filled="t" fillcolor="#F5F5F5" stroked="f">
                <v:path arrowok="t"/>
                <v:fill/>
              </v:shape>
            </v:group>
            <v:group style="position:absolute;left:1171;top:9395;width:9900;height:300" coordorigin="1171,9395" coordsize="9900,300">
              <v:shape style="position:absolute;left:1171;top:9395;width:9900;height:300" coordorigin="1171,9395" coordsize="9900,300" path="m1171,9695l11071,9695,11071,9395,1171,9395,1171,9695e" filled="t" fillcolor="#F5F5F5" stroked="f">
                <v:path arrowok="t"/>
                <v:fill/>
              </v:shape>
            </v:group>
            <v:group style="position:absolute;left:1440;top:9412;width:2408;height:283" coordorigin="1440,9412" coordsize="2408,283">
              <v:shape style="position:absolute;left:1440;top:9412;width:2408;height:283" coordorigin="1440,9412" coordsize="2408,283" path="m1440,9695l3848,9695,3848,9412,1440,9412,1440,9695e" filled="t" fillcolor="#F5F5F5" stroked="f">
                <v:path arrowok="t"/>
                <v:fill/>
              </v:shape>
            </v:group>
            <v:group style="position:absolute;left:1171;top:9695;width:9900;height:300" coordorigin="1171,9695" coordsize="9900,300">
              <v:shape style="position:absolute;left:1171;top:9695;width:9900;height:300" coordorigin="1171,9695" coordsize="9900,300" path="m1171,9995l11071,9995,11071,9695,1171,9695,1171,9995e" filled="t" fillcolor="#F5F5F5" stroked="f">
                <v:path arrowok="t"/>
                <v:fill/>
              </v:shape>
            </v:group>
            <v:group style="position:absolute;left:1440;top:9712;width:2528;height:283" coordorigin="1440,9712" coordsize="2528,283">
              <v:shape style="position:absolute;left:1440;top:9712;width:2528;height:283" coordorigin="1440,9712" coordsize="2528,283" path="m1440,9995l3968,9995,3968,9712,1440,9712,1440,9995e" filled="t" fillcolor="#F5F5F5" stroked="f">
                <v:path arrowok="t"/>
                <v:fill/>
              </v:shape>
            </v:group>
            <v:group style="position:absolute;left:1171;top:9995;width:9900;height:300" coordorigin="1171,9995" coordsize="9900,300">
              <v:shape style="position:absolute;left:1171;top:9995;width:9900;height:300" coordorigin="1171,9995" coordsize="9900,300" path="m1171,10295l11071,10295,11071,9995,1171,9995,1171,10295e" filled="t" fillcolor="#F5F5F5" stroked="f">
                <v:path arrowok="t"/>
                <v:fill/>
              </v:shape>
            </v:group>
            <v:group style="position:absolute;left:1440;top:10012;width:355;height:283" coordorigin="1440,10012" coordsize="355,283">
              <v:shape style="position:absolute;left:1440;top:10012;width:355;height:283" coordorigin="1440,10012" coordsize="355,283" path="m1440,10295l1796,10295,1796,10012,1440,10012,1440,10295e" filled="t" fillcolor="#F5F5F5" stroked="f">
                <v:path arrowok="t"/>
                <v:fill/>
              </v:shape>
            </v:group>
            <v:group style="position:absolute;left:1171;top:10295;width:9900;height:300" coordorigin="1171,10295" coordsize="9900,300">
              <v:shape style="position:absolute;left:1171;top:10295;width:9900;height:300" coordorigin="1171,10295" coordsize="9900,300" path="m1171,10595l11071,10595,11071,10295,1171,10295,1171,10595e" filled="t" fillcolor="#F5F5F5" stroked="f">
                <v:path arrowok="t"/>
                <v:fill/>
              </v:shape>
            </v:group>
            <v:group style="position:absolute;left:1440;top:10312;width:3058;height:283" coordorigin="1440,10312" coordsize="3058,283">
              <v:shape style="position:absolute;left:1440;top:10312;width:3058;height:283" coordorigin="1440,10312" coordsize="3058,283" path="m1440,10595l4498,10595,4498,10312,1440,10312,1440,10595e" filled="t" fillcolor="#F5F5F5" stroked="f">
                <v:path arrowok="t"/>
                <v:fill/>
              </v:shape>
            </v:group>
            <v:group style="position:absolute;left:1171;top:10595;width:9900;height:300" coordorigin="1171,10595" coordsize="9900,300">
              <v:shape style="position:absolute;left:1171;top:10595;width:9900;height:300" coordorigin="1171,10595" coordsize="9900,300" path="m1171,10895l11071,10895,11071,10595,1171,10595,1171,10895e" filled="t" fillcolor="#F5F5F5" stroked="f">
                <v:path arrowok="t"/>
                <v:fill/>
              </v:shape>
            </v:group>
            <v:group style="position:absolute;left:1440;top:10612;width:355;height:283" coordorigin="1440,10612" coordsize="355,283">
              <v:shape style="position:absolute;left:1440;top:10612;width:355;height:283" coordorigin="1440,10612" coordsize="355,283" path="m1440,10895l1796,10895,1796,10612,1440,10612,1440,10895e" filled="t" fillcolor="#F5F5F5" stroked="f">
                <v:path arrowok="t"/>
                <v:fill/>
              </v:shape>
            </v:group>
            <v:group style="position:absolute;left:1171;top:10895;width:9900;height:300" coordorigin="1171,10895" coordsize="9900,300">
              <v:shape style="position:absolute;left:1171;top:10895;width:9900;height:300" coordorigin="1171,10895" coordsize="9900,300" path="m1171,11195l11071,11195,11071,10895,1171,10895,1171,11195e" filled="t" fillcolor="#F5F5F5" stroked="f">
                <v:path arrowok="t"/>
                <v:fill/>
              </v:shape>
            </v:group>
            <v:group style="position:absolute;left:1171;top:11195;width:9900;height:300" coordorigin="1171,11195" coordsize="9900,300">
              <v:shape style="position:absolute;left:1171;top:11195;width:9900;height:300" coordorigin="1171,11195" coordsize="9900,300" path="m1171,11495l11071,11495,11071,11195,1171,11195,1171,11495e" filled="t" fillcolor="#F5F5F5" stroked="f">
                <v:path arrowok="t"/>
                <v:fill/>
              </v:shape>
            </v:group>
            <v:group style="position:absolute;left:1440;top:11212;width:2179;height:283" coordorigin="1440,11212" coordsize="2179,283">
              <v:shape style="position:absolute;left:1440;top:11212;width:2179;height:283" coordorigin="1440,11212" coordsize="2179,283" path="m1440,11495l3620,11495,3620,11212,1440,11212,1440,11495e" filled="t" fillcolor="#F5F5F5" stroked="f">
                <v:path arrowok="t"/>
                <v:fill/>
              </v:shape>
            </v:group>
            <v:group style="position:absolute;left:1171;top:11495;width:9900;height:300" coordorigin="1171,11495" coordsize="9900,300">
              <v:shape style="position:absolute;left:1171;top:11495;width:9900;height:300" coordorigin="1171,11495" coordsize="9900,300" path="m1171,11796l11071,11796,11071,11495,1171,11495,1171,11796e" filled="t" fillcolor="#F5F5F5" stroked="f">
                <v:path arrowok="t"/>
                <v:fill/>
              </v:shape>
            </v:group>
            <v:group style="position:absolute;left:1440;top:11512;width:2796;height:284" coordorigin="1440,11512" coordsize="2796,284">
              <v:shape style="position:absolute;left:1440;top:11512;width:2796;height:284" coordorigin="1440,11512" coordsize="2796,284" path="m1440,11796l4237,11796,4237,11512,1440,11512,1440,11796e" filled="t" fillcolor="#F5F5F5" stroked="f">
                <v:path arrowok="t"/>
                <v:fill/>
              </v:shape>
            </v:group>
            <v:group style="position:absolute;left:1171;top:11796;width:9900;height:300" coordorigin="1171,11796" coordsize="9900,300">
              <v:shape style="position:absolute;left:1171;top:11796;width:9900;height:300" coordorigin="1171,11796" coordsize="9900,300" path="m1171,12096l11071,12096,11071,11796,1171,11796,1171,12096e" filled="t" fillcolor="#F5F5F5" stroked="f">
                <v:path arrowok="t"/>
                <v:fill/>
              </v:shape>
            </v:group>
            <v:group style="position:absolute;left:1171;top:12096;width:9900;height:300" coordorigin="1171,12096" coordsize="9900,300">
              <v:shape style="position:absolute;left:1171;top:12096;width:9900;height:300" coordorigin="1171,12096" coordsize="9900,300" path="m1171,12396l11071,12396,11071,12096,1171,12096,1171,12396e" filled="t" fillcolor="#F5F5F5" stroked="f">
                <v:path arrowok="t"/>
                <v:fill/>
              </v:shape>
            </v:group>
            <v:group style="position:absolute;left:1440;top:12112;width:2408;height:283" coordorigin="1440,12112" coordsize="2408,283">
              <v:shape style="position:absolute;left:1440;top:12112;width:2408;height:283" coordorigin="1440,12112" coordsize="2408,283" path="m1440,12396l3848,12396,3848,12112,1440,12112,1440,12396e" filled="t" fillcolor="#F5F5F5" stroked="f">
                <v:path arrowok="t"/>
                <v:fill/>
              </v:shape>
            </v:group>
            <v:group style="position:absolute;left:1171;top:12396;width:9900;height:300" coordorigin="1171,12396" coordsize="9900,300">
              <v:shape style="position:absolute;left:1171;top:12396;width:9900;height:300" coordorigin="1171,12396" coordsize="9900,300" path="m1171,12696l11071,12696,11071,12396,1171,12396,1171,12696e" filled="t" fillcolor="#F5F5F5" stroked="f">
                <v:path arrowok="t"/>
                <v:fill/>
              </v:shape>
            </v:group>
            <v:group style="position:absolute;left:1440;top:12412;width:2528;height:283" coordorigin="1440,12412" coordsize="2528,283">
              <v:shape style="position:absolute;left:1440;top:12412;width:2528;height:283" coordorigin="1440,12412" coordsize="2528,283" path="m1440,12696l3968,12696,3968,12412,1440,12412,1440,12696e" filled="t" fillcolor="#F5F5F5" stroked="f">
                <v:path arrowok="t"/>
                <v:fill/>
              </v:shape>
            </v:group>
            <v:group style="position:absolute;left:1171;top:12696;width:9900;height:300" coordorigin="1171,12696" coordsize="9900,300">
              <v:shape style="position:absolute;left:1171;top:12696;width:9900;height:300" coordorigin="1171,12696" coordsize="9900,300" path="m1171,12996l11071,12996,11071,12696,1171,12696,1171,12996e" filled="t" fillcolor="#F5F5F5" stroked="f">
                <v:path arrowok="t"/>
                <v:fill/>
              </v:shape>
            </v:group>
            <v:group style="position:absolute;left:1440;top:12712;width:355;height:283" coordorigin="1440,12712" coordsize="355,283">
              <v:shape style="position:absolute;left:1440;top:12712;width:355;height:283" coordorigin="1440,12712" coordsize="355,283" path="m1440,12996l1796,12996,1796,12712,1440,12712,1440,12996e" filled="t" fillcolor="#F5F5F5" stroked="f">
                <v:path arrowok="t"/>
                <v:fill/>
              </v:shape>
            </v:group>
            <v:group style="position:absolute;left:1171;top:12996;width:9900;height:300" coordorigin="1171,12996" coordsize="9900,300">
              <v:shape style="position:absolute;left:1171;top:12996;width:9900;height:300" coordorigin="1171,12996" coordsize="9900,300" path="m1171,13296l11071,13296,11071,12996,1171,12996,1171,13296e" filled="t" fillcolor="#F5F5F5" stroked="f">
                <v:path arrowok="t"/>
                <v:fill/>
              </v:shape>
            </v:group>
            <v:group style="position:absolute;left:1440;top:13012;width:3017;height:283" coordorigin="1440,13012" coordsize="3017,283">
              <v:shape style="position:absolute;left:1440;top:13012;width:3017;height:283" coordorigin="1440,13012" coordsize="3017,283" path="m1440,13296l4458,13296,4458,13012,1440,13012,1440,13296e" filled="t" fillcolor="#F5F5F5" stroked="f">
                <v:path arrowok="t"/>
                <v:fill/>
              </v:shape>
            </v:group>
            <v:group style="position:absolute;left:1171;top:13296;width:9900;height:300" coordorigin="1171,13296" coordsize="9900,300">
              <v:shape style="position:absolute;left:1171;top:13296;width:9900;height:300" coordorigin="1171,13296" coordsize="9900,300" path="m1171,13596l11071,13596,11071,13296,1171,13296,1171,13596e" filled="t" fillcolor="#F5F5F5" stroked="f">
                <v:path arrowok="t"/>
                <v:fill/>
              </v:shape>
            </v:group>
            <v:group style="position:absolute;left:1171;top:13596;width:9900;height:300" coordorigin="1171,13596" coordsize="9900,300">
              <v:shape style="position:absolute;left:1171;top:13596;width:9900;height:300" coordorigin="1171,13596" coordsize="9900,300" path="m1171,13896l11071,13896,11071,13596,1171,13596,1171,13896e" filled="t" fillcolor="#F5F5F5" stroked="f">
                <v:path arrowok="t"/>
                <v:fill/>
              </v:shape>
            </v:group>
            <v:group style="position:absolute;left:1440;top:13612;width:1303;height:283" coordorigin="1440,13612" coordsize="1303,283">
              <v:shape style="position:absolute;left:1440;top:13612;width:1303;height:283" coordorigin="1440,13612" coordsize="1303,283" path="m1440,13896l2744,13896,2744,13612,1440,13612,1440,13896e" filled="t" fillcolor="#F5F5F5" stroked="f">
                <v:path arrowok="t"/>
                <v:fill/>
              </v:shape>
            </v:group>
            <v:group style="position:absolute;left:1171;top:13896;width:9900;height:540" coordorigin="1171,13896" coordsize="9900,540">
              <v:shape style="position:absolute;left:1171;top:13896;width:9900;height:540" coordorigin="1171,13896" coordsize="9900,540" path="m1171,14436l11071,14436,11071,13896,1171,13896,1171,14436e" filled="t" fillcolor="#F5F5F5" stroked="f">
                <v:path arrowok="t"/>
                <v:fill/>
              </v:shape>
            </v:group>
            <v:group style="position:absolute;left:1440;top:13912;width:1622;height:283" coordorigin="1440,13912" coordsize="1622,283">
              <v:shape style="position:absolute;left:1440;top:13912;width:1622;height:283" coordorigin="1440,13912" coordsize="1622,283" path="m1440,14196l3063,14196,3063,13912,1440,13912,1440,14196e" filled="t" fillcolor="#F5F5F5" stroked="f">
                <v:path arrowok="t"/>
                <v:fill/>
              </v:shape>
            </v:group>
            <v:group style="position:absolute;left:1157;top:14443;width:9928;height:2" coordorigin="1157,14443" coordsize="9928,2">
              <v:shape style="position:absolute;left:1157;top:14443;width:9928;height:2" coordorigin="1157,14443" coordsize="9928,0" path="m1157,14443l11085,14443e" filled="f" stroked="t" strokeweight=".82003pt" strokecolor="#D2DCE6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find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2*2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00" w:lineRule="exact"/>
        <w:jc w:val="left"/>
        <w:rPr>
          <w:sz w:val="30"/>
          <w:szCs w:val="30"/>
        </w:rPr>
      </w:pPr>
      <w:rPr/>
      <w:r>
        <w:rPr>
          <w:sz w:val="30"/>
          <w:szCs w:val="3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24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4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71" w:lineRule="exact"/>
        <w:ind w:left="2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flo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sul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00" w:lineRule="exact"/>
        <w:jc w:val="left"/>
        <w:rPr>
          <w:sz w:val="30"/>
          <w:szCs w:val="30"/>
        </w:rPr>
      </w:pPr>
      <w:rPr/>
      <w:r>
        <w:rPr>
          <w:sz w:val="30"/>
          <w:szCs w:val="30"/>
        </w:rPr>
      </w:r>
    </w:p>
    <w:p>
      <w:pPr>
        <w:spacing w:before="29" w:after="0" w:line="260" w:lineRule="auto"/>
        <w:ind w:left="220" w:right="504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i)</w:t>
      </w:r>
    </w:p>
    <w:p>
      <w:pPr>
        <w:spacing w:before="1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24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4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);</w:t>
      </w:r>
    </w:p>
    <w:p>
      <w:pPr>
        <w:spacing w:before="24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00" w:lineRule="exact"/>
        <w:jc w:val="left"/>
        <w:rPr>
          <w:sz w:val="30"/>
          <w:szCs w:val="30"/>
        </w:rPr>
      </w:pPr>
      <w:rPr/>
      <w:r>
        <w:rPr>
          <w:sz w:val="30"/>
          <w:szCs w:val="30"/>
        </w:rPr>
      </w:r>
    </w:p>
    <w:p>
      <w:pPr>
        <w:spacing w:before="29" w:after="0" w:line="260" w:lineRule="auto"/>
        <w:ind w:left="220" w:right="49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i)</w:t>
      </w:r>
    </w:p>
    <w:p>
      <w:pPr>
        <w:spacing w:before="1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24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4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);</w:t>
      </w:r>
    </w:p>
    <w:p>
      <w:pPr>
        <w:spacing w:before="24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00" w:lineRule="exact"/>
        <w:jc w:val="left"/>
        <w:rPr>
          <w:sz w:val="30"/>
          <w:szCs w:val="30"/>
        </w:rPr>
      </w:pPr>
      <w:rPr/>
      <w:r>
        <w:rPr>
          <w:sz w:val="30"/>
          <w:szCs w:val="30"/>
        </w:rPr>
      </w:r>
    </w:p>
    <w:p>
      <w:pPr>
        <w:spacing w:before="29" w:after="0" w:line="260" w:lineRule="auto"/>
        <w:ind w:left="220" w:right="438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spondi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i)</w:t>
      </w:r>
    </w:p>
    <w:p>
      <w:pPr>
        <w:spacing w:before="1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24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4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00" w:lineRule="exact"/>
        <w:jc w:val="left"/>
        <w:rPr>
          <w:sz w:val="30"/>
          <w:szCs w:val="30"/>
        </w:rPr>
      </w:pPr>
      <w:rPr/>
      <w:r>
        <w:rPr>
          <w:sz w:val="30"/>
          <w:szCs w:val="30"/>
        </w:rPr>
      </w:r>
    </w:p>
    <w:p>
      <w:pPr>
        <w:spacing w:before="29" w:after="0" w:line="261" w:lineRule="auto"/>
        <w:ind w:left="220" w:right="622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auto"/>
        <w:ind w:left="2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i)</w:t>
      </w:r>
    </w:p>
    <w:p>
      <w:pPr>
        <w:spacing w:before="24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24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71" w:lineRule="exact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"%.1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sul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00" w:lineRule="exact"/>
        <w:jc w:val="left"/>
        <w:rPr>
          <w:sz w:val="30"/>
          <w:szCs w:val="30"/>
        </w:rPr>
      </w:pPr>
      <w:rPr/>
      <w:r>
        <w:rPr>
          <w:sz w:val="30"/>
          <w:szCs w:val="30"/>
        </w:rPr>
      </w:r>
    </w:p>
    <w:p>
      <w:pPr>
        <w:spacing w:before="29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1)</w:t>
      </w:r>
    </w:p>
    <w:p>
      <w:pPr>
        <w:spacing w:before="24" w:after="0" w:line="240" w:lineRule="auto"/>
        <w:ind w:left="5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800" w:bottom="280" w:left="1340" w:right="1720"/>
        </w:sectPr>
      </w:pPr>
      <w:rPr/>
    </w:p>
    <w:p>
      <w:pPr>
        <w:spacing w:before="7" w:after="0" w:line="80" w:lineRule="exact"/>
        <w:jc w:val="left"/>
        <w:rPr>
          <w:sz w:val="8"/>
          <w:szCs w:val="8"/>
        </w:rPr>
      </w:pPr>
      <w:rPr/>
      <w:r>
        <w:rPr/>
        <w:pict>
          <v:group style="position:absolute;margin-left:57.429985pt;margin-top:395.399994pt;width:497.24pt;height:325.706pt;mso-position-horizontal-relative:page;mso-position-vertical-relative:page;z-index:-2207" coordorigin="1149,7908" coordsize="9945,6514">
            <v:group style="position:absolute;left:1171;top:7923;width:9900;height:543" coordorigin="1171,7923" coordsize="9900,543">
              <v:shape style="position:absolute;left:1171;top:7923;width:9900;height:543" coordorigin="1171,7923" coordsize="9900,543" path="m1171,8466l11071,8466,11071,7923,1171,7923,1171,8466e" filled="t" fillcolor="#F5F5F5" stroked="f">
                <v:path arrowok="t"/>
                <v:fill/>
              </v:shape>
            </v:group>
            <v:group style="position:absolute;left:1440;top:8180;width:5787;height:284" coordorigin="1440,8180" coordsize="5787,284">
              <v:shape style="position:absolute;left:1440;top:8180;width:5787;height:284" coordorigin="1440,8180" coordsize="5787,284" path="m1440,8464l7228,8464,7228,8180,1440,8180,1440,8464e" filled="t" fillcolor="#F5F5F5" stroked="f">
                <v:path arrowok="t"/>
                <v:fill/>
              </v:shape>
            </v:group>
            <v:group style="position:absolute;left:1157;top:7916;width:9928;height:2" coordorigin="1157,7916" coordsize="9928,2">
              <v:shape style="position:absolute;left:1157;top:7916;width:9928;height:2" coordorigin="1157,7916" coordsize="9928,0" path="m1157,7916l11085,7916e" filled="f" stroked="t" strokeweight=".82pt" strokecolor="#D2DCE6">
                <v:path arrowok="t"/>
              </v:shape>
            </v:group>
            <v:group style="position:absolute;left:1164;top:7923;width:2;height:6483" coordorigin="1164,7923" coordsize="2,6483">
              <v:shape style="position:absolute;left:1164;top:7923;width:2;height:6483" coordorigin="1164,7923" coordsize="0,6483" path="m1164,7923l1164,14407e" filled="f" stroked="t" strokeweight=".82pt" strokecolor="#D2DCE6">
                <v:path arrowok="t"/>
              </v:shape>
            </v:group>
            <v:group style="position:absolute;left:11078;top:7923;width:2;height:6483" coordorigin="11078,7923" coordsize="2,6483">
              <v:shape style="position:absolute;left:11078;top:7923;width:2;height:6483" coordorigin="11078,7923" coordsize="0,6483" path="m11078,7923l11078,14407e" filled="f" stroked="t" strokeweight=".81997pt" strokecolor="#D2DCE6">
                <v:path arrowok="t"/>
              </v:shape>
            </v:group>
            <v:group style="position:absolute;left:1171;top:8466;width:9900;height:300" coordorigin="1171,8466" coordsize="9900,300">
              <v:shape style="position:absolute;left:1171;top:8466;width:9900;height:300" coordorigin="1171,8466" coordsize="9900,300" path="m1171,8766l11071,8766,11071,8466,1171,8466,1171,8766e" filled="t" fillcolor="#F5F5F5" stroked="f">
                <v:path arrowok="t"/>
                <v:fill/>
              </v:shape>
            </v:group>
            <v:group style="position:absolute;left:1171;top:8766;width:9900;height:300" coordorigin="1171,8766" coordsize="9900,300">
              <v:shape style="position:absolute;left:1171;top:8766;width:9900;height:300" coordorigin="1171,8766" coordsize="9900,300" path="m1171,9066l11071,9066,11071,8766,1171,8766,1171,9066e" filled="t" fillcolor="#F5F5F5" stroked="f">
                <v:path arrowok="t"/>
                <v:fill/>
              </v:shape>
            </v:group>
            <v:group style="position:absolute;left:1440;top:8783;width:1805;height:283" coordorigin="1440,8783" coordsize="1805,283">
              <v:shape style="position:absolute;left:1440;top:8783;width:1805;height:283" coordorigin="1440,8783" coordsize="1805,283" path="m1440,9066l3245,9066,3245,8783,1440,8783,1440,9066e" filled="t" fillcolor="#F5F5F5" stroked="f">
                <v:path arrowok="t"/>
                <v:fill/>
              </v:shape>
            </v:group>
            <v:group style="position:absolute;left:1171;top:9066;width:9900;height:300" coordorigin="1171,9066" coordsize="9900,300">
              <v:shape style="position:absolute;left:1171;top:9066;width:9900;height:300" coordorigin="1171,9066" coordsize="9900,300" path="m1171,9366l11071,9366,11071,9066,1171,9066,1171,9366e" filled="t" fillcolor="#F5F5F5" stroked="f">
                <v:path arrowok="t"/>
                <v:fill/>
              </v:shape>
            </v:group>
            <v:group style="position:absolute;left:1440;top:9083;width:953;height:283" coordorigin="1440,9083" coordsize="953,283">
              <v:shape style="position:absolute;left:1440;top:9083;width:953;height:283" coordorigin="1440,9083" coordsize="953,283" path="m1440,9366l2393,9366,2393,9083,1440,9083,1440,9366e" filled="t" fillcolor="#F5F5F5" stroked="f">
                <v:path arrowok="t"/>
                <v:fill/>
              </v:shape>
            </v:group>
            <v:group style="position:absolute;left:1171;top:9366;width:9900;height:300" coordorigin="1171,9366" coordsize="9900,300">
              <v:shape style="position:absolute;left:1171;top:9366;width:9900;height:300" coordorigin="1171,9366" coordsize="9900,300" path="m1171,9666l11071,9666,11071,9366,1171,9366,1171,9666e" filled="t" fillcolor="#F5F5F5" stroked="f">
                <v:path arrowok="t"/>
                <v:fill/>
              </v:shape>
            </v:group>
            <v:group style="position:absolute;left:1440;top:9383;width:115;height:283" coordorigin="1440,9383" coordsize="115,283">
              <v:shape style="position:absolute;left:1440;top:9383;width:115;height:283" coordorigin="1440,9383" coordsize="115,283" path="m1440,9666l1556,9666,1556,9383,1440,9383,1440,9666e" filled="t" fillcolor="#F5F5F5" stroked="f">
                <v:path arrowok="t"/>
                <v:fill/>
              </v:shape>
            </v:group>
            <v:group style="position:absolute;left:1171;top:9666;width:9900;height:300" coordorigin="1171,9666" coordsize="9900,300">
              <v:shape style="position:absolute;left:1171;top:9666;width:9900;height:300" coordorigin="1171,9666" coordsize="9900,300" path="m1171,9966l11071,9966,11071,9666,1171,9666,1171,9966e" filled="t" fillcolor="#F5F5F5" stroked="f">
                <v:path arrowok="t"/>
                <v:fill/>
              </v:shape>
            </v:group>
            <v:group style="position:absolute;left:1440;top:9683;width:1673;height:283" coordorigin="1440,9683" coordsize="1673,283">
              <v:shape style="position:absolute;left:1440;top:9683;width:1673;height:283" coordorigin="1440,9683" coordsize="1673,283" path="m1440,9966l3113,9966,3113,9683,1440,9683,1440,9966e" filled="t" fillcolor="#F5F5F5" stroked="f">
                <v:path arrowok="t"/>
                <v:fill/>
              </v:shape>
            </v:group>
            <v:group style="position:absolute;left:1171;top:9966;width:9900;height:300" coordorigin="1171,9966" coordsize="9900,300">
              <v:shape style="position:absolute;left:1171;top:9966;width:9900;height:300" coordorigin="1171,9966" coordsize="9900,300" path="m1171,10266l11071,10266,11071,9966,1171,9966,1171,10266e" filled="t" fillcolor="#F5F5F5" stroked="f">
                <v:path arrowok="t"/>
                <v:fill/>
              </v:shape>
            </v:group>
            <v:group style="position:absolute;left:1171;top:10266;width:9900;height:300" coordorigin="1171,10266" coordsize="9900,300">
              <v:shape style="position:absolute;left:1171;top:10266;width:9900;height:300" coordorigin="1171,10266" coordsize="9900,300" path="m1171,10566l11071,10566,11071,10266,1171,10266,1171,10566e" filled="t" fillcolor="#F5F5F5" stroked="f">
                <v:path arrowok="t"/>
                <v:fill/>
              </v:shape>
            </v:group>
            <v:group style="position:absolute;left:1440;top:10283;width:2883;height:283" coordorigin="1440,10283" coordsize="2883,283">
              <v:shape style="position:absolute;left:1440;top:10283;width:2883;height:283" coordorigin="1440,10283" coordsize="2883,283" path="m1440,10566l4323,10566,4323,10283,1440,10283,1440,10566e" filled="t" fillcolor="#F5F5F5" stroked="f">
                <v:path arrowok="t"/>
                <v:fill/>
              </v:shape>
            </v:group>
            <v:group style="position:absolute;left:1171;top:10566;width:9900;height:300" coordorigin="1171,10566" coordsize="9900,300">
              <v:shape style="position:absolute;left:1171;top:10566;width:9900;height:300" coordorigin="1171,10566" coordsize="9900,300" path="m1171,10866l11071,10866,11071,10566,1171,10566,1171,10866e" filled="t" fillcolor="#F5F5F5" stroked="f">
                <v:path arrowok="t"/>
                <v:fill/>
              </v:shape>
            </v:group>
            <v:group style="position:absolute;left:1171;top:10866;width:9900;height:300" coordorigin="1171,10866" coordsize="9900,300">
              <v:shape style="position:absolute;left:1171;top:10866;width:9900;height:300" coordorigin="1171,10866" coordsize="9900,300" path="m1171,11166l11071,11166,11071,10866,1171,10866,1171,11166e" filled="t" fillcolor="#F5F5F5" stroked="f">
                <v:path arrowok="t"/>
                <v:fill/>
              </v:shape>
            </v:group>
            <v:group style="position:absolute;left:1440;top:10883;width:2408;height:283" coordorigin="1440,10883" coordsize="2408,283">
              <v:shape style="position:absolute;left:1440;top:10883;width:2408;height:283" coordorigin="1440,10883" coordsize="2408,283" path="m1440,11166l3848,11166,3848,10883,1440,10883,1440,11166e" filled="t" fillcolor="#F5F5F5" stroked="f">
                <v:path arrowok="t"/>
                <v:fill/>
              </v:shape>
            </v:group>
            <v:group style="position:absolute;left:1171;top:11166;width:9900;height:300" coordorigin="1171,11166" coordsize="9900,300">
              <v:shape style="position:absolute;left:1171;top:11166;width:9900;height:300" coordorigin="1171,11166" coordsize="9900,300" path="m1171,11466l11071,11466,11071,11166,1171,11166,1171,11466e" filled="t" fillcolor="#F5F5F5" stroked="f">
                <v:path arrowok="t"/>
                <v:fill/>
              </v:shape>
            </v:group>
            <v:group style="position:absolute;left:1440;top:11183;width:235;height:283" coordorigin="1440,11183" coordsize="235,283">
              <v:shape style="position:absolute;left:1440;top:11183;width:235;height:283" coordorigin="1440,11183" coordsize="235,283" path="m1440,11466l1676,11466,1676,11183,1440,11183,1440,11466e" filled="t" fillcolor="#F5F5F5" stroked="f">
                <v:path arrowok="t"/>
                <v:fill/>
              </v:shape>
            </v:group>
            <v:group style="position:absolute;left:1171;top:11466;width:9900;height:300" coordorigin="1171,11466" coordsize="9900,300">
              <v:shape style="position:absolute;left:1171;top:11466;width:9900;height:300" coordorigin="1171,11466" coordsize="9900,300" path="m1171,11767l11071,11767,11071,11466,1171,11466,1171,11767e" filled="t" fillcolor="#F5F5F5" stroked="f">
                <v:path arrowok="t"/>
                <v:fill/>
              </v:shape>
            </v:group>
            <v:group style="position:absolute;left:1440;top:11483;width:2528;height:284" coordorigin="1440,11483" coordsize="2528,284">
              <v:shape style="position:absolute;left:1440;top:11483;width:2528;height:284" coordorigin="1440,11483" coordsize="2528,284" path="m1440,11767l3968,11767,3968,11483,1440,11483,1440,11767e" filled="t" fillcolor="#F5F5F5" stroked="f">
                <v:path arrowok="t"/>
                <v:fill/>
              </v:shape>
            </v:group>
            <v:group style="position:absolute;left:1171;top:11767;width:9900;height:300" coordorigin="1171,11767" coordsize="9900,300">
              <v:shape style="position:absolute;left:1171;top:11767;width:9900;height:300" coordorigin="1171,11767" coordsize="9900,300" path="m1171,12067l11071,12067,11071,11767,1171,11767,1171,12067e" filled="t" fillcolor="#F5F5F5" stroked="f">
                <v:path arrowok="t"/>
                <v:fill/>
              </v:shape>
            </v:group>
            <v:group style="position:absolute;left:1440;top:11784;width:355;height:283" coordorigin="1440,11784" coordsize="355,283">
              <v:shape style="position:absolute;left:1440;top:11784;width:355;height:283" coordorigin="1440,11784" coordsize="355,283" path="m1440,12067l1796,12067,1796,11784,1440,11784,1440,12067e" filled="t" fillcolor="#F5F5F5" stroked="f">
                <v:path arrowok="t"/>
                <v:fill/>
              </v:shape>
            </v:group>
            <v:group style="position:absolute;left:1171;top:12067;width:9900;height:300" coordorigin="1171,12067" coordsize="9900,300">
              <v:shape style="position:absolute;left:1171;top:12067;width:9900;height:300" coordorigin="1171,12067" coordsize="9900,300" path="m1171,12367l11071,12367,11071,12067,1171,12067,1171,12367e" filled="t" fillcolor="#F5F5F5" stroked="f">
                <v:path arrowok="t"/>
                <v:fill/>
              </v:shape>
            </v:group>
            <v:group style="position:absolute;left:1440;top:12084;width:2808;height:283" coordorigin="1440,12084" coordsize="2808,283">
              <v:shape style="position:absolute;left:1440;top:12084;width:2808;height:283" coordorigin="1440,12084" coordsize="2808,283" path="m1440,12367l4249,12367,4249,12084,1440,12084,1440,12367e" filled="t" fillcolor="#F5F5F5" stroked="f">
                <v:path arrowok="t"/>
                <v:fill/>
              </v:shape>
            </v:group>
            <v:group style="position:absolute;left:1171;top:12367;width:9900;height:300" coordorigin="1171,12367" coordsize="9900,300">
              <v:shape style="position:absolute;left:1171;top:12367;width:9900;height:300" coordorigin="1171,12367" coordsize="9900,300" path="m1171,12667l11071,12667,11071,12367,1171,12367,1171,12667e" filled="t" fillcolor="#F5F5F5" stroked="f">
                <v:path arrowok="t"/>
                <v:fill/>
              </v:shape>
            </v:group>
            <v:group style="position:absolute;left:1440;top:12384;width:475;height:283" coordorigin="1440,12384" coordsize="475,283">
              <v:shape style="position:absolute;left:1440;top:12384;width:475;height:283" coordorigin="1440,12384" coordsize="475,283" path="m1440,12667l1916,12667,1916,12384,1440,12384,1440,12667e" filled="t" fillcolor="#F5F5F5" stroked="f">
                <v:path arrowok="t"/>
                <v:fill/>
              </v:shape>
            </v:group>
            <v:group style="position:absolute;left:1171;top:12667;width:9900;height:300" coordorigin="1171,12667" coordsize="9900,300">
              <v:shape style="position:absolute;left:1171;top:12667;width:9900;height:300" coordorigin="1171,12667" coordsize="9900,300" path="m1171,12967l11071,12967,11071,12667,1171,12667,1171,12967e" filled="t" fillcolor="#F5F5F5" stroked="f">
                <v:path arrowok="t"/>
                <v:fill/>
              </v:shape>
            </v:group>
            <v:group style="position:absolute;left:1440;top:12684;width:3101;height:283" coordorigin="1440,12684" coordsize="3101,283">
              <v:shape style="position:absolute;left:1440;top:12684;width:3101;height:283" coordorigin="1440,12684" coordsize="3101,283" path="m1440,12967l4542,12967,4542,12684,1440,12684,1440,12967e" filled="t" fillcolor="#F5F5F5" stroked="f">
                <v:path arrowok="t"/>
                <v:fill/>
              </v:shape>
            </v:group>
            <v:group style="position:absolute;left:1171;top:12967;width:9900;height:300" coordorigin="1171,12967" coordsize="9900,300">
              <v:shape style="position:absolute;left:1171;top:12967;width:9900;height:300" coordorigin="1171,12967" coordsize="9900,300" path="m1171,13267l11071,13267,11071,12967,1171,12967,1171,13267e" filled="t" fillcolor="#F5F5F5" stroked="f">
                <v:path arrowok="t"/>
                <v:fill/>
              </v:shape>
            </v:group>
            <v:group style="position:absolute;left:1440;top:12984;width:475;height:283" coordorigin="1440,12984" coordsize="475,283">
              <v:shape style="position:absolute;left:1440;top:12984;width:475;height:283" coordorigin="1440,12984" coordsize="475,283" path="m1440,13267l1916,13267,1916,12984,1440,12984,1440,13267e" filled="t" fillcolor="#F5F5F5" stroked="f">
                <v:path arrowok="t"/>
                <v:fill/>
              </v:shape>
            </v:group>
            <v:group style="position:absolute;left:1171;top:13267;width:9900;height:300" coordorigin="1171,13267" coordsize="9900,300">
              <v:shape style="position:absolute;left:1171;top:13267;width:9900;height:300" coordorigin="1171,13267" coordsize="9900,300" path="m1171,13567l11071,13567,11071,13267,1171,13267,1171,13567e" filled="t" fillcolor="#F5F5F5" stroked="f">
                <v:path arrowok="t"/>
                <v:fill/>
              </v:shape>
            </v:group>
            <v:group style="position:absolute;left:1440;top:13284;width:355;height:283" coordorigin="1440,13284" coordsize="355,283">
              <v:shape style="position:absolute;left:1440;top:13284;width:355;height:283" coordorigin="1440,13284" coordsize="355,283" path="m1440,13567l1796,13567,1796,13284,1440,13284,1440,13567e" filled="t" fillcolor="#F5F5F5" stroked="f">
                <v:path arrowok="t"/>
                <v:fill/>
              </v:shape>
            </v:group>
            <v:group style="position:absolute;left:1171;top:13567;width:9900;height:300" coordorigin="1171,13567" coordsize="9900,300">
              <v:shape style="position:absolute;left:1171;top:13567;width:9900;height:300" coordorigin="1171,13567" coordsize="9900,300" path="m1171,13867l11071,13867,11071,13567,1171,13567,1171,13867e" filled="t" fillcolor="#F5F5F5" stroked="f">
                <v:path arrowok="t"/>
                <v:fill/>
              </v:shape>
            </v:group>
            <v:group style="position:absolute;left:1440;top:13584;width:235;height:283" coordorigin="1440,13584" coordsize="235,283">
              <v:shape style="position:absolute;left:1440;top:13584;width:235;height:283" coordorigin="1440,13584" coordsize="235,283" path="m1440,13867l1676,13867,1676,13584,1440,13584,1440,13867e" filled="t" fillcolor="#F5F5F5" stroked="f">
                <v:path arrowok="t"/>
                <v:fill/>
              </v:shape>
            </v:group>
            <v:group style="position:absolute;left:1171;top:13867;width:9900;height:540" coordorigin="1171,13867" coordsize="9900,540">
              <v:shape style="position:absolute;left:1171;top:13867;width:9900;height:540" coordorigin="1171,13867" coordsize="9900,540" path="m1171,14407l11071,14407,11071,13867,1171,13867,1171,14407e" filled="t" fillcolor="#F5F5F5" stroked="f">
                <v:path arrowok="t"/>
                <v:fill/>
              </v:shape>
            </v:group>
            <v:group style="position:absolute;left:1157;top:14414;width:9928;height:2" coordorigin="1157,14414" coordsize="9928,2">
              <v:shape style="position:absolute;left:1157;top:14414;width:9928;height:2" coordorigin="1157,14414" coordsize="9928,0" path="m1157,14414l11085,14414e" filled="f" stroked="t" strokeweight=".82003pt" strokecolor="#D2DCE6">
                <v:path arrowok="t"/>
              </v:shape>
            </v:group>
            <w10:wrap type="none"/>
          </v:group>
        </w:pict>
      </w:r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8.599997" w:type="dxa"/>
      </w:tblPr>
      <w:tblGrid/>
      <w:tr>
        <w:trPr>
          <w:trHeight w:val="1397" w:hRule="exact"/>
        </w:trPr>
        <w:tc>
          <w:tcPr>
            <w:tcW w:w="9914" w:type="dxa"/>
            <w:gridSpan w:val="3"/>
            <w:tcBorders>
              <w:top w:val="single" w:sz="6.56" w:space="0" w:color="D2DCE6"/>
              <w:bottom w:val="single" w:sz="6.56" w:space="0" w:color="D2DCE6"/>
              <w:left w:val="single" w:sz="6.56" w:space="0" w:color="D2DCE6"/>
              <w:right w:val="single" w:sz="6.55976" w:space="0" w:color="D2DCE6"/>
            </w:tcBorders>
            <w:shd w:val="clear" w:color="auto" w:fill="F5F5F5"/>
          </w:tcPr>
          <w:p>
            <w:pPr>
              <w:spacing w:before="17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50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}</w:t>
            </w:r>
          </w:p>
          <w:p>
            <w:pPr>
              <w:spacing w:before="26" w:after="0" w:line="240" w:lineRule="auto"/>
              <w:ind w:left="38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turn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0;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}</w:t>
            </w:r>
          </w:p>
        </w:tc>
      </w:tr>
      <w:tr>
        <w:trPr>
          <w:trHeight w:val="463" w:hRule="exact"/>
        </w:trPr>
        <w:tc>
          <w:tcPr>
            <w:tcW w:w="248" w:type="dxa"/>
            <w:tcBorders>
              <w:top w:val="single" w:sz="6.56" w:space="0" w:color="D2DCE6"/>
              <w:bottom w:val="single" w:sz="6.56" w:space="0" w:color="D2DCE6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419" w:type="dxa"/>
            <w:tcBorders>
              <w:top w:val="single" w:sz="6.56" w:space="0" w:color="D2DCE6"/>
              <w:bottom w:val="single" w:sz="6.56" w:space="0" w:color="D2DCE6"/>
              <w:left w:val="nil" w:sz="6" w:space="0" w:color="auto"/>
              <w:right w:val="nil" w:sz="6" w:space="0" w:color="auto"/>
            </w:tcBorders>
            <w:shd w:val="clear" w:color="auto" w:fill="F8F9FB"/>
          </w:tcPr>
          <w:p>
            <w:pPr>
              <w:spacing w:before="1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40" w:lineRule="auto"/>
              <w:ind w:left="2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47" w:type="dxa"/>
            <w:tcBorders>
              <w:top w:val="single" w:sz="6.56" w:space="0" w:color="D2DCE6"/>
              <w:bottom w:val="single" w:sz="6.56" w:space="0" w:color="D2DCE6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4697" w:hRule="exact"/>
        </w:trPr>
        <w:tc>
          <w:tcPr>
            <w:tcW w:w="9914" w:type="dxa"/>
            <w:gridSpan w:val="3"/>
            <w:tcBorders>
              <w:top w:val="single" w:sz="6.56" w:space="0" w:color="D2DCE6"/>
              <w:bottom w:val="single" w:sz="6.56" w:space="0" w:color="D2DCE6"/>
              <w:left w:val="single" w:sz="6.56" w:space="0" w:color="D2DCE6"/>
              <w:right w:val="single" w:sz="6.55976" w:space="0" w:color="D2DCE6"/>
            </w:tcBorders>
            <w:shd w:val="clear" w:color="auto" w:fill="F5F5F5"/>
          </w:tcPr>
          <w:p>
            <w:pPr>
              <w:spacing w:before="17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lem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nts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rix</w:t>
            </w:r>
          </w:p>
          <w:p>
            <w:pPr>
              <w:spacing w:before="26" w:after="0" w:line="260" w:lineRule="auto"/>
              <w:ind w:left="268" w:right="80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11: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0.5;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21: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1.1;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22: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2;</w:t>
            </w:r>
          </w:p>
          <w:p>
            <w:pPr>
              <w:spacing w:before="1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lem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nts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trix</w:t>
            </w:r>
          </w:p>
          <w:p>
            <w:pPr>
              <w:spacing w:before="24" w:after="0" w:line="261" w:lineRule="auto"/>
              <w:ind w:left="268" w:right="801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b11: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0.2;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b12: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b21: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0.23;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b22: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23;</w:t>
            </w:r>
          </w:p>
          <w:p>
            <w:pPr>
              <w:spacing w:before="1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tri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:</w:t>
            </w:r>
          </w:p>
          <w:p>
            <w:pPr>
              <w:spacing w:before="24" w:after="0" w:line="240" w:lineRule="auto"/>
              <w:ind w:left="268" w:right="-20"/>
              <w:jc w:val="left"/>
              <w:tabs>
                <w:tab w:pos="86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2.2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0.5</w:t>
            </w:r>
          </w:p>
          <w:p>
            <w:pPr>
              <w:spacing w:before="24" w:after="0" w:line="240" w:lineRule="auto"/>
              <w:ind w:left="268" w:right="-20"/>
              <w:jc w:val="left"/>
              <w:tabs>
                <w:tab w:pos="880" w:val="left"/>
              </w:tabs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0.9</w:t>
              <w:tab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25.0</w:t>
            </w:r>
          </w:p>
        </w:tc>
      </w:tr>
      <w:tr>
        <w:trPr>
          <w:trHeight w:val="456" w:hRule="exact"/>
        </w:trPr>
        <w:tc>
          <w:tcPr>
            <w:tcW w:w="248" w:type="dxa"/>
            <w:tcBorders>
              <w:top w:val="single" w:sz="6.56" w:space="0" w:color="D2DCE6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419" w:type="dxa"/>
            <w:tcBorders>
              <w:top w:val="single" w:sz="6.56" w:space="0" w:color="D2DCE6"/>
              <w:bottom w:val="nil" w:sz="6" w:space="0" w:color="auto"/>
              <w:left w:val="nil" w:sz="6" w:space="0" w:color="auto"/>
              <w:right w:val="nil" w:sz="6" w:space="0" w:color="auto"/>
            </w:tcBorders>
            <w:shd w:val="clear" w:color="auto" w:fill="F8F9FB"/>
          </w:tcPr>
          <w:p>
            <w:pPr>
              <w:spacing w:before="6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40" w:lineRule="auto"/>
              <w:ind w:left="2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mp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Thr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sional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y</w:t>
            </w:r>
          </w:p>
        </w:tc>
        <w:tc>
          <w:tcPr>
            <w:tcW w:w="247" w:type="dxa"/>
            <w:tcBorders>
              <w:top w:val="single" w:sz="6.56" w:space="0" w:color="D2DCE6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71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//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store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lues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24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4" w:after="0" w:line="271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71" w:lineRule="exact"/>
        <w:ind w:left="5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00" w:lineRule="exact"/>
        <w:jc w:val="left"/>
        <w:rPr>
          <w:sz w:val="30"/>
          <w:szCs w:val="30"/>
        </w:rPr>
      </w:pPr>
      <w:rPr/>
      <w:r>
        <w:rPr>
          <w:sz w:val="30"/>
          <w:szCs w:val="30"/>
        </w:rPr>
      </w:r>
    </w:p>
    <w:p>
      <w:pPr>
        <w:spacing w:before="29" w:after="0" w:line="271" w:lineRule="exact"/>
        <w:ind w:left="5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lues: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00" w:lineRule="exact"/>
        <w:jc w:val="left"/>
        <w:rPr>
          <w:sz w:val="30"/>
          <w:szCs w:val="30"/>
        </w:rPr>
      </w:pPr>
      <w:rPr/>
      <w:r>
        <w:rPr>
          <w:sz w:val="30"/>
          <w:szCs w:val="30"/>
        </w:rPr>
      </w:r>
    </w:p>
    <w:p>
      <w:pPr>
        <w:spacing w:before="29" w:after="0" w:line="240" w:lineRule="auto"/>
        <w:ind w:left="5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i)</w:t>
      </w:r>
    </w:p>
    <w:p>
      <w:pPr>
        <w:spacing w:before="24" w:after="0" w:line="271" w:lineRule="exact"/>
        <w:ind w:left="5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24" w:after="0" w:line="271" w:lineRule="exact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40" w:lineRule="auto"/>
        <w:ind w:left="7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2;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+k)</w:t>
      </w:r>
    </w:p>
    <w:p>
      <w:pPr>
        <w:spacing w:before="24" w:after="0" w:line="271" w:lineRule="exact"/>
        <w:ind w:left="7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40" w:lineRule="auto"/>
        <w:ind w:left="8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);</w:t>
      </w:r>
    </w:p>
    <w:p>
      <w:pPr>
        <w:spacing w:before="24" w:after="0" w:line="240" w:lineRule="auto"/>
        <w:ind w:left="7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24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24" w:after="0" w:line="240" w:lineRule="auto"/>
        <w:ind w:left="5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20" w:bottom="280" w:left="1040" w:right="1040"/>
        </w:sectPr>
      </w:pPr>
      <w:rPr/>
    </w:p>
    <w:p>
      <w:pPr>
        <w:spacing w:before="7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8.599997" w:type="dxa"/>
      </w:tblPr>
      <w:tblGrid/>
      <w:tr>
        <w:trPr>
          <w:trHeight w:val="5298" w:hRule="exact"/>
        </w:trPr>
        <w:tc>
          <w:tcPr>
            <w:tcW w:w="9914" w:type="dxa"/>
            <w:gridSpan w:val="3"/>
            <w:tcBorders>
              <w:top w:val="single" w:sz="6.56" w:space="0" w:color="D2DCE6"/>
              <w:bottom w:val="single" w:sz="6.56" w:space="0" w:color="D2DCE6"/>
              <w:left w:val="single" w:sz="6.56" w:space="0" w:color="D2DCE6"/>
              <w:right w:val="single" w:sz="6.55976" w:space="0" w:color="D2DCE6"/>
            </w:tcBorders>
            <w:shd w:val="clear" w:color="auto" w:fill="F5F5F5"/>
          </w:tcPr>
          <w:p>
            <w:pPr>
              <w:spacing w:before="17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38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//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rinting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lues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with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prop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inde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.</w:t>
            </w:r>
          </w:p>
          <w:p>
            <w:pPr>
              <w:spacing w:before="7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8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\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nDispl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4"/>
                <w:w w:val="100"/>
              </w:rPr>
              <w:t>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\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24" w:after="0" w:line="240" w:lineRule="auto"/>
              <w:ind w:left="38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&lt;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++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i)</w:t>
            </w:r>
          </w:p>
          <w:p>
            <w:pPr>
              <w:spacing w:before="24" w:after="0" w:line="240" w:lineRule="auto"/>
              <w:ind w:left="38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{</w:t>
            </w:r>
          </w:p>
          <w:p>
            <w:pPr>
              <w:spacing w:before="24" w:after="0" w:line="240" w:lineRule="auto"/>
              <w:ind w:left="50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&lt;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)</w:t>
            </w:r>
          </w:p>
          <w:p>
            <w:pPr>
              <w:spacing w:before="24" w:after="0" w:line="240" w:lineRule="auto"/>
              <w:ind w:left="50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{</w:t>
            </w:r>
          </w:p>
          <w:p>
            <w:pPr>
              <w:spacing w:before="24" w:after="0" w:line="240" w:lineRule="auto"/>
              <w:ind w:left="6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for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&lt;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2;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+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+k)</w:t>
            </w:r>
          </w:p>
          <w:p>
            <w:pPr>
              <w:spacing w:before="24" w:after="0" w:line="240" w:lineRule="auto"/>
              <w:ind w:left="6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{</w:t>
            </w:r>
          </w:p>
          <w:p>
            <w:pPr>
              <w:spacing w:before="24" w:after="0" w:line="240" w:lineRule="auto"/>
              <w:ind w:left="74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print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</w:rPr>
              <w:t>\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j,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k,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test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j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;</w:t>
            </w:r>
          </w:p>
          <w:p>
            <w:pPr>
              <w:spacing w:before="24" w:after="0" w:line="240" w:lineRule="auto"/>
              <w:ind w:left="62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}</w:t>
            </w:r>
          </w:p>
          <w:p>
            <w:pPr>
              <w:spacing w:before="24" w:after="0" w:line="240" w:lineRule="auto"/>
              <w:ind w:left="50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}</w:t>
            </w:r>
          </w:p>
          <w:p>
            <w:pPr>
              <w:spacing w:before="24" w:after="0" w:line="240" w:lineRule="auto"/>
              <w:ind w:left="38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}</w:t>
            </w:r>
          </w:p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8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turn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0;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}</w:t>
            </w:r>
          </w:p>
        </w:tc>
      </w:tr>
      <w:tr>
        <w:trPr>
          <w:trHeight w:val="463" w:hRule="exact"/>
        </w:trPr>
        <w:tc>
          <w:tcPr>
            <w:tcW w:w="248" w:type="dxa"/>
            <w:tcBorders>
              <w:top w:val="single" w:sz="6.56" w:space="0" w:color="D2DCE6"/>
              <w:bottom w:val="single" w:sz="6.56" w:space="0" w:color="D2DCE6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419" w:type="dxa"/>
            <w:tcBorders>
              <w:top w:val="single" w:sz="6.56" w:space="0" w:color="D2DCE6"/>
              <w:bottom w:val="single" w:sz="6.56" w:space="0" w:color="D2DCE6"/>
              <w:left w:val="nil" w:sz="6" w:space="0" w:color="auto"/>
              <w:right w:val="nil" w:sz="6" w:space="0" w:color="auto"/>
            </w:tcBorders>
            <w:shd w:val="clear" w:color="auto" w:fill="F8F9FB"/>
          </w:tcPr>
          <w:p>
            <w:pPr>
              <w:spacing w:before="1" w:after="0" w:line="170" w:lineRule="exact"/>
              <w:jc w:val="left"/>
              <w:rPr>
                <w:sz w:val="17"/>
                <w:szCs w:val="17"/>
              </w:rPr>
            </w:pPr>
            <w:rPr/>
            <w:r>
              <w:rPr>
                <w:sz w:val="17"/>
                <w:szCs w:val="17"/>
              </w:rPr>
            </w:r>
          </w:p>
          <w:p>
            <w:pPr>
              <w:spacing w:before="0" w:after="0" w:line="240" w:lineRule="auto"/>
              <w:ind w:left="29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247" w:type="dxa"/>
            <w:tcBorders>
              <w:top w:val="single" w:sz="6.56" w:space="0" w:color="D2DCE6"/>
              <w:bottom w:val="single" w:sz="6.56" w:space="0" w:color="D2DCE6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7998" w:hRule="exact"/>
        </w:trPr>
        <w:tc>
          <w:tcPr>
            <w:tcW w:w="9914" w:type="dxa"/>
            <w:gridSpan w:val="3"/>
            <w:tcBorders>
              <w:top w:val="single" w:sz="6.56" w:space="0" w:color="D2DCE6"/>
              <w:bottom w:val="single" w:sz="6.56024" w:space="0" w:color="D2DCE6"/>
              <w:left w:val="single" w:sz="6.56" w:space="0" w:color="D2DCE6"/>
              <w:right w:val="single" w:sz="6.55976" w:space="0" w:color="D2DCE6"/>
            </w:tcBorders>
            <w:shd w:val="clear" w:color="auto" w:fill="F5F5F5"/>
          </w:tcPr>
          <w:p>
            <w:pPr>
              <w:spacing w:before="17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lues:</w:t>
            </w:r>
          </w:p>
          <w:p>
            <w:pPr>
              <w:spacing w:before="26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8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9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10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11</w:t>
            </w:r>
          </w:p>
          <w:p>
            <w:pPr>
              <w:spacing w:before="24" w:after="0" w:line="240" w:lineRule="auto"/>
              <w:ind w:left="26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12</w:t>
            </w:r>
          </w:p>
          <w:p>
            <w:pPr>
              <w:spacing w:before="4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60" w:lineRule="auto"/>
              <w:ind w:left="268" w:right="772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Displ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lues: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test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test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test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test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test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test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test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7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test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8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test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0]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9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test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</w:rPr>
              <w:t>[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1]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=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10</w:t>
            </w:r>
          </w:p>
        </w:tc>
      </w:tr>
    </w:tbl>
    <w:p>
      <w:pPr>
        <w:spacing w:line="26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20" w:bottom="280" w:left="1040" w:right="1040"/>
        </w:sectPr>
      </w:pPr>
      <w:rPr/>
    </w:p>
    <w:p>
      <w:pPr>
        <w:spacing w:before="36" w:after="0" w:line="300" w:lineRule="atLeast"/>
        <w:ind w:left="100" w:right="774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7.43pt;margin-top:35.349998pt;width:497.23997pt;height:55.68pt;mso-position-horizontal-relative:page;mso-position-vertical-relative:page;z-index:-2206" coordorigin="1149,707" coordsize="9945,1114">
            <v:group style="position:absolute;left:1171;top:722;width:9900;height:542" coordorigin="1171,722" coordsize="9900,542">
              <v:shape style="position:absolute;left:1171;top:722;width:9900;height:542" coordorigin="1171,722" coordsize="9900,542" path="m1171,1265l11071,1265,11071,722,1171,722,1171,1265e" filled="t" fillcolor="#F5F5F5" stroked="f">
                <v:path arrowok="t"/>
                <v:fill/>
              </v:shape>
            </v:group>
            <v:group style="position:absolute;left:1440;top:979;width:1678;height:283" coordorigin="1440,979" coordsize="1678,283">
              <v:shape style="position:absolute;left:1440;top:979;width:1678;height:283" coordorigin="1440,979" coordsize="1678,283" path="m1440,1262l3118,1262,3118,979,1440,979,1440,1262e" filled="t" fillcolor="#F5F5F5" stroked="f">
                <v:path arrowok="t"/>
                <v:fill/>
              </v:shape>
            </v:group>
            <v:group style="position:absolute;left:1157;top:715;width:9928;height:2" coordorigin="1157,715" coordsize="9928,2">
              <v:shape style="position:absolute;left:1157;top:715;width:9928;height:2" coordorigin="1157,715" coordsize="9928,0" path="m1157,715l11085,715e" filled="f" stroked="t" strokeweight=".82pt" strokecolor="#D2DCE6">
                <v:path arrowok="t"/>
              </v:shape>
            </v:group>
            <v:group style="position:absolute;left:1164;top:722;width:2;height:1083" coordorigin="1164,722" coordsize="2,1083">
              <v:shape style="position:absolute;left:1164;top:722;width:2;height:1083" coordorigin="1164,722" coordsize="0,1083" path="m1164,722l1164,1805e" filled="f" stroked="t" strokeweight=".82pt" strokecolor="#D2DCE6">
                <v:path arrowok="t"/>
              </v:shape>
            </v:group>
            <v:group style="position:absolute;left:11078;top:722;width:2;height:1083" coordorigin="11078,722" coordsize="2,1083">
              <v:shape style="position:absolute;left:11078;top:722;width:2;height:1083" coordorigin="11078,722" coordsize="0,1083" path="m11078,722l11078,1805e" filled="f" stroked="t" strokeweight=".81997pt" strokecolor="#D2DCE6">
                <v:path arrowok="t"/>
              </v:shape>
            </v:group>
            <v:group style="position:absolute;left:1171;top:1265;width:9900;height:540" coordorigin="1171,1265" coordsize="9900,540">
              <v:shape style="position:absolute;left:1171;top:1265;width:9900;height:540" coordorigin="1171,1265" coordsize="9900,540" path="m1171,1805l11071,1805,11071,1265,1171,1265,1171,1805e" filled="t" fillcolor="#F5F5F5" stroked="f">
                <v:path arrowok="t"/>
                <v:fill/>
              </v:shape>
            </v:group>
            <v:group style="position:absolute;left:1440;top:1282;width:1668;height:283" coordorigin="1440,1282" coordsize="1668,283">
              <v:shape style="position:absolute;left:1440;top:1282;width:1668;height:283" coordorigin="1440,1282" coordsize="1668,283" path="m1440,1565l3108,1565,3108,1282,1440,1282,1440,1565e" filled="t" fillcolor="#F5F5F5" stroked="f">
                <v:path arrowok="t"/>
                <v:fill/>
              </v:shape>
            </v:group>
            <v:group style="position:absolute;left:1157;top:1812;width:9928;height:2" coordorigin="1157,1812" coordsize="9928,2">
              <v:shape style="position:absolute;left:1157;top:1812;width:9928;height:2" coordorigin="1157,1812" coordsize="9928,0" path="m1157,1812l11085,1812e" filled="f" stroked="t" strokeweight=".82pt" strokecolor="#D2DCE6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0]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1]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100" w:right="5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store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mension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1.524002pt;margin-top:-45.686867pt;width:469.07pt;height:28.48pt;mso-position-horizontal-relative:page;mso-position-vertical-relative:paragraph;z-index:-2205" coordorigin="1430,-914" coordsize="9381,570">
            <v:group style="position:absolute;left:1440;top:-904;width:9361;height:276" coordorigin="1440,-904" coordsize="9361,276">
              <v:shape style="position:absolute;left:1440;top:-904;width:9361;height:276" coordorigin="1440,-904" coordsize="9361,276" path="m1440,-628l10802,-628,10802,-904,1440,-904,1440,-628e" filled="t" fillcolor="#FFFF00" stroked="f">
                <v:path arrowok="t"/>
                <v:fill/>
              </v:shape>
            </v:group>
            <v:group style="position:absolute;left:1440;top:-628;width:3898;height:274" coordorigin="1440,-628" coordsize="3898,274">
              <v:shape style="position:absolute;left:1440;top:-628;width:3898;height:274" coordorigin="1440,-628" coordsize="3898,274" path="m1440,-354l5338,-354,5338,-628,1440,-628,1440,-354e" filled="t" fillcolor="#FFFF0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*/</w:t>
      </w:r>
    </w:p>
    <w:p>
      <w:pPr>
        <w:spacing w:before="0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ounter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loop*/</w:t>
      </w:r>
    </w:p>
    <w:p>
      <w:pPr>
        <w:spacing w:before="0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j;</w:t>
      </w:r>
    </w:p>
    <w:p>
      <w:pPr>
        <w:spacing w:before="0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</w:p>
    <w:p>
      <w:pPr>
        <w:spacing w:before="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3;j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</w:p>
    <w:p>
      <w:pPr>
        <w:spacing w:before="0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0" w:after="0" w:line="271" w:lineRule="exact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</w:p>
    <w:p>
      <w:pPr>
        <w:spacing w:before="0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</w:p>
    <w:p>
      <w:pPr>
        <w:spacing w:before="0" w:after="0" w:line="240" w:lineRule="auto"/>
        <w:ind w:left="640" w:right="6566" w:firstLine="-18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3;j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"%d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0" w:after="0" w:line="271" w:lineRule="exact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-331.096863pt;width:471.95pt;height:332.25pt;mso-position-horizontal-relative:page;mso-position-vertical-relative:paragraph;z-index:-2204" coordorigin="1402,-6622" coordsize="9439,6645">
            <v:group style="position:absolute;left:1412;top:-6612;width:9419;height:276" coordorigin="1412,-6612" coordsize="9419,276">
              <v:shape style="position:absolute;left:1412;top:-6612;width:9419;height:276" coordorigin="1412,-6612" coordsize="9419,276" path="m1412,-6336l10831,-6336,10831,-6612,1412,-6612,1412,-6336e" filled="t" fillcolor="#EDEDED" stroked="f">
                <v:path arrowok="t"/>
                <v:fill/>
              </v:shape>
            </v:group>
            <v:group style="position:absolute;left:1412;top:-6336;width:9419;height:276" coordorigin="1412,-6336" coordsize="9419,276">
              <v:shape style="position:absolute;left:1412;top:-6336;width:9419;height:276" coordorigin="1412,-6336" coordsize="9419,276" path="m1412,-6060l10831,-6060,10831,-6336,1412,-6336,1412,-6060e" filled="t" fillcolor="#EDEDED" stroked="f">
                <v:path arrowok="t"/>
                <v:fill/>
              </v:shape>
            </v:group>
            <v:group style="position:absolute;left:1412;top:-6060;width:9419;height:276" coordorigin="1412,-6060" coordsize="9419,276">
              <v:shape style="position:absolute;left:1412;top:-6060;width:9419;height:276" coordorigin="1412,-6060" coordsize="9419,276" path="m1412,-5784l10831,-5784,10831,-6060,1412,-6060,1412,-5784e" filled="t" fillcolor="#EDEDED" stroked="f">
                <v:path arrowok="t"/>
                <v:fill/>
              </v:shape>
            </v:group>
            <v:group style="position:absolute;left:1412;top:-5784;width:9419;height:276" coordorigin="1412,-5784" coordsize="9419,276">
              <v:shape style="position:absolute;left:1412;top:-5784;width:9419;height:276" coordorigin="1412,-5784" coordsize="9419,276" path="m1412,-5508l10831,-5508,10831,-5784,1412,-5784,1412,-5508e" filled="t" fillcolor="#EDEDED" stroked="f">
                <v:path arrowok="t"/>
                <v:fill/>
              </v:shape>
            </v:group>
            <v:group style="position:absolute;left:1412;top:-5508;width:9419;height:276" coordorigin="1412,-5508" coordsize="9419,276">
              <v:shape style="position:absolute;left:1412;top:-5508;width:9419;height:276" coordorigin="1412,-5508" coordsize="9419,276" path="m1412,-5232l10831,-5232,10831,-5508,1412,-5508,1412,-5232e" filled="t" fillcolor="#EDEDED" stroked="f">
                <v:path arrowok="t"/>
                <v:fill/>
              </v:shape>
            </v:group>
            <v:group style="position:absolute;left:1412;top:-5232;width:9419;height:276" coordorigin="1412,-5232" coordsize="9419,276">
              <v:shape style="position:absolute;left:1412;top:-5232;width:9419;height:276" coordorigin="1412,-5232" coordsize="9419,276" path="m1412,-4956l10831,-4956,10831,-5232,1412,-5232,1412,-4956e" filled="t" fillcolor="#EDEDED" stroked="f">
                <v:path arrowok="t"/>
                <v:fill/>
              </v:shape>
            </v:group>
            <v:group style="position:absolute;left:1412;top:-4956;width:9419;height:276" coordorigin="1412,-4956" coordsize="9419,276">
              <v:shape style="position:absolute;left:1412;top:-4956;width:9419;height:276" coordorigin="1412,-4956" coordsize="9419,276" path="m1412,-4679l10831,-4679,10831,-4956,1412,-4956,1412,-4679e" filled="t" fillcolor="#EDEDED" stroked="f">
                <v:path arrowok="t"/>
                <v:fill/>
              </v:shape>
            </v:group>
            <v:group style="position:absolute;left:1412;top:-4679;width:9419;height:276" coordorigin="1412,-4679" coordsize="9419,276">
              <v:shape style="position:absolute;left:1412;top:-4679;width:9419;height:276" coordorigin="1412,-4679" coordsize="9419,276" path="m1412,-4403l10831,-4403,10831,-4679,1412,-4679,1412,-4403e" filled="t" fillcolor="#EDEDED" stroked="f">
                <v:path arrowok="t"/>
                <v:fill/>
              </v:shape>
            </v:group>
            <v:group style="position:absolute;left:1412;top:-4403;width:9419;height:276" coordorigin="1412,-4403" coordsize="9419,276">
              <v:shape style="position:absolute;left:1412;top:-4403;width:9419;height:276" coordorigin="1412,-4403" coordsize="9419,276" path="m1412,-4127l10831,-4127,10831,-4403,1412,-4403,1412,-4127e" filled="t" fillcolor="#EDEDED" stroked="f">
                <v:path arrowok="t"/>
                <v:fill/>
              </v:shape>
            </v:group>
            <v:group style="position:absolute;left:1412;top:-4127;width:9419;height:276" coordorigin="1412,-4127" coordsize="9419,276">
              <v:shape style="position:absolute;left:1412;top:-4127;width:9419;height:276" coordorigin="1412,-4127" coordsize="9419,276" path="m1412,-3851l10831,-3851,10831,-4127,1412,-4127,1412,-3851e" filled="t" fillcolor="#EDEDED" stroked="f">
                <v:path arrowok="t"/>
                <v:fill/>
              </v:shape>
            </v:group>
            <v:group style="position:absolute;left:1412;top:-3851;width:9419;height:276" coordorigin="1412,-3851" coordsize="9419,276">
              <v:shape style="position:absolute;left:1412;top:-3851;width:9419;height:276" coordorigin="1412,-3851" coordsize="9419,276" path="m1412,-3575l10831,-3575,10831,-3851,1412,-3851,1412,-3575e" filled="t" fillcolor="#EDEDED" stroked="f">
                <v:path arrowok="t"/>
                <v:fill/>
              </v:shape>
            </v:group>
            <v:group style="position:absolute;left:1412;top:-3575;width:9419;height:276" coordorigin="1412,-3575" coordsize="9419,276">
              <v:shape style="position:absolute;left:1412;top:-3575;width:9419;height:276" coordorigin="1412,-3575" coordsize="9419,276" path="m1412,-3299l10831,-3299,10831,-3575,1412,-3575,1412,-3299e" filled="t" fillcolor="#EDEDED" stroked="f">
                <v:path arrowok="t"/>
                <v:fill/>
              </v:shape>
            </v:group>
            <v:group style="position:absolute;left:1412;top:-3299;width:9419;height:276" coordorigin="1412,-3299" coordsize="9419,276">
              <v:shape style="position:absolute;left:1412;top:-3299;width:9419;height:276" coordorigin="1412,-3299" coordsize="9419,276" path="m1412,-3023l10831,-3023,10831,-3299,1412,-3299,1412,-3023e" filled="t" fillcolor="#EDEDED" stroked="f">
                <v:path arrowok="t"/>
                <v:fill/>
              </v:shape>
            </v:group>
            <v:group style="position:absolute;left:1412;top:-3023;width:9419;height:276" coordorigin="1412,-3023" coordsize="9419,276">
              <v:shape style="position:absolute;left:1412;top:-3023;width:9419;height:276" coordorigin="1412,-3023" coordsize="9419,276" path="m1412,-2747l10831,-2747,10831,-3023,1412,-3023,1412,-2747e" filled="t" fillcolor="#EDEDED" stroked="f">
                <v:path arrowok="t"/>
                <v:fill/>
              </v:shape>
            </v:group>
            <v:group style="position:absolute;left:1412;top:-2747;width:9419;height:276" coordorigin="1412,-2747" coordsize="9419,276">
              <v:shape style="position:absolute;left:1412;top:-2747;width:9419;height:276" coordorigin="1412,-2747" coordsize="9419,276" path="m1412,-2471l10831,-2471,10831,-2747,1412,-2747,1412,-2471e" filled="t" fillcolor="#EDEDED" stroked="f">
                <v:path arrowok="t"/>
                <v:fill/>
              </v:shape>
            </v:group>
            <v:group style="position:absolute;left:1412;top:-2471;width:9419;height:276" coordorigin="1412,-2471" coordsize="9419,276">
              <v:shape style="position:absolute;left:1412;top:-2471;width:9419;height:276" coordorigin="1412,-2471" coordsize="9419,276" path="m1412,-2195l10831,-2195,10831,-2471,1412,-2471,1412,-2195e" filled="t" fillcolor="#EDEDED" stroked="f">
                <v:path arrowok="t"/>
                <v:fill/>
              </v:shape>
            </v:group>
            <v:group style="position:absolute;left:1412;top:-2195;width:9419;height:276" coordorigin="1412,-2195" coordsize="9419,276">
              <v:shape style="position:absolute;left:1412;top:-2195;width:9419;height:276" coordorigin="1412,-2195" coordsize="9419,276" path="m1412,-1919l10831,-1919,10831,-2195,1412,-2195,1412,-1919e" filled="t" fillcolor="#EDEDED" stroked="f">
                <v:path arrowok="t"/>
                <v:fill/>
              </v:shape>
            </v:group>
            <v:group style="position:absolute;left:1412;top:-1919;width:9419;height:276" coordorigin="1412,-1919" coordsize="9419,276">
              <v:shape style="position:absolute;left:1412;top:-1919;width:9419;height:276" coordorigin="1412,-1919" coordsize="9419,276" path="m1412,-1643l10831,-1643,10831,-1919,1412,-1919,1412,-1643e" filled="t" fillcolor="#EDEDED" stroked="f">
                <v:path arrowok="t"/>
                <v:fill/>
              </v:shape>
            </v:group>
            <v:group style="position:absolute;left:1412;top:-1643;width:9419;height:276" coordorigin="1412,-1643" coordsize="9419,276">
              <v:shape style="position:absolute;left:1412;top:-1643;width:9419;height:276" coordorigin="1412,-1643" coordsize="9419,276" path="m1412,-1367l10831,-1367,10831,-1643,1412,-1643,1412,-1367e" filled="t" fillcolor="#EDEDED" stroked="f">
                <v:path arrowok="t"/>
                <v:fill/>
              </v:shape>
            </v:group>
            <v:group style="position:absolute;left:1412;top:-1367;width:9419;height:276" coordorigin="1412,-1367" coordsize="9419,276">
              <v:shape style="position:absolute;left:1412;top:-1367;width:9419;height:276" coordorigin="1412,-1367" coordsize="9419,276" path="m1412,-1091l10831,-1091,10831,-1367,1412,-1367,1412,-1091e" filled="t" fillcolor="#EDEDED" stroked="f">
                <v:path arrowok="t"/>
                <v:fill/>
              </v:shape>
            </v:group>
            <v:group style="position:absolute;left:1412;top:-1091;width:9419;height:276" coordorigin="1412,-1091" coordsize="9419,276">
              <v:shape style="position:absolute;left:1412;top:-1091;width:9419;height:276" coordorigin="1412,-1091" coordsize="9419,276" path="m1412,-815l10831,-815,10831,-1091,1412,-1091,1412,-815e" filled="t" fillcolor="#EDEDED" stroked="f">
                <v:path arrowok="t"/>
                <v:fill/>
              </v:shape>
            </v:group>
            <v:group style="position:absolute;left:1412;top:-815;width:9419;height:276" coordorigin="1412,-815" coordsize="9419,276">
              <v:shape style="position:absolute;left:1412;top:-815;width:9419;height:276" coordorigin="1412,-815" coordsize="9419,276" path="m1412,-539l10831,-539,10831,-815,1412,-815,1412,-539e" filled="t" fillcolor="#EDEDED" stroked="f">
                <v:path arrowok="t"/>
                <v:fill/>
              </v:shape>
            </v:group>
            <v:group style="position:absolute;left:1412;top:-539;width:9419;height:276" coordorigin="1412,-539" coordsize="9419,276">
              <v:shape style="position:absolute;left:1412;top:-539;width:9419;height:276" coordorigin="1412,-539" coordsize="9419,276" path="m1412,-263l10831,-263,10831,-539,1412,-539,1412,-263e" filled="t" fillcolor="#EDEDED" stroked="f">
                <v:path arrowok="t"/>
                <v:fill/>
              </v:shape>
            </v:group>
            <v:group style="position:absolute;left:1412;top:-263;width:9419;height:276" coordorigin="1412,-263" coordsize="9419,276">
              <v:shape style="position:absolute;left:1412;top:-263;width:9419;height:276" coordorigin="1412,-263" coordsize="9419,276" path="m1412,13l10831,13,10831,-263,1412,-263,1412,13e" filled="t" fillcolor="#EDEDED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0.084pt;margin-top:33.393135pt;width:471.95pt;height:125.23pt;mso-position-horizontal-relative:page;mso-position-vertical-relative:paragraph;z-index:-2203" coordorigin="1402,668" coordsize="9439,2505">
            <v:group style="position:absolute;left:1412;top:678;width:9419;height:276" coordorigin="1412,678" coordsize="9419,276">
              <v:shape style="position:absolute;left:1412;top:678;width:9419;height:276" coordorigin="1412,678" coordsize="9419,276" path="m1412,954l10831,954,10831,678,1412,678,1412,954e" filled="t" fillcolor="#EDEDED" stroked="f">
                <v:path arrowok="t"/>
                <v:fill/>
              </v:shape>
            </v:group>
            <v:group style="position:absolute;left:1412;top:954;width:9419;height:276" coordorigin="1412,954" coordsize="9419,276">
              <v:shape style="position:absolute;left:1412;top:954;width:9419;height:276" coordorigin="1412,954" coordsize="9419,276" path="m1412,1230l10831,1230,10831,954,1412,954,1412,1230e" filled="t" fillcolor="#EDEDED" stroked="f">
                <v:path arrowok="t"/>
                <v:fill/>
              </v:shape>
            </v:group>
            <v:group style="position:absolute;left:1412;top:1230;width:9419;height:276" coordorigin="1412,1230" coordsize="9419,276">
              <v:shape style="position:absolute;left:1412;top:1230;width:9419;height:276" coordorigin="1412,1230" coordsize="9419,276" path="m1412,1506l10831,1506,10831,1230,1412,1230,1412,1506e" filled="t" fillcolor="#EDEDED" stroked="f">
                <v:path arrowok="t"/>
                <v:fill/>
              </v:shape>
            </v:group>
            <v:group style="position:absolute;left:1412;top:1506;width:9419;height:276" coordorigin="1412,1506" coordsize="9419,276">
              <v:shape style="position:absolute;left:1412;top:1506;width:9419;height:276" coordorigin="1412,1506" coordsize="9419,276" path="m1412,1782l10831,1782,10831,1506,1412,1506,1412,1782e" filled="t" fillcolor="#EDEDED" stroked="f">
                <v:path arrowok="t"/>
                <v:fill/>
              </v:shape>
            </v:group>
            <v:group style="position:absolute;left:1412;top:1782;width:9419;height:276" coordorigin="1412,1782" coordsize="9419,276">
              <v:shape style="position:absolute;left:1412;top:1782;width:9419;height:276" coordorigin="1412,1782" coordsize="9419,276" path="m1412,2058l10831,2058,10831,1782,1412,1782,1412,2058e" filled="t" fillcolor="#EDEDED" stroked="f">
                <v:path arrowok="t"/>
                <v:fill/>
              </v:shape>
            </v:group>
            <v:group style="position:absolute;left:1412;top:2058;width:9419;height:276" coordorigin="1412,2058" coordsize="9419,276">
              <v:shape style="position:absolute;left:1412;top:2058;width:9419;height:276" coordorigin="1412,2058" coordsize="9419,276" path="m1412,2334l10831,2334,10831,2058,1412,2058,1412,2334e" filled="t" fillcolor="#EDEDED" stroked="f">
                <v:path arrowok="t"/>
                <v:fill/>
              </v:shape>
            </v:group>
            <v:group style="position:absolute;left:1412;top:2334;width:9419;height:276" coordorigin="1412,2334" coordsize="9419,276">
              <v:shape style="position:absolute;left:1412;top:2334;width:9419;height:276" coordorigin="1412,2334" coordsize="9419,276" path="m1412,2610l10831,2610,10831,2334,1412,2334,1412,2610e" filled="t" fillcolor="#EDEDED" stroked="f">
                <v:path arrowok="t"/>
                <v:fill/>
              </v:shape>
            </v:group>
            <v:group style="position:absolute;left:1412;top:2610;width:9419;height:276" coordorigin="1412,2610" coordsize="9419,276">
              <v:shape style="position:absolute;left:1412;top:2610;width:9419;height:276" coordorigin="1412,2610" coordsize="9419,276" path="m1412,2886l10831,2886,10831,2610,1412,2610,1412,2886e" filled="t" fillcolor="#EDEDED" stroked="f">
                <v:path arrowok="t"/>
                <v:fill/>
              </v:shape>
            </v:group>
            <v:group style="position:absolute;left:1412;top:2886;width:9419;height:276" coordorigin="1412,2886" coordsize="9419,276">
              <v:shape style="position:absolute;left:1412;top:2886;width:9419;height:276" coordorigin="1412,2886" coordsize="9419,276" path="m1412,3162l10831,3162,10831,2886,1412,2886,1412,3162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Output: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:1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:2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:3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:4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:5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:6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Dimensional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920" w:bottom="280" w:left="1340" w:right="1320"/>
        </w:sectPr>
      </w:pPr>
      <w:rPr/>
    </w:p>
    <w:p>
      <w:pPr>
        <w:spacing w:before="62" w:after="0" w:line="240" w:lineRule="auto"/>
        <w:ind w:left="100" w:right="371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hings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nsider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rray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9" w:lineRule="auto"/>
        <w:ind w:left="100" w:right="5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hyperlink r:id="rId12"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</w:rPr>
          <w:t>y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(or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mension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t’s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733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on*/</w:t>
      </w:r>
    </w:p>
    <w:p>
      <w:pPr>
        <w:spacing w:before="0" w:after="0" w:line="240" w:lineRule="auto"/>
        <w:ind w:left="100" w:right="683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,4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0" w:after="0" w:line="240" w:lineRule="auto"/>
        <w:ind w:left="100" w:right="733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on*/</w:t>
      </w:r>
    </w:p>
    <w:p>
      <w:pPr>
        <w:spacing w:before="0" w:after="0" w:line="240" w:lineRule="auto"/>
        <w:ind w:left="100" w:right="695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,4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0" w:after="0" w:line="240" w:lineRule="auto"/>
        <w:ind w:left="100" w:right="351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nsion*/</w:t>
      </w:r>
    </w:p>
    <w:p>
      <w:pPr>
        <w:spacing w:before="0" w:after="0" w:line="240" w:lineRule="auto"/>
        <w:ind w:left="100" w:right="706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0" w:after="0" w:line="240" w:lineRule="auto"/>
        <w:ind w:left="100" w:right="386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mentioned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*/</w:t>
      </w:r>
    </w:p>
    <w:p>
      <w:pPr>
        <w:spacing w:before="0" w:after="0" w:line="240" w:lineRule="auto"/>
        <w:ind w:left="100" w:right="695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,4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3" w:after="0" w:line="240" w:lineRule="auto"/>
        <w:ind w:left="100" w:right="53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-110.496849pt;width:471.95pt;height:111.43pt;mso-position-horizontal-relative:page;mso-position-vertical-relative:paragraph;z-index:-2202" coordorigin="1402,-2210" coordsize="9439,2229">
            <v:group style="position:absolute;left:1412;top:-2200;width:9419;height:276" coordorigin="1412,-2200" coordsize="9419,276">
              <v:shape style="position:absolute;left:1412;top:-2200;width:9419;height:276" coordorigin="1412,-2200" coordsize="9419,276" path="m1412,-1924l10831,-1924,10831,-2200,1412,-2200,1412,-1924e" filled="t" fillcolor="#EDEDED" stroked="f">
                <v:path arrowok="t"/>
                <v:fill/>
              </v:shape>
            </v:group>
            <v:group style="position:absolute;left:1412;top:-1924;width:9419;height:276" coordorigin="1412,-1924" coordsize="9419,276">
              <v:shape style="position:absolute;left:1412;top:-1924;width:9419;height:276" coordorigin="1412,-1924" coordsize="9419,276" path="m1412,-1648l10831,-1648,10831,-1924,1412,-1924,1412,-1648e" filled="t" fillcolor="#EDEDED" stroked="f">
                <v:path arrowok="t"/>
                <v:fill/>
              </v:shape>
            </v:group>
            <v:group style="position:absolute;left:1412;top:-1648;width:9419;height:276" coordorigin="1412,-1648" coordsize="9419,276">
              <v:shape style="position:absolute;left:1412;top:-1648;width:9419;height:276" coordorigin="1412,-1648" coordsize="9419,276" path="m1412,-1372l10831,-1372,10831,-1648,1412,-1648,1412,-1372e" filled="t" fillcolor="#EDEDED" stroked="f">
                <v:path arrowok="t"/>
                <v:fill/>
              </v:shape>
            </v:group>
            <v:group style="position:absolute;left:1412;top:-1372;width:9419;height:276" coordorigin="1412,-1372" coordsize="9419,276">
              <v:shape style="position:absolute;left:1412;top:-1372;width:9419;height:276" coordorigin="1412,-1372" coordsize="9419,276" path="m1412,-1096l10831,-1096,10831,-1372,1412,-1372,1412,-1096e" filled="t" fillcolor="#EDEDED" stroked="f">
                <v:path arrowok="t"/>
                <v:fill/>
              </v:shape>
            </v:group>
            <v:group style="position:absolute;left:1412;top:-1096;width:9419;height:276" coordorigin="1412,-1096" coordsize="9419,276">
              <v:shape style="position:absolute;left:1412;top:-1096;width:9419;height:276" coordorigin="1412,-1096" coordsize="9419,276" path="m1412,-820l10831,-820,10831,-1096,1412,-1096,1412,-820e" filled="t" fillcolor="#EDEDED" stroked="f">
                <v:path arrowok="t"/>
                <v:fill/>
              </v:shape>
            </v:group>
            <v:group style="position:absolute;left:1412;top:-820;width:9419;height:276" coordorigin="1412,-820" coordsize="9419,276">
              <v:shape style="position:absolute;left:1412;top:-820;width:9419;height:276" coordorigin="1412,-820" coordsize="9419,276" path="m1412,-544l10831,-544,10831,-820,1412,-820,1412,-544e" filled="t" fillcolor="#EDEDED" stroked="f">
                <v:path arrowok="t"/>
                <v:fill/>
              </v:shape>
            </v:group>
            <v:group style="position:absolute;left:1412;top:-544;width:9419;height:276" coordorigin="1412,-544" coordsize="9419,276">
              <v:shape style="position:absolute;left:1412;top:-544;width:9419;height:276" coordorigin="1412,-544" coordsize="9419,276" path="m1412,-268l10831,-268,10831,-544,1412,-544,1412,-268e" filled="t" fillcolor="#EDEDED" stroked="f">
                <v:path arrowok="t"/>
                <v:fill/>
              </v:shape>
            </v:group>
            <v:group style="position:absolute;left:1412;top:-268;width:9419;height:276" coordorigin="1412,-268" coordsize="9419,276">
              <v:shape style="position:absolute;left:1412;top:-268;width:9419;height:276" coordorigin="1412,-268" coordsize="9419,276" path="m1412,9l10831,9,10831,-268,1412,-268,1412,9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n1*n2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nsions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nsions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known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ripts.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irst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    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    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    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         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     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         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5*4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5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74.683136pt;width:471.95pt;height:207.91pt;mso-position-horizontal-relative:page;mso-position-vertical-relative:paragraph;z-index:-2201" coordorigin="1402,1494" coordsize="9439,4158">
            <v:group style="position:absolute;left:1412;top:1504;width:9419;height:276" coordorigin="1412,1504" coordsize="9419,276">
              <v:shape style="position:absolute;left:1412;top:1504;width:9419;height:276" coordorigin="1412,1504" coordsize="9419,276" path="m1412,1780l10831,1780,10831,1504,1412,1504,1412,1780e" filled="t" fillcolor="#EDEDED" stroked="f">
                <v:path arrowok="t"/>
                <v:fill/>
              </v:shape>
            </v:group>
            <v:group style="position:absolute;left:1412;top:1780;width:9419;height:276" coordorigin="1412,1780" coordsize="9419,276">
              <v:shape style="position:absolute;left:1412;top:1780;width:9419;height:276" coordorigin="1412,1780" coordsize="9419,276" path="m1412,2056l10831,2056,10831,1780,1412,1780,1412,2056e" filled="t" fillcolor="#EDEDED" stroked="f">
                <v:path arrowok="t"/>
                <v:fill/>
              </v:shape>
            </v:group>
            <v:group style="position:absolute;left:1412;top:2056;width:9419;height:276" coordorigin="1412,2056" coordsize="9419,276">
              <v:shape style="position:absolute;left:1412;top:2056;width:9419;height:276" coordorigin="1412,2056" coordsize="9419,276" path="m1412,2332l10831,2332,10831,2056,1412,2056,1412,2332e" filled="t" fillcolor="#EDEDED" stroked="f">
                <v:path arrowok="t"/>
                <v:fill/>
              </v:shape>
            </v:group>
            <v:group style="position:absolute;left:1412;top:2332;width:9419;height:276" coordorigin="1412,2332" coordsize="9419,276">
              <v:shape style="position:absolute;left:1412;top:2332;width:9419;height:276" coordorigin="1412,2332" coordsize="9419,276" path="m1412,2608l10831,2608,10831,2332,1412,2332,1412,2608e" filled="t" fillcolor="#EDEDED" stroked="f">
                <v:path arrowok="t"/>
                <v:fill/>
              </v:shape>
            </v:group>
            <v:group style="position:absolute;left:1412;top:2608;width:9419;height:276" coordorigin="1412,2608" coordsize="9419,276">
              <v:shape style="position:absolute;left:1412;top:2608;width:9419;height:276" coordorigin="1412,2608" coordsize="9419,276" path="m1412,2884l10831,2884,10831,2608,1412,2608,1412,2884e" filled="t" fillcolor="#EDEDED" stroked="f">
                <v:path arrowok="t"/>
                <v:fill/>
              </v:shape>
            </v:group>
            <v:group style="position:absolute;left:1412;top:2884;width:9419;height:276" coordorigin="1412,2884" coordsize="9419,276">
              <v:shape style="position:absolute;left:1412;top:2884;width:9419;height:276" coordorigin="1412,2884" coordsize="9419,276" path="m1412,3160l10831,3160,10831,2884,1412,2884,1412,3160e" filled="t" fillcolor="#EDEDED" stroked="f">
                <v:path arrowok="t"/>
                <v:fill/>
              </v:shape>
            </v:group>
            <v:group style="position:absolute;left:1412;top:3160;width:9419;height:276" coordorigin="1412,3160" coordsize="9419,276">
              <v:shape style="position:absolute;left:1412;top:3160;width:9419;height:276" coordorigin="1412,3160" coordsize="9419,276" path="m1412,3436l10831,3436,10831,3160,1412,3160,1412,3436e" filled="t" fillcolor="#EDEDED" stroked="f">
                <v:path arrowok="t"/>
                <v:fill/>
              </v:shape>
            </v:group>
            <v:group style="position:absolute;left:1412;top:3436;width:9419;height:276" coordorigin="1412,3436" coordsize="9419,276">
              <v:shape style="position:absolute;left:1412;top:3436;width:9419;height:276" coordorigin="1412,3436" coordsize="9419,276" path="m1412,3712l10831,3712,10831,3436,1412,3436,1412,3712e" filled="t" fillcolor="#EDEDED" stroked="f">
                <v:path arrowok="t"/>
                <v:fill/>
              </v:shape>
            </v:group>
            <v:group style="position:absolute;left:1412;top:3712;width:9419;height:276" coordorigin="1412,3712" coordsize="9419,276">
              <v:shape style="position:absolute;left:1412;top:3712;width:9419;height:276" coordorigin="1412,3712" coordsize="9419,276" path="m1412,3988l10831,3988,10831,3712,1412,3712,1412,3988e" filled="t" fillcolor="#EDEDED" stroked="f">
                <v:path arrowok="t"/>
                <v:fill/>
              </v:shape>
            </v:group>
            <v:group style="position:absolute;left:1412;top:3988;width:9419;height:276" coordorigin="1412,3988" coordsize="9419,276">
              <v:shape style="position:absolute;left:1412;top:3988;width:9419;height:276" coordorigin="1412,3988" coordsize="9419,276" path="m1412,4264l10831,4264,10831,3988,1412,3988,1412,4264e" filled="t" fillcolor="#EDEDED" stroked="f">
                <v:path arrowok="t"/>
                <v:fill/>
              </v:shape>
            </v:group>
            <v:group style="position:absolute;left:1412;top:4264;width:9419;height:276" coordorigin="1412,4264" coordsize="9419,276">
              <v:shape style="position:absolute;left:1412;top:4264;width:9419;height:276" coordorigin="1412,4264" coordsize="9419,276" path="m1412,4540l10831,4540,10831,4264,1412,4264,1412,4540e" filled="t" fillcolor="#EDEDED" stroked="f">
                <v:path arrowok="t"/>
                <v:fill/>
              </v:shape>
            </v:group>
            <v:group style="position:absolute;left:1412;top:4540;width:9419;height:276" coordorigin="1412,4540" coordsize="9419,276">
              <v:shape style="position:absolute;left:1412;top:4540;width:9419;height:276" coordorigin="1412,4540" coordsize="9419,276" path="m1412,4816l10831,4816,10831,4540,1412,4540,1412,4816e" filled="t" fillcolor="#EDEDED" stroked="f">
                <v:path arrowok="t"/>
                <v:fill/>
              </v:shape>
            </v:group>
            <v:group style="position:absolute;left:1412;top:4816;width:9419;height:276" coordorigin="1412,4816" coordsize="9419,276">
              <v:shape style="position:absolute;left:1412;top:4816;width:9419;height:276" coordorigin="1412,4816" coordsize="9419,276" path="m1412,5092l10831,5092,10831,4816,1412,4816,1412,5092e" filled="t" fillcolor="#EDEDED" stroked="f">
                <v:path arrowok="t"/>
                <v:fill/>
              </v:shape>
            </v:group>
            <v:group style="position:absolute;left:1412;top:5092;width:9419;height:276" coordorigin="1412,5092" coordsize="9419,276">
              <v:shape style="position:absolute;left:1412;top:5092;width:9419;height:276" coordorigin="1412,5092" coordsize="9419,276" path="m1412,5368l10831,5368,10831,5092,1412,5092,1412,5368e" filled="t" fillcolor="#EDEDED" stroked="f">
                <v:path arrowok="t"/>
                <v:fill/>
              </v:shape>
            </v:group>
            <v:group style="position:absolute;left:5427;top:5359;width:331;height:283" coordorigin="5427,5359" coordsize="331,283">
              <v:shape style="position:absolute;left:5427;top:5359;width:331;height:283" coordorigin="5427,5359" coordsize="331,283" path="m5427,5642l5759,5642,5759,5359,5427,5359,5427,5642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loops,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sted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loop.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subsc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1).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0],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…so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*/</w:t>
      </w:r>
    </w:p>
    <w:p>
      <w:pPr>
        <w:spacing w:before="0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];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ounter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loop*/</w:t>
      </w:r>
    </w:p>
    <w:p>
      <w:pPr>
        <w:spacing w:before="0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j;</w:t>
      </w:r>
    </w:p>
    <w:p>
      <w:pPr>
        <w:spacing w:before="0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</w:p>
    <w:p>
      <w:pPr>
        <w:spacing w:before="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4;j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</w:p>
    <w:p>
      <w:pPr>
        <w:spacing w:before="0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0" w:after="0" w:line="271" w:lineRule="exact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100" w:right="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bove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2D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ptual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visuali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s: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40" w:bottom="280" w:left="1340" w:right="1320"/>
        </w:sectPr>
      </w:pPr>
      <w:rPr/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70.370067pt;height:358.5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something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s:</w:t>
      </w:r>
    </w:p>
    <w:p>
      <w:pPr>
        <w:spacing w:before="7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05.796392pt;height:139.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00" w:bottom="280" w:left="1340" w:right="1340"/>
        </w:sectPr>
      </w:pPr>
      <w:rPr/>
    </w:p>
    <w:p>
      <w:pPr>
        <w:spacing w:before="62" w:after="0" w:line="259" w:lineRule="auto"/>
        <w:ind w:left="120" w:right="4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tually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null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omprise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iali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onsist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ontaini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number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47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};</w:t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45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follows:</w:t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0" w:right="687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0" w:right="286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7.753528pt;height:27.645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64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29.340708pt;height:162.75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71" w:lineRule="exact"/>
        <w:ind w:left="120" w:right="834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thod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1: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'X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',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};</w:t>
      </w:r>
    </w:p>
    <w:p>
      <w:pPr>
        <w:spacing w:before="0" w:after="0" w:line="271" w:lineRule="exact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-13.396874pt;width:470.95pt;height:13.8pt;mso-position-horizontal-relative:page;mso-position-vertical-relative:paragraph;z-index:-2200" coordorigin="1412,-268" coordsize="9419,276">
            <v:shape style="position:absolute;left:1412;top:-268;width:9419;height:276" coordorigin="1412,-268" coordsize="9419,276" path="m1412,8l10831,8,10831,-268,1412,-268,1412,8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thod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2: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also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[]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0" w:after="0" w:line="240" w:lineRule="auto"/>
        <w:ind w:left="120" w:right="53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-13.426882pt;width:470.95pt;height:13.8pt;mso-position-horizontal-relative:page;mso-position-vertical-relative:paragraph;z-index:-2199" coordorigin="1412,-269" coordsize="9419,276">
            <v:shape style="position:absolute;left:1412;top:-269;width:9419;height:276" coordorigin="1412,-269" coordsize="9419,276" path="m1412,7l10831,7,10831,-269,1412,-269,1412,7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0)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2.024002pt;margin-top:13.483125pt;width:13.56pt;height:14.16pt;mso-position-horizontal-relative:page;mso-position-vertical-relative:paragraph;z-index:-2198" coordorigin="1440,270" coordsize="271,283">
            <v:shape style="position:absolute;left:1440;top:270;width:271;height:283" coordorigin="1440,270" coordsize="271,283" path="m1440,553l1712,553,1712,270,1440,270,1440,553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Char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0”?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line="271" w:lineRule="exact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40" w:bottom="280" w:left="1320" w:right="1340"/>
        </w:sectPr>
      </w:pPr>
      <w:rPr/>
    </w:p>
    <w:p>
      <w:pPr>
        <w:spacing w:before="6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287.309998pt;width:471.95pt;height:277.02pt;mso-position-horizontal-relative:page;mso-position-vertical-relative:page;z-index:-2197" coordorigin="1402,5746" coordsize="9439,5540">
            <v:group style="position:absolute;left:1412;top:5756;width:9419;height:276" coordorigin="1412,5756" coordsize="9419,276">
              <v:shape style="position:absolute;left:1412;top:5756;width:9419;height:276" coordorigin="1412,5756" coordsize="9419,276" path="m1412,6032l10831,6032,10831,5756,1412,5756,1412,6032e" filled="t" fillcolor="#EDEDED" stroked="f">
                <v:path arrowok="t"/>
                <v:fill/>
              </v:shape>
            </v:group>
            <v:group style="position:absolute;left:1412;top:6032;width:9419;height:276" coordorigin="1412,6032" coordsize="9419,276">
              <v:shape style="position:absolute;left:1412;top:6032;width:9419;height:276" coordorigin="1412,6032" coordsize="9419,276" path="m1412,6308l10831,6308,10831,6032,1412,6032,1412,6308e" filled="t" fillcolor="#EDEDED" stroked="f">
                <v:path arrowok="t"/>
                <v:fill/>
              </v:shape>
            </v:group>
            <v:group style="position:absolute;left:1412;top:6308;width:9419;height:276" coordorigin="1412,6308" coordsize="9419,276">
              <v:shape style="position:absolute;left:1412;top:6308;width:9419;height:276" coordorigin="1412,6308" coordsize="9419,276" path="m1412,6584l10831,6584,10831,6308,1412,6308,1412,6584e" filled="t" fillcolor="#EDEDED" stroked="f">
                <v:path arrowok="t"/>
                <v:fill/>
              </v:shape>
            </v:group>
            <v:group style="position:absolute;left:1412;top:6584;width:9419;height:276" coordorigin="1412,6584" coordsize="9419,276">
              <v:shape style="position:absolute;left:1412;top:6584;width:9419;height:276" coordorigin="1412,6584" coordsize="9419,276" path="m1412,6860l10831,6860,10831,6584,1412,6584,1412,6860e" filled="t" fillcolor="#EDEDED" stroked="f">
                <v:path arrowok="t"/>
                <v:fill/>
              </v:shape>
            </v:group>
            <v:group style="position:absolute;left:1412;top:6860;width:9419;height:276" coordorigin="1412,6860" coordsize="9419,276">
              <v:shape style="position:absolute;left:1412;top:6860;width:9419;height:276" coordorigin="1412,6860" coordsize="9419,276" path="m1412,7136l10831,7136,10831,6860,1412,6860,1412,7136e" filled="t" fillcolor="#EDEDED" stroked="f">
                <v:path arrowok="t"/>
                <v:fill/>
              </v:shape>
            </v:group>
            <v:group style="position:absolute;left:1412;top:7136;width:9419;height:276" coordorigin="1412,7136" coordsize="9419,276">
              <v:shape style="position:absolute;left:1412;top:7136;width:9419;height:276" coordorigin="1412,7136" coordsize="9419,276" path="m1412,7412l10831,7412,10831,7136,1412,7136,1412,7412e" filled="t" fillcolor="#EDEDED" stroked="f">
                <v:path arrowok="t"/>
                <v:fill/>
              </v:shape>
            </v:group>
            <v:group style="position:absolute;left:1412;top:7412;width:9419;height:276" coordorigin="1412,7412" coordsize="9419,276">
              <v:shape style="position:absolute;left:1412;top:7412;width:9419;height:276" coordorigin="1412,7412" coordsize="9419,276" path="m1412,7688l10831,7688,10831,7412,1412,7412,1412,7688e" filled="t" fillcolor="#EDEDED" stroked="f">
                <v:path arrowok="t"/>
                <v:fill/>
              </v:shape>
            </v:group>
            <v:group style="position:absolute;left:1412;top:7688;width:9419;height:276" coordorigin="1412,7688" coordsize="9419,276">
              <v:shape style="position:absolute;left:1412;top:7688;width:9419;height:276" coordorigin="1412,7688" coordsize="9419,276" path="m1412,7964l10831,7964,10831,7688,1412,7688,1412,7964e" filled="t" fillcolor="#EDEDED" stroked="f">
                <v:path arrowok="t"/>
                <v:fill/>
              </v:shape>
            </v:group>
            <v:group style="position:absolute;left:1412;top:7964;width:9419;height:276" coordorigin="1412,7964" coordsize="9419,276">
              <v:shape style="position:absolute;left:1412;top:7964;width:9419;height:276" coordorigin="1412,7964" coordsize="9419,276" path="m1412,8240l10831,8240,10831,7964,1412,7964,1412,8240e" filled="t" fillcolor="#EDEDED" stroked="f">
                <v:path arrowok="t"/>
                <v:fill/>
              </v:shape>
            </v:group>
            <v:group style="position:absolute;left:1412;top:8240;width:9419;height:276" coordorigin="1412,8240" coordsize="9419,276">
              <v:shape style="position:absolute;left:1412;top:8240;width:9419;height:276" coordorigin="1412,8240" coordsize="9419,276" path="m1412,8517l10831,8517,10831,8240,1412,8240,1412,8517e" filled="t" fillcolor="#EDEDED" stroked="f">
                <v:path arrowok="t"/>
                <v:fill/>
              </v:shape>
            </v:group>
            <v:group style="position:absolute;left:1412;top:8517;width:9419;height:276" coordorigin="1412,8517" coordsize="9419,276">
              <v:shape style="position:absolute;left:1412;top:8517;width:9419;height:276" coordorigin="1412,8517" coordsize="9419,276" path="m1412,8793l10831,8793,10831,8517,1412,8517,1412,8793e" filled="t" fillcolor="#EDEDED" stroked="f">
                <v:path arrowok="t"/>
                <v:fill/>
              </v:shape>
            </v:group>
            <v:group style="position:absolute;left:1412;top:8793;width:9419;height:276" coordorigin="1412,8793" coordsize="9419,276">
              <v:shape style="position:absolute;left:1412;top:8793;width:9419;height:276" coordorigin="1412,8793" coordsize="9419,276" path="m1412,9069l10831,9069,10831,8793,1412,8793,1412,9069e" filled="t" fillcolor="#EDEDED" stroked="f">
                <v:path arrowok="t"/>
                <v:fill/>
              </v:shape>
            </v:group>
            <v:group style="position:absolute;left:1412;top:9069;width:9419;height:276" coordorigin="1412,9069" coordsize="9419,276">
              <v:shape style="position:absolute;left:1412;top:9069;width:9419;height:276" coordorigin="1412,9069" coordsize="9419,276" path="m1412,9345l10831,9345,10831,9069,1412,9069,1412,9345e" filled="t" fillcolor="#EDEDED" stroked="f">
                <v:path arrowok="t"/>
                <v:fill/>
              </v:shape>
            </v:group>
            <v:group style="position:absolute;left:1412;top:9345;width:9419;height:276" coordorigin="1412,9345" coordsize="9419,276">
              <v:shape style="position:absolute;left:1412;top:9345;width:9419;height:276" coordorigin="1412,9345" coordsize="9419,276" path="m1412,9621l10831,9621,10831,9345,1412,9345,1412,9621e" filled="t" fillcolor="#EDEDED" stroked="f">
                <v:path arrowok="t"/>
                <v:fill/>
              </v:shape>
            </v:group>
            <v:group style="position:absolute;left:1412;top:9621;width:9419;height:276" coordorigin="1412,9621" coordsize="9419,276">
              <v:shape style="position:absolute;left:1412;top:9621;width:9419;height:276" coordorigin="1412,9621" coordsize="9419,276" path="m1412,9897l10831,9897,10831,9621,1412,9621,1412,9897e" filled="t" fillcolor="#EDEDED" stroked="f">
                <v:path arrowok="t"/>
                <v:fill/>
              </v:shape>
            </v:group>
            <v:group style="position:absolute;left:1412;top:9897;width:9419;height:276" coordorigin="1412,9897" coordsize="9419,276">
              <v:shape style="position:absolute;left:1412;top:9897;width:9419;height:276" coordorigin="1412,9897" coordsize="9419,276" path="m1412,10173l10831,10173,10831,9897,1412,9897,1412,10173e" filled="t" fillcolor="#EDEDED" stroked="f">
                <v:path arrowok="t"/>
                <v:fill/>
              </v:shape>
            </v:group>
            <v:group style="position:absolute;left:1412;top:10173;width:9419;height:276" coordorigin="1412,10173" coordsize="9419,276">
              <v:shape style="position:absolute;left:1412;top:10173;width:9419;height:276" coordorigin="1412,10173" coordsize="9419,276" path="m1412,10449l10831,10449,10831,10173,1412,10173,1412,10449e" filled="t" fillcolor="#EDEDED" stroked="f">
                <v:path arrowok="t"/>
                <v:fill/>
              </v:shape>
            </v:group>
            <v:group style="position:absolute;left:1412;top:10449;width:9419;height:276" coordorigin="1412,10449" coordsize="9419,276">
              <v:shape style="position:absolute;left:1412;top:10449;width:9419;height:276" coordorigin="1412,10449" coordsize="9419,276" path="m1412,10725l10831,10725,10831,10449,1412,10449,1412,10725e" filled="t" fillcolor="#EDEDED" stroked="f">
                <v:path arrowok="t"/>
                <v:fill/>
              </v:shape>
            </v:group>
            <v:group style="position:absolute;left:1412;top:10725;width:9419;height:276" coordorigin="1412,10725" coordsize="9419,276">
              <v:shape style="position:absolute;left:1412;top:10725;width:9419;height:276" coordorigin="1412,10725" coordsize="9419,276" path="m1412,11001l10831,11001,10831,10725,1412,10725,1412,11001e" filled="t" fillcolor="#EDEDED" stroked="f">
                <v:path arrowok="t"/>
                <v:fill/>
              </v:shape>
            </v:group>
            <v:group style="position:absolute;left:1412;top:11001;width:9419;height:276" coordorigin="1412,11001" coordsize="9419,276">
              <v:shape style="position:absolute;left:1412;top:11001;width:9419;height:276" coordorigin="1412,11001" coordsize="9419,276" path="m1412,11277l10831,11277,10831,11001,1412,11001,1412,11277e" filled="t" fillcolor="#EDEDED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0.084pt;margin-top:596.599976pt;width:471.95pt;height:28.6pt;mso-position-horizontal-relative:page;mso-position-vertical-relative:page;z-index:-2196" coordorigin="1402,11932" coordsize="9439,572">
            <v:group style="position:absolute;left:1412;top:11942;width:9419;height:276" coordorigin="1412,11942" coordsize="9419,276">
              <v:shape style="position:absolute;left:1412;top:11942;width:9419;height:276" coordorigin="1412,11942" coordsize="9419,276" path="m1412,12218l10831,12218,10831,11942,1412,11942,1412,12218e" filled="t" fillcolor="#EDEDED" stroked="f">
                <v:path arrowok="t"/>
                <v:fill/>
              </v:shape>
            </v:group>
            <v:group style="position:absolute;left:1412;top:12218;width:9419;height:276" coordorigin="1412,12218" coordsize="9419,276">
              <v:shape style="position:absolute;left:1412;top:12218;width:9419;height:276" coordorigin="1412,12218" coordsize="9419,276" path="m1412,12494l10831,12494,10831,12218,1412,12218,1412,12494e" filled="t" fillcolor="#EDEDED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0.084pt;margin-top:684.435974pt;width:471.95pt;height:28.6pt;mso-position-horizontal-relative:page;mso-position-vertical-relative:page;z-index:-2195" coordorigin="1402,13689" coordsize="9439,572">
            <v:group style="position:absolute;left:1412;top:13699;width:9419;height:276" coordorigin="1412,13699" coordsize="9419,276">
              <v:shape style="position:absolute;left:1412;top:13699;width:9419;height:276" coordorigin="1412,13699" coordsize="9419,276" path="m1412,13975l10831,13975,10831,13699,1412,13699,1412,13975e" filled="t" fillcolor="#EDEDED" stroked="f">
                <v:path arrowok="t"/>
                <v:fill/>
              </v:shape>
            </v:group>
            <v:group style="position:absolute;left:1412;top:13975;width:9419;height:276" coordorigin="1412,13975" coordsize="9419,276">
              <v:shape style="position:absolute;left:1412;top:13975;width:9419;height:276" coordorigin="1412,13975" coordsize="9419,276" path="m1412,14251l10831,14251,10831,13975,1412,13975,1412,14251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75.439846pt;height:179.25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gs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usi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fu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on*/</w:t>
      </w:r>
    </w:p>
    <w:p>
      <w:pPr>
        <w:spacing w:before="0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nick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me:"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lone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nickn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nickn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*/</w:t>
      </w:r>
    </w:p>
    <w:p>
      <w:pPr>
        <w:spacing w:before="0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nick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/*Displ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*/</w:t>
      </w:r>
    </w:p>
    <w:p>
      <w:pPr>
        <w:spacing w:before="0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"%s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Output: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me: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&amp;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rite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trin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ts()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puts()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fun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.h&gt;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40" w:bottom="280" w:left="1340" w:right="1720"/>
        </w:sectPr>
      </w:pPr>
      <w:rPr/>
    </w:p>
    <w:p>
      <w:pPr>
        <w:spacing w:before="6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34.900002pt;width:471.95pt;height:208.02pt;mso-position-horizontal-relative:page;mso-position-vertical-relative:page;z-index:-2194" coordorigin="1402,698" coordsize="9439,4160">
            <v:group style="position:absolute;left:1412;top:708;width:9419;height:276" coordorigin="1412,708" coordsize="9419,276">
              <v:shape style="position:absolute;left:1412;top:708;width:9419;height:276" coordorigin="1412,708" coordsize="9419,276" path="m1412,984l10831,984,10831,708,1412,708,1412,984e" filled="t" fillcolor="#EDEDED" stroked="f">
                <v:path arrowok="t"/>
                <v:fill/>
              </v:shape>
            </v:group>
            <v:group style="position:absolute;left:1412;top:984;width:9419;height:276" coordorigin="1412,984" coordsize="9419,276">
              <v:shape style="position:absolute;left:1412;top:984;width:9419;height:276" coordorigin="1412,984" coordsize="9419,276" path="m1412,1260l10831,1260,10831,984,1412,984,1412,1260e" filled="t" fillcolor="#EDEDED" stroked="f">
                <v:path arrowok="t"/>
                <v:fill/>
              </v:shape>
            </v:group>
            <v:group style="position:absolute;left:1412;top:1260;width:9419;height:276" coordorigin="1412,1260" coordsize="9419,276">
              <v:shape style="position:absolute;left:1412;top:1260;width:9419;height:276" coordorigin="1412,1260" coordsize="9419,276" path="m1412,1536l10831,1536,10831,1260,1412,1260,1412,1536e" filled="t" fillcolor="#EDEDED" stroked="f">
                <v:path arrowok="t"/>
                <v:fill/>
              </v:shape>
            </v:group>
            <v:group style="position:absolute;left:1412;top:1536;width:9419;height:276" coordorigin="1412,1536" coordsize="9419,276">
              <v:shape style="position:absolute;left:1412;top:1536;width:9419;height:276" coordorigin="1412,1536" coordsize="9419,276" path="m1412,1812l10831,1812,10831,1536,1412,1536,1412,1812e" filled="t" fillcolor="#EDEDED" stroked="f">
                <v:path arrowok="t"/>
                <v:fill/>
              </v:shape>
            </v:group>
            <v:group style="position:absolute;left:1412;top:1812;width:9419;height:276" coordorigin="1412,1812" coordsize="9419,276">
              <v:shape style="position:absolute;left:1412;top:1812;width:9419;height:276" coordorigin="1412,1812" coordsize="9419,276" path="m1412,2088l10831,2088,10831,1812,1412,1812,1412,2088e" filled="t" fillcolor="#EDEDED" stroked="f">
                <v:path arrowok="t"/>
                <v:fill/>
              </v:shape>
            </v:group>
            <v:group style="position:absolute;left:1412;top:2088;width:9419;height:276" coordorigin="1412,2088" coordsize="9419,276">
              <v:shape style="position:absolute;left:1412;top:2088;width:9419;height:276" coordorigin="1412,2088" coordsize="9419,276" path="m1412,2364l10831,2364,10831,2088,1412,2088,1412,2364e" filled="t" fillcolor="#EDEDED" stroked="f">
                <v:path arrowok="t"/>
                <v:fill/>
              </v:shape>
            </v:group>
            <v:group style="position:absolute;left:1412;top:2364;width:9419;height:276" coordorigin="1412,2364" coordsize="9419,276">
              <v:shape style="position:absolute;left:1412;top:2364;width:9419;height:276" coordorigin="1412,2364" coordsize="9419,276" path="m1412,2640l10831,2640,10831,2364,1412,2364,1412,2640e" filled="t" fillcolor="#EDEDED" stroked="f">
                <v:path arrowok="t"/>
                <v:fill/>
              </v:shape>
            </v:group>
            <v:group style="position:absolute;left:1412;top:2640;width:9419;height:276" coordorigin="1412,2640" coordsize="9419,276">
              <v:shape style="position:absolute;left:1412;top:2640;width:9419;height:276" coordorigin="1412,2640" coordsize="9419,276" path="m1412,2916l10831,2916,10831,2640,1412,2640,1412,2916e" filled="t" fillcolor="#EDEDED" stroked="f">
                <v:path arrowok="t"/>
                <v:fill/>
              </v:shape>
            </v:group>
            <v:group style="position:absolute;left:1412;top:2916;width:9419;height:276" coordorigin="1412,2916" coordsize="9419,276">
              <v:shape style="position:absolute;left:1412;top:2916;width:9419;height:276" coordorigin="1412,2916" coordsize="9419,276" path="m1412,3192l10831,3192,10831,2916,1412,2916,1412,3192e" filled="t" fillcolor="#EDEDED" stroked="f">
                <v:path arrowok="t"/>
                <v:fill/>
              </v:shape>
            </v:group>
            <v:group style="position:absolute;left:1412;top:3192;width:9419;height:276" coordorigin="1412,3192" coordsize="9419,276">
              <v:shape style="position:absolute;left:1412;top:3192;width:9419;height:276" coordorigin="1412,3192" coordsize="9419,276" path="m1412,3468l10831,3468,10831,3192,1412,3192,1412,3468e" filled="t" fillcolor="#EDEDED" stroked="f">
                <v:path arrowok="t"/>
                <v:fill/>
              </v:shape>
            </v:group>
            <v:group style="position:absolute;left:1412;top:3468;width:9419;height:276" coordorigin="1412,3468" coordsize="9419,276">
              <v:shape style="position:absolute;left:1412;top:3468;width:9419;height:276" coordorigin="1412,3468" coordsize="9419,276" path="m1412,3744l10831,3744,10831,3468,1412,3468,1412,3744e" filled="t" fillcolor="#EDEDED" stroked="f">
                <v:path arrowok="t"/>
                <v:fill/>
              </v:shape>
            </v:group>
            <v:group style="position:absolute;left:1412;top:3744;width:9419;height:276" coordorigin="1412,3744" coordsize="9419,276">
              <v:shape style="position:absolute;left:1412;top:3744;width:9419;height:276" coordorigin="1412,3744" coordsize="9419,276" path="m1412,4020l10831,4020,10831,3744,1412,3744,1412,4020e" filled="t" fillcolor="#EDEDED" stroked="f">
                <v:path arrowok="t"/>
                <v:fill/>
              </v:shape>
            </v:group>
            <v:group style="position:absolute;left:1412;top:4020;width:9419;height:276" coordorigin="1412,4020" coordsize="9419,276">
              <v:shape style="position:absolute;left:1412;top:4020;width:9419;height:276" coordorigin="1412,4020" coordsize="9419,276" path="m1412,4296l10831,4296,10831,4020,1412,4020,1412,4296e" filled="t" fillcolor="#EDEDED" stroked="f">
                <v:path arrowok="t"/>
                <v:fill/>
              </v:shape>
            </v:group>
            <v:group style="position:absolute;left:1412;top:4296;width:9419;height:276" coordorigin="1412,4296" coordsize="9419,276">
              <v:shape style="position:absolute;left:1412;top:4296;width:9419;height:276" coordorigin="1412,4296" coordsize="9419,276" path="m1412,4572l10831,4572,10831,4296,1412,4296,1412,4572e" filled="t" fillcolor="#EDEDED" stroked="f">
                <v:path arrowok="t"/>
                <v:fill/>
              </v:shape>
            </v:group>
            <v:group style="position:absolute;left:1412;top:4572;width:9419;height:276" coordorigin="1412,4572" coordsize="9419,276">
              <v:shape style="position:absolute;left:1412;top:4572;width:9419;height:276" coordorigin="1412,4572" coordsize="9419,276" path="m1412,4848l10831,4848,10831,4572,1412,4572,1412,4848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on*/</w:t>
      </w:r>
    </w:p>
    <w:p>
      <w:pPr>
        <w:spacing w:before="0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nick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];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onsole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*/</w:t>
      </w:r>
    </w:p>
    <w:p>
      <w:pPr>
        <w:spacing w:before="0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ick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me: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");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*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ts*/</w:t>
      </w:r>
    </w:p>
    <w:p>
      <w:pPr>
        <w:spacing w:before="0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71" w:lineRule="exact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nickn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3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tions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28.053431pt;height:396.75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640" w:bottom="280" w:left="1340" w:right="1720"/>
        </w:sectPr>
      </w:pPr>
      <w:rPr/>
    </w:p>
    <w:p>
      <w:pPr>
        <w:spacing w:before="67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strlen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str)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-13.396885pt;width:470.95pt;height:13.8pt;mso-position-horizontal-relative:page;mso-position-vertical-relative:paragraph;z-index:-2193" coordorigin="1412,-268" coordsize="9419,276">
            <v:shape style="position:absolute;left:1412;top:-268;width:9419;height:276" coordorigin="1412,-268" coordsize="9419,276" path="m1412,8l10831,8,10831,-268,1412,-268,1412,8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_t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short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0’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len: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400" w:right="439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str1: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strlen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));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-110.276871pt;width:471.95pt;height:111.43pt;mso-position-horizontal-relative:page;mso-position-vertical-relative:paragraph;z-index:-2192" coordorigin="1402,-2206" coordsize="9439,2229">
            <v:group style="position:absolute;left:1412;top:-2196;width:9419;height:276" coordorigin="1412,-2196" coordsize="9419,276">
              <v:shape style="position:absolute;left:1412;top:-2196;width:9419;height:276" coordorigin="1412,-2196" coordsize="9419,276" path="m1412,-1920l10831,-1920,10831,-2196,1412,-2196,1412,-1920e" filled="t" fillcolor="#EDEDED" stroked="f">
                <v:path arrowok="t"/>
                <v:fill/>
              </v:shape>
            </v:group>
            <v:group style="position:absolute;left:1412;top:-1920;width:9419;height:276" coordorigin="1412,-1920" coordsize="9419,276">
              <v:shape style="position:absolute;left:1412;top:-1920;width:9419;height:276" coordorigin="1412,-1920" coordsize="9419,276" path="m1412,-1644l10831,-1644,10831,-1920,1412,-1920,1412,-1644e" filled="t" fillcolor="#EDEDED" stroked="f">
                <v:path arrowok="t"/>
                <v:fill/>
              </v:shape>
            </v:group>
            <v:group style="position:absolute;left:1412;top:-1644;width:9419;height:276" coordorigin="1412,-1644" coordsize="9419,276">
              <v:shape style="position:absolute;left:1412;top:-1644;width:9419;height:276" coordorigin="1412,-1644" coordsize="9419,276" path="m1412,-1368l10831,-1368,10831,-1644,1412,-1644,1412,-1368e" filled="t" fillcolor="#EDEDED" stroked="f">
                <v:path arrowok="t"/>
                <v:fill/>
              </v:shape>
            </v:group>
            <v:group style="position:absolute;left:1412;top:-1368;width:9419;height:276" coordorigin="1412,-1368" coordsize="9419,276">
              <v:shape style="position:absolute;left:1412;top:-1368;width:9419;height:276" coordorigin="1412,-1368" coordsize="9419,276" path="m1412,-1092l10831,-1092,10831,-1368,1412,-1368,1412,-1092e" filled="t" fillcolor="#EDEDED" stroked="f">
                <v:path arrowok="t"/>
                <v:fill/>
              </v:shape>
            </v:group>
            <v:group style="position:absolute;left:1412;top:-1091;width:9419;height:276" coordorigin="1412,-1091" coordsize="9419,276">
              <v:shape style="position:absolute;left:1412;top:-1091;width:9419;height:276" coordorigin="1412,-1091" coordsize="9419,276" path="m1412,-815l10831,-815,10831,-1091,1412,-1091,1412,-815e" filled="t" fillcolor="#EDEDED" stroked="f">
                <v:path arrowok="t"/>
                <v:fill/>
              </v:shape>
            </v:group>
            <v:group style="position:absolute;left:1412;top:-815;width:9419;height:276" coordorigin="1412,-815" coordsize="9419,276">
              <v:shape style="position:absolute;left:1412;top:-815;width:9419;height:276" coordorigin="1412,-815" coordsize="9419,276" path="m1412,-539l10831,-539,10831,-815,1412,-815,1412,-539e" filled="t" fillcolor="#EDEDED" stroked="f">
                <v:path arrowok="t"/>
                <v:fill/>
              </v:shape>
            </v:group>
            <v:group style="position:absolute;left:1412;top:-539;width:9419;height:276" coordorigin="1412,-539" coordsize="9419,276">
              <v:shape style="position:absolute;left:1412;top:-539;width:9419;height:276" coordorigin="1412,-539" coordsize="9419,276" path="m1412,-263l10831,-263,10831,-539,1412,-539,1412,-263e" filled="t" fillcolor="#EDEDED" stroked="f">
                <v:path arrowok="t"/>
                <v:fill/>
              </v:shape>
            </v:group>
            <v:group style="position:absolute;left:1412;top:-263;width:9419;height:276" coordorigin="1412,-263" coordsize="9419,276">
              <v:shape style="position:absolute;left:1412;top:-263;width:9419;height:276" coordorigin="1412,-263" coordsize="9419,276" path="m1412,13l10831,13,10831,-263,1412,-263,1412,13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Output: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str1: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</w:t>
      </w:r>
    </w:p>
    <w:p>
      <w:pPr>
        <w:spacing w:before="5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-13.38687pt;width:470.95pt;height:13.8pt;mso-position-horizontal-relative:page;mso-position-vertical-relative:paragraph;z-index:-2191" coordorigin="1412,-268" coordsize="9419,276">
            <v:shape style="position:absolute;left:1412;top:-268;width:9419;height:276" coordorigin="1412,-268" coordsize="9419,276" path="m1412,8l10831,8,10831,-268,1412,-268,1412,8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strlen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</w:p>
    <w:p>
      <w:pPr>
        <w:spacing w:before="0" w:after="0" w:line="240" w:lineRule="auto"/>
        <w:ind w:left="100" w:right="5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onsid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lues.</w:t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1.524002pt;margin-top:.873121pt;width:55.6pt;height:28.96pt;mso-position-horizontal-relative:page;mso-position-vertical-relative:paragraph;z-index:-2190" coordorigin="1430,17" coordsize="1112,579">
            <v:group style="position:absolute;left:1440;top:27;width:1051;height:283" coordorigin="1440,27" coordsize="1051,283">
              <v:shape style="position:absolute;left:1440;top:27;width:1051;height:283" coordorigin="1440,27" coordsize="1051,283" path="m1440,311l2492,311,2492,27,1440,27,1440,311e" filled="t" fillcolor="#EDEDED" stroked="f">
                <v:path arrowok="t"/>
                <v:fill/>
              </v:shape>
            </v:group>
            <v:group style="position:absolute;left:1440;top:303;width:1092;height:283" coordorigin="1440,303" coordsize="1092,283">
              <v:shape style="position:absolute;left:1440;top:303;width:1092;height:283" coordorigin="1440,303" coordsize="1092,283" path="m1440,587l2532,587,2532,303,1440,303,1440,587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strlen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str1)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13.</w:t>
      </w:r>
    </w:p>
    <w:p>
      <w:pPr>
        <w:spacing w:before="0" w:after="0" w:line="240" w:lineRule="auto"/>
        <w:ind w:left="100" w:right="84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str1)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on).</w:t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strnlen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len)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-13.396869pt;width:470.95pt;height:13.8pt;mso-position-horizontal-relative:page;mso-position-vertical-relative:paragraph;z-index:-2189" coordorigin="1412,-268" coordsize="9419,276">
            <v:shape style="position:absolute;left:1412;top:-268;width:9419;height:276" coordorigin="1412,-268" coordsize="9419,276" path="m1412,8l10831,8,10831,-268,1412,-268,1412,8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short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th)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33.023132pt;width:471.95pt;height:56.196pt;mso-position-horizontal-relative:page;mso-position-vertical-relative:paragraph;z-index:-2188" coordorigin="1402,660" coordsize="9439,1124">
            <v:group style="position:absolute;left:1412;top:670;width:9419;height:276" coordorigin="1412,670" coordsize="9419,276">
              <v:shape style="position:absolute;left:1412;top:670;width:9419;height:276" coordorigin="1412,670" coordsize="9419,276" path="m1412,946l10831,946,10831,670,1412,670,1412,946e" filled="t" fillcolor="#EDEDED" stroked="f">
                <v:path arrowok="t"/>
                <v:fill/>
              </v:shape>
            </v:group>
            <v:group style="position:absolute;left:1412;top:946;width:9419;height:276" coordorigin="1412,946" coordsize="9419,276">
              <v:shape style="position:absolute;left:1412;top:946;width:9419;height:276" coordorigin="1412,946" coordsize="9419,276" path="m1412,1222l10831,1222,10831,946,1412,946,1412,1222e" filled="t" fillcolor="#EDEDED" stroked="f">
                <v:path arrowok="t"/>
                <v:fill/>
              </v:shape>
            </v:group>
            <v:group style="position:absolute;left:1412;top:1222;width:9419;height:276" coordorigin="1412,1222" coordsize="9419,276">
              <v:shape style="position:absolute;left:1412;top:1222;width:9419;height:276" coordorigin="1412,1222" coordsize="9419,276" path="m1412,1498l10831,1498,10831,1222,1412,1222,1412,1498e" filled="t" fillcolor="#EDEDED" stroked="f">
                <v:path arrowok="t"/>
                <v:fill/>
              </v:shape>
            </v:group>
            <v:group style="position:absolute;left:1412;top:1498;width:9419;height:276" coordorigin="1412,1498" coordsize="9419,276">
              <v:shape style="position:absolute;left:1412;top:1498;width:9419;height:276" coordorigin="1412,1498" coordsize="9419,276" path="m1412,1774l10831,1774,10831,1498,1412,1498,1412,1774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len: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{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40" w:bottom="280" w:left="1340" w:right="1500"/>
        </w:sectPr>
      </w:pPr>
      <w:rPr/>
    </w:p>
    <w:p>
      <w:pPr>
        <w:spacing w:before="60" w:after="0" w:line="240" w:lineRule="auto"/>
        <w:ind w:left="400" w:right="58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0" w:after="0" w:line="240" w:lineRule="auto"/>
        <w:ind w:left="400" w:right="221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strnlen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));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strnl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));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-68.866844pt;width:471.95pt;height:70.02pt;mso-position-horizontal-relative:page;mso-position-vertical-relative:paragraph;z-index:-2187" coordorigin="1402,-1377" coordsize="9439,1400">
            <v:group style="position:absolute;left:1412;top:-1367;width:9419;height:276" coordorigin="1412,-1367" coordsize="9419,276">
              <v:shape style="position:absolute;left:1412;top:-1367;width:9419;height:276" coordorigin="1412,-1367" coordsize="9419,276" path="m1412,-1091l10831,-1091,10831,-1367,1412,-1367,1412,-1091e" filled="t" fillcolor="#EDEDED" stroked="f">
                <v:path arrowok="t"/>
                <v:fill/>
              </v:shape>
            </v:group>
            <v:group style="position:absolute;left:1412;top:-1091;width:9419;height:276" coordorigin="1412,-1091" coordsize="9419,276">
              <v:shape style="position:absolute;left:1412;top:-1091;width:9419;height:276" coordorigin="1412,-1091" coordsize="9419,276" path="m1412,-815l10831,-815,10831,-1091,1412,-1091,1412,-815e" filled="t" fillcolor="#EDEDED" stroked="f">
                <v:path arrowok="t"/>
                <v:fill/>
              </v:shape>
            </v:group>
            <v:group style="position:absolute;left:1412;top:-815;width:9419;height:276" coordorigin="1412,-815" coordsize="9419,276">
              <v:shape style="position:absolute;left:1412;top:-815;width:9419;height:276" coordorigin="1412,-815" coordsize="9419,276" path="m1412,-539l10831,-539,10831,-815,1412,-815,1412,-539e" filled="t" fillcolor="#EDEDED" stroked="f">
                <v:path arrowok="t"/>
                <v:fill/>
              </v:shape>
            </v:group>
            <v:group style="position:absolute;left:1412;top:-539;width:9419;height:276" coordorigin="1412,-539" coordsize="9419,276">
              <v:shape style="position:absolute;left:1412;top:-539;width:9419;height:276" coordorigin="1412,-539" coordsize="9419,276" path="m1412,-263l10831,-263,10831,-539,1412,-539,1412,-263e" filled="t" fillcolor="#EDEDED" stroked="f">
                <v:path arrowok="t"/>
                <v:fill/>
              </v:shape>
            </v:group>
            <v:group style="position:absolute;left:1412;top:-263;width:9419;height:276" coordorigin="1412,-263" coordsize="9419,276">
              <v:shape style="position:absolute;left:1412;top:-263;width:9419;height:276" coordorigin="1412,-263" coordsize="9419,276" path="m1412,13l10831,13,10831,-263,1412,-263,1412,13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Output: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27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10.</w:t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0" w:after="0" w:line="240" w:lineRule="auto"/>
        <w:ind w:left="100" w:right="13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-13.420868pt;width:470.95pt;height:13.824pt;mso-position-horizontal-relative:page;mso-position-vertical-relative:paragraph;z-index:-2186" coordorigin="1412,-268" coordsize="9419,276">
            <v:shape style="position:absolute;left:1412;top:-268;width:9419;height:276" coordorigin="1412,-268" coordsize="9419,276" path="m1412,8l10831,8,10831,-268,1412,-268,1412,8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ison.</w:t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60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g2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sult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lue.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==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ro)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ompa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ook.CO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";</w:t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s2)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0" w:after="0" w:line="271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5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lse</w:t>
      </w:r>
    </w:p>
    <w:p>
      <w:pPr>
        <w:spacing w:before="0" w:after="0" w:line="271" w:lineRule="exact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-206.890884pt;width:471.95pt;height:208.054pt;mso-position-horizontal-relative:page;mso-position-vertical-relative:paragraph;z-index:-2185" coordorigin="1402,-4138" coordsize="9439,4161">
            <v:group style="position:absolute;left:1412;top:-4128;width:9419;height:276" coordorigin="1412,-4128" coordsize="9419,276">
              <v:shape style="position:absolute;left:1412;top:-4128;width:9419;height:276" coordorigin="1412,-4128" coordsize="9419,276" path="m1412,-3851l10831,-3851,10831,-4128,1412,-4128,1412,-3851e" filled="t" fillcolor="#EDEDED" stroked="f">
                <v:path arrowok="t"/>
                <v:fill/>
              </v:shape>
            </v:group>
            <v:group style="position:absolute;left:1412;top:-3851;width:9419;height:276" coordorigin="1412,-3851" coordsize="9419,276">
              <v:shape style="position:absolute;left:1412;top:-3851;width:9419;height:276" coordorigin="1412,-3851" coordsize="9419,276" path="m1412,-3575l10831,-3575,10831,-3851,1412,-3851,1412,-3575e" filled="t" fillcolor="#EDEDED" stroked="f">
                <v:path arrowok="t"/>
                <v:fill/>
              </v:shape>
            </v:group>
            <v:group style="position:absolute;left:1412;top:-3575;width:9419;height:276" coordorigin="1412,-3575" coordsize="9419,276">
              <v:shape style="position:absolute;left:1412;top:-3575;width:9419;height:276" coordorigin="1412,-3575" coordsize="9419,276" path="m1412,-3299l10831,-3299,10831,-3575,1412,-3575,1412,-3299e" filled="t" fillcolor="#EDEDED" stroked="f">
                <v:path arrowok="t"/>
                <v:fill/>
              </v:shape>
            </v:group>
            <v:group style="position:absolute;left:1412;top:-3299;width:9419;height:276" coordorigin="1412,-3299" coordsize="9419,276">
              <v:shape style="position:absolute;left:1412;top:-3299;width:9419;height:276" coordorigin="1412,-3299" coordsize="9419,276" path="m1412,-3023l10831,-3023,10831,-3299,1412,-3299,1412,-3023e" filled="t" fillcolor="#EDEDED" stroked="f">
                <v:path arrowok="t"/>
                <v:fill/>
              </v:shape>
            </v:group>
            <v:group style="position:absolute;left:1412;top:-3023;width:9419;height:276" coordorigin="1412,-3023" coordsize="9419,276">
              <v:shape style="position:absolute;left:1412;top:-3023;width:9419;height:276" coordorigin="1412,-3023" coordsize="9419,276" path="m1412,-2747l10831,-2747,10831,-3023,1412,-3023,1412,-2747e" filled="t" fillcolor="#EDEDED" stroked="f">
                <v:path arrowok="t"/>
                <v:fill/>
              </v:shape>
            </v:group>
            <v:group style="position:absolute;left:1412;top:-2747;width:9419;height:276" coordorigin="1412,-2747" coordsize="9419,276">
              <v:shape style="position:absolute;left:1412;top:-2747;width:9419;height:276" coordorigin="1412,-2747" coordsize="9419,276" path="m1412,-2471l10831,-2471,10831,-2747,1412,-2747,1412,-2471e" filled="t" fillcolor="#EDEDED" stroked="f">
                <v:path arrowok="t"/>
                <v:fill/>
              </v:shape>
            </v:group>
            <v:group style="position:absolute;left:1412;top:-2471;width:9419;height:276" coordorigin="1412,-2471" coordsize="9419,276">
              <v:shape style="position:absolute;left:1412;top:-2471;width:9419;height:276" coordorigin="1412,-2471" coordsize="9419,276" path="m1412,-2195l10831,-2195,10831,-2471,1412,-2471,1412,-2195e" filled="t" fillcolor="#EDEDED" stroked="f">
                <v:path arrowok="t"/>
                <v:fill/>
              </v:shape>
            </v:group>
            <v:group style="position:absolute;left:1412;top:-2195;width:9419;height:276" coordorigin="1412,-2195" coordsize="9419,276">
              <v:shape style="position:absolute;left:1412;top:-2195;width:9419;height:276" coordorigin="1412,-2195" coordsize="9419,276" path="m1412,-1919l10831,-1919,10831,-2195,1412,-2195,1412,-1919e" filled="t" fillcolor="#EDEDED" stroked="f">
                <v:path arrowok="t"/>
                <v:fill/>
              </v:shape>
            </v:group>
            <v:group style="position:absolute;left:1412;top:-1919;width:9419;height:276" coordorigin="1412,-1919" coordsize="9419,276">
              <v:shape style="position:absolute;left:1412;top:-1919;width:9419;height:276" coordorigin="1412,-1919" coordsize="9419,276" path="m1412,-1643l10831,-1643,10831,-1919,1412,-1919,1412,-1643e" filled="t" fillcolor="#EDEDED" stroked="f">
                <v:path arrowok="t"/>
                <v:fill/>
              </v:shape>
            </v:group>
            <v:group style="position:absolute;left:1412;top:-1643;width:9419;height:276" coordorigin="1412,-1643" coordsize="9419,276">
              <v:shape style="position:absolute;left:1412;top:-1643;width:9419;height:276" coordorigin="1412,-1643" coordsize="9419,276" path="m1412,-1367l10831,-1367,10831,-1643,1412,-1643,1412,-1367e" filled="t" fillcolor="#EDEDED" stroked="f">
                <v:path arrowok="t"/>
                <v:fill/>
              </v:shape>
            </v:group>
            <v:group style="position:absolute;left:1412;top:-1367;width:9419;height:276" coordorigin="1412,-1367" coordsize="9419,276">
              <v:shape style="position:absolute;left:1412;top:-1367;width:9419;height:276" coordorigin="1412,-1367" coordsize="9419,276" path="m1412,-1091l10831,-1091,10831,-1367,1412,-1367,1412,-1091e" filled="t" fillcolor="#EDEDED" stroked="f">
                <v:path arrowok="t"/>
                <v:fill/>
              </v:shape>
            </v:group>
            <v:group style="position:absolute;left:1412;top:-1091;width:9419;height:276" coordorigin="1412,-1091" coordsize="9419,276">
              <v:shape style="position:absolute;left:1412;top:-1091;width:9419;height:276" coordorigin="1412,-1091" coordsize="9419,276" path="m1412,-815l10831,-815,10831,-1091,1412,-1091,1412,-815e" filled="t" fillcolor="#EDEDED" stroked="f">
                <v:path arrowok="t"/>
                <v:fill/>
              </v:shape>
            </v:group>
            <v:group style="position:absolute;left:1412;top:-815;width:9419;height:276" coordorigin="1412,-815" coordsize="9419,276">
              <v:shape style="position:absolute;left:1412;top:-815;width:9419;height:276" coordorigin="1412,-815" coordsize="9419,276" path="m1412,-539l10831,-539,10831,-815,1412,-815,1412,-539e" filled="t" fillcolor="#EDEDED" stroked="f">
                <v:path arrowok="t"/>
                <v:fill/>
              </v:shape>
            </v:group>
            <v:group style="position:absolute;left:1412;top:-539;width:9419;height:276" coordorigin="1412,-539" coordsize="9419,276">
              <v:shape style="position:absolute;left:1412;top:-539;width:9419;height:276" coordorigin="1412,-539" coordsize="9419,276" path="m1412,-263l10831,-263,10831,-539,1412,-539,1412,-263e" filled="t" fillcolor="#EDEDED" stroked="f">
                <v:path arrowok="t"/>
                <v:fill/>
              </v:shape>
            </v:group>
            <v:group style="position:absolute;left:1412;top:-263;width:9419;height:276" coordorigin="1412,-263" coordsize="9419,276">
              <v:shape style="position:absolute;left:1412;top:-263;width:9419;height:276" coordorigin="1412,-263" coordsize="9419,276" path="m1412,13l10831,13,10831,-263,1412,-263,1412,13e" filled="t" fillcolor="#EDEDED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0.584pt;margin-top:33.903122pt;width:470.95pt;height:13.8pt;mso-position-horizontal-relative:page;mso-position-vertical-relative:paragraph;z-index:-2184" coordorigin="1412,678" coordsize="9419,276">
            <v:shape style="position:absolute;left:1412;top:678;width:9419;height:276" coordorigin="1412,678" coordsize="9419,276" path="m1412,954l10831,954,10831,678,1412,678,1412,954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40" w:bottom="280" w:left="1340" w:right="1340"/>
        </w:sectPr>
      </w:pPr>
      <w:rPr/>
    </w:p>
    <w:p>
      <w:pPr>
        <w:spacing w:before="67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89.300003pt;width:470.95pt;height:13.8pt;mso-position-horizontal-relative:page;mso-position-vertical-relative:page;z-index:-2183" coordorigin="1412,1786" coordsize="9419,276">
            <v:shape style="position:absolute;left:1412;top:1786;width:9419;height:276" coordorigin="1412,1786" coordsize="9419,276" path="m1412,2062l10831,2062,10831,1786,1412,1786,1412,2062e" filled="t" fillcolor="#EDEDED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70.084pt;margin-top:196.800003pt;width:471.95pt;height:221.73pt;mso-position-horizontal-relative:page;mso-position-vertical-relative:page;z-index:-2182" coordorigin="1402,3936" coordsize="9439,4435">
            <v:group style="position:absolute;left:1412;top:3946;width:9419;height:276" coordorigin="1412,3946" coordsize="9419,276">
              <v:shape style="position:absolute;left:1412;top:3946;width:9419;height:276" coordorigin="1412,3946" coordsize="9419,276" path="m1412,4222l10831,4222,10831,3946,1412,3946,1412,4222e" filled="t" fillcolor="#EDEDED" stroked="f">
                <v:path arrowok="t"/>
                <v:fill/>
              </v:shape>
            </v:group>
            <v:group style="position:absolute;left:1412;top:4222;width:9419;height:276" coordorigin="1412,4222" coordsize="9419,276">
              <v:shape style="position:absolute;left:1412;top:4222;width:9419;height:276" coordorigin="1412,4222" coordsize="9419,276" path="m1412,4498l10831,4498,10831,4222,1412,4222,1412,4498e" filled="t" fillcolor="#EDEDED" stroked="f">
                <v:path arrowok="t"/>
                <v:fill/>
              </v:shape>
            </v:group>
            <v:group style="position:absolute;left:1412;top:4498;width:9419;height:276" coordorigin="1412,4498" coordsize="9419,276">
              <v:shape style="position:absolute;left:1412;top:4498;width:9419;height:276" coordorigin="1412,4498" coordsize="9419,276" path="m1412,4774l10831,4774,10831,4498,1412,4498,1412,4774e" filled="t" fillcolor="#EDEDED" stroked="f">
                <v:path arrowok="t"/>
                <v:fill/>
              </v:shape>
            </v:group>
            <v:group style="position:absolute;left:1412;top:4774;width:9419;height:276" coordorigin="1412,4774" coordsize="9419,276">
              <v:shape style="position:absolute;left:1412;top:4774;width:9419;height:276" coordorigin="1412,4774" coordsize="9419,276" path="m1412,5051l10831,5051,10831,4774,1412,4774,1412,5051e" filled="t" fillcolor="#EDEDED" stroked="f">
                <v:path arrowok="t"/>
                <v:fill/>
              </v:shape>
            </v:group>
            <v:group style="position:absolute;left:1412;top:5051;width:9419;height:276" coordorigin="1412,5051" coordsize="9419,276">
              <v:shape style="position:absolute;left:1412;top:5051;width:9419;height:276" coordorigin="1412,5051" coordsize="9419,276" path="m1412,5327l10831,5327,10831,5051,1412,5051,1412,5327e" filled="t" fillcolor="#EDEDED" stroked="f">
                <v:path arrowok="t"/>
                <v:fill/>
              </v:shape>
            </v:group>
            <v:group style="position:absolute;left:1412;top:5327;width:9419;height:274" coordorigin="1412,5327" coordsize="9419,274">
              <v:shape style="position:absolute;left:1412;top:5327;width:9419;height:274" coordorigin="1412,5327" coordsize="9419,274" path="m1412,5600l10831,5600,10831,5327,1412,5327,1412,5600e" filled="t" fillcolor="#EDEDED" stroked="f">
                <v:path arrowok="t"/>
                <v:fill/>
              </v:shape>
            </v:group>
            <v:group style="position:absolute;left:1412;top:5600;width:9419;height:276" coordorigin="1412,5600" coordsize="9419,276">
              <v:shape style="position:absolute;left:1412;top:5600;width:9419;height:276" coordorigin="1412,5600" coordsize="9419,276" path="m1412,5876l10831,5876,10831,5600,1412,5600,1412,5876e" filled="t" fillcolor="#EDEDED" stroked="f">
                <v:path arrowok="t"/>
                <v:fill/>
              </v:shape>
            </v:group>
            <v:group style="position:absolute;left:1412;top:5876;width:9419;height:276" coordorigin="1412,5876" coordsize="9419,276">
              <v:shape style="position:absolute;left:1412;top:5876;width:9419;height:276" coordorigin="1412,5876" coordsize="9419,276" path="m1412,6152l10831,6152,10831,5876,1412,5876,1412,6152e" filled="t" fillcolor="#EDEDED" stroked="f">
                <v:path arrowok="t"/>
                <v:fill/>
              </v:shape>
            </v:group>
            <v:group style="position:absolute;left:1412;top:6152;width:9419;height:276" coordorigin="1412,6152" coordsize="9419,276">
              <v:shape style="position:absolute;left:1412;top:6152;width:9419;height:276" coordorigin="1412,6152" coordsize="9419,276" path="m1412,6428l10831,6428,10831,6152,1412,6152,1412,6428e" filled="t" fillcolor="#EDEDED" stroked="f">
                <v:path arrowok="t"/>
                <v:fill/>
              </v:shape>
            </v:group>
            <v:group style="position:absolute;left:1412;top:6428;width:9419;height:276" coordorigin="1412,6428" coordsize="9419,276">
              <v:shape style="position:absolute;left:1412;top:6428;width:9419;height:276" coordorigin="1412,6428" coordsize="9419,276" path="m1412,6704l10831,6704,10831,6428,1412,6428,1412,6704e" filled="t" fillcolor="#EDEDED" stroked="f">
                <v:path arrowok="t"/>
                <v:fill/>
              </v:shape>
            </v:group>
            <v:group style="position:absolute;left:1412;top:6704;width:9419;height:276" coordorigin="1412,6704" coordsize="9419,276">
              <v:shape style="position:absolute;left:1412;top:6704;width:9419;height:276" coordorigin="1412,6704" coordsize="9419,276" path="m1412,6980l10831,6980,10831,6704,1412,6704,1412,6980e" filled="t" fillcolor="#EDEDED" stroked="f">
                <v:path arrowok="t"/>
                <v:fill/>
              </v:shape>
            </v:group>
            <v:group style="position:absolute;left:1412;top:6980;width:9419;height:276" coordorigin="1412,6980" coordsize="9419,276">
              <v:shape style="position:absolute;left:1412;top:6980;width:9419;height:276" coordorigin="1412,6980" coordsize="9419,276" path="m1412,7256l10831,7256,10831,6980,1412,6980,1412,7256e" filled="t" fillcolor="#EDEDED" stroked="f">
                <v:path arrowok="t"/>
                <v:fill/>
              </v:shape>
            </v:group>
            <v:group style="position:absolute;left:1412;top:7256;width:9419;height:276" coordorigin="1412,7256" coordsize="9419,276">
              <v:shape style="position:absolute;left:1412;top:7256;width:9419;height:276" coordorigin="1412,7256" coordsize="9419,276" path="m1412,7532l10831,7532,10831,7256,1412,7256,1412,7532e" filled="t" fillcolor="#EDEDED" stroked="f">
                <v:path arrowok="t"/>
                <v:fill/>
              </v:shape>
            </v:group>
            <v:group style="position:absolute;left:1412;top:7532;width:9419;height:276" coordorigin="1412,7532" coordsize="9419,276">
              <v:shape style="position:absolute;left:1412;top:7532;width:9419;height:276" coordorigin="1412,7532" coordsize="9419,276" path="m1412,7808l10831,7808,10831,7532,1412,7532,1412,7808e" filled="t" fillcolor="#EDEDED" stroked="f">
                <v:path arrowok="t"/>
                <v:fill/>
              </v:shape>
            </v:group>
            <v:group style="position:absolute;left:1412;top:7808;width:9419;height:276" coordorigin="1412,7808" coordsize="9419,276">
              <v:shape style="position:absolute;left:1412;top:7808;width:9419;height:276" coordorigin="1412,7808" coordsize="9419,276" path="m1412,8084l10831,8084,10831,7808,1412,7808,1412,8084e" filled="t" fillcolor="#EDEDED" stroked="f">
                <v:path arrowok="t"/>
                <v:fill/>
              </v:shape>
            </v:group>
            <v:group style="position:absolute;left:1412;top:8084;width:9419;height:276" coordorigin="1412,8084" coordsize="9419,276">
              <v:shape style="position:absolute;left:1412;top:8084;width:9419;height:276" coordorigin="1412,8084" coordsize="9419,276" path="m1412,8361l10831,8361,10831,8084,1412,8084,1412,8361e" filled="t" fillcolor="#EDEDED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0.584pt;margin-top:451.390015pt;width:470.95pt;height:13.8pt;mso-position-horizontal-relative:page;mso-position-vertical-relative:page;z-index:-2181" coordorigin="1412,9028" coordsize="9419,276">
            <v:shape style="position:absolute;left:1412;top:9028;width:9419;height:276" coordorigin="1412,9028" coordsize="9419,276" path="m1412,9304l10831,9304,10831,9028,1412,9028,1412,9304e" filled="t" fillcolor="#EDEDED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70.584pt;margin-top:518.950012pt;width:470.95pt;height:13.8pt;mso-position-horizontal-relative:page;mso-position-vertical-relative:page;z-index:-2180" coordorigin="1412,10379" coordsize="9419,276">
            <v:shape style="position:absolute;left:1412;top:10379;width:9419;height:276" coordorigin="1412,10379" coordsize="9419,276" path="m1412,10655l10831,10655,10831,10379,1412,10379,1412,10655e" filled="t" fillcolor="#EDEDED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70.084pt;margin-top:598.880005pt;width:471.95pt;height:111.396pt;mso-position-horizontal-relative:page;mso-position-vertical-relative:page;z-index:-2179" coordorigin="1402,11978" coordsize="9439,2228">
            <v:group style="position:absolute;left:1412;top:11988;width:9419;height:276" coordorigin="1412,11988" coordsize="9419,276">
              <v:shape style="position:absolute;left:1412;top:11988;width:9419;height:276" coordorigin="1412,11988" coordsize="9419,276" path="m1412,12264l10831,12264,10831,11988,1412,11988,1412,12264e" filled="t" fillcolor="#EDEDED" stroked="f">
                <v:path arrowok="t"/>
                <v:fill/>
              </v:shape>
            </v:group>
            <v:group style="position:absolute;left:1412;top:12264;width:9419;height:276" coordorigin="1412,12264" coordsize="9419,276">
              <v:shape style="position:absolute;left:1412;top:12264;width:9419;height:276" coordorigin="1412,12264" coordsize="9419,276" path="m1412,12540l10831,12540,10831,12264,1412,12264,1412,12540e" filled="t" fillcolor="#EDEDED" stroked="f">
                <v:path arrowok="t"/>
                <v:fill/>
              </v:shape>
            </v:group>
            <v:group style="position:absolute;left:1412;top:12540;width:9419;height:276" coordorigin="1412,12540" coordsize="9419,276">
              <v:shape style="position:absolute;left:1412;top:12540;width:9419;height:276" coordorigin="1412,12540" coordsize="9419,276" path="m1412,12816l10831,12816,10831,12540,1412,12540,1412,12816e" filled="t" fillcolor="#EDEDED" stroked="f">
                <v:path arrowok="t"/>
                <v:fill/>
              </v:shape>
            </v:group>
            <v:group style="position:absolute;left:1412;top:12816;width:9419;height:276" coordorigin="1412,12816" coordsize="9419,276">
              <v:shape style="position:absolute;left:1412;top:12816;width:9419;height:276" coordorigin="1412,12816" coordsize="9419,276" path="m1412,13092l10831,13092,10831,12816,1412,12816,1412,13092e" filled="t" fillcolor="#EDEDED" stroked="f">
                <v:path arrowok="t"/>
                <v:fill/>
              </v:shape>
            </v:group>
            <v:group style="position:absolute;left:1412;top:13092;width:9419;height:276" coordorigin="1412,13092" coordsize="9419,276">
              <v:shape style="position:absolute;left:1412;top:13092;width:9419;height:276" coordorigin="1412,13092" coordsize="9419,276" path="m1412,13368l10831,13368,10831,13092,1412,13092,1412,13368e" filled="t" fillcolor="#EDEDED" stroked="f">
                <v:path arrowok="t"/>
                <v:fill/>
              </v:shape>
            </v:group>
            <v:group style="position:absolute;left:1412;top:13368;width:9419;height:276" coordorigin="1412,13368" coordsize="9419,276">
              <v:shape style="position:absolute;left:1412;top:13368;width:9419;height:276" coordorigin="1412,13368" coordsize="9419,276" path="m1412,13644l10831,13644,10831,13368,1412,13368,1412,13644e" filled="t" fillcolor="#EDEDED" stroked="f">
                <v:path arrowok="t"/>
                <v:fill/>
              </v:shape>
            </v:group>
            <v:group style="position:absolute;left:1412;top:13644;width:9419;height:276" coordorigin="1412,13644" coordsize="9419,276">
              <v:shape style="position:absolute;left:1412;top:13644;width:9419;height:276" coordorigin="1412,13644" coordsize="9419,276" path="m1412,13920l10831,13920,10831,13644,1412,13644,1412,13920e" filled="t" fillcolor="#EDEDED" stroked="f">
                <v:path arrowok="t"/>
                <v:fill/>
              </v:shape>
            </v:group>
            <v:group style="position:absolute;left:1412;top:13920;width:9419;height:276" coordorigin="1412,13920" coordsize="9419,276">
              <v:shape style="position:absolute;left:1412;top:13920;width:9419;height:276" coordorigin="1412,13920" coordsize="9419,276" path="m1412,14196l10831,14196,10831,13920,1412,13920,1412,14196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n)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hort</w:t>
      </w:r>
    </w:p>
    <w:p>
      <w:pPr>
        <w:spacing w:before="0" w:after="0" w:line="240" w:lineRule="auto"/>
        <w:ind w:left="100" w:right="11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ook.CO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0" w:after="0" w:line="274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below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s2*/</w:t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8)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==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0)</w:t>
      </w:r>
    </w:p>
    <w:p>
      <w:pPr>
        <w:spacing w:before="0" w:after="0" w:line="271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lse</w:t>
      </w:r>
    </w:p>
    <w:p>
      <w:pPr>
        <w:spacing w:before="0" w:after="0" w:line="271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6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*str2)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400" w:right="650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orld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s1,s2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"Output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%s",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1180" w:bottom="280" w:left="1340" w:right="1720"/>
        </w:sectPr>
      </w:pPr>
      <w:rPr/>
    </w:p>
    <w:p>
      <w:pPr>
        <w:spacing w:before="6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34.900002pt;width:471.95pt;height:28.6pt;mso-position-horizontal-relative:page;mso-position-vertical-relative:page;z-index:-2178" coordorigin="1402,698" coordsize="9439,572">
            <v:group style="position:absolute;left:1412;top:708;width:9419;height:276" coordorigin="1412,708" coordsize="9419,276">
              <v:shape style="position:absolute;left:1412;top:708;width:9419;height:276" coordorigin="1412,708" coordsize="9419,276" path="m1412,984l10831,984,10831,708,1412,708,1412,984e" filled="t" fillcolor="#EDEDED" stroked="f">
                <v:path arrowok="t"/>
                <v:fill/>
              </v:shape>
            </v:group>
            <v:group style="position:absolute;left:1412;top:984;width:9419;height:276" coordorigin="1412,984" coordsize="9419,276">
              <v:shape style="position:absolute;left:1412;top:984;width:9419;height:276" coordorigin="1412,984" coordsize="9419,276" path="m1412,1260l10831,1260,10831,984,1412,984,1412,1260e" filled="t" fillcolor="#EDEDED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0.584pt;margin-top:96.379997pt;width:470.95pt;height:13.8pt;mso-position-horizontal-relative:page;mso-position-vertical-relative:page;z-index:-2177" coordorigin="1412,1928" coordsize="9419,276">
            <v:shape style="position:absolute;left:1412;top:1928;width:9419;height:276" coordorigin="1412,1928" coordsize="9419,276" path="m1412,2204l10831,2204,10831,1928,1412,1928,1412,2204e" filled="t" fillcolor="#EDEDED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70.584pt;margin-top:163.940002pt;width:470.95pt;height:13.8pt;mso-position-horizontal-relative:page;mso-position-vertical-relative:page;z-index:-2176" coordorigin="1412,3279" coordsize="9419,276">
            <v:shape style="position:absolute;left:1412;top:3279;width:9419;height:276" coordorigin="1412,3279" coordsize="9419,276" path="m1412,3555l10831,3555,10831,3279,1412,3279,1412,3555e" filled="t" fillcolor="#EDEDED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70.084pt;margin-top:257.670013pt;width:471.95pt;height:139.0pt;mso-position-horizontal-relative:page;mso-position-vertical-relative:page;z-index:-2175" coordorigin="1402,5153" coordsize="9439,2780">
            <v:group style="position:absolute;left:1412;top:5163;width:9419;height:276" coordorigin="1412,5163" coordsize="9419,276">
              <v:shape style="position:absolute;left:1412;top:5163;width:9419;height:276" coordorigin="1412,5163" coordsize="9419,276" path="m1412,5439l10831,5439,10831,5163,1412,5163,1412,5439e" filled="t" fillcolor="#EDEDED" stroked="f">
                <v:path arrowok="t"/>
                <v:fill/>
              </v:shape>
            </v:group>
            <v:group style="position:absolute;left:1412;top:5439;width:9419;height:276" coordorigin="1412,5439" coordsize="9419,276">
              <v:shape style="position:absolute;left:1412;top:5439;width:9419;height:276" coordorigin="1412,5439" coordsize="9419,276" path="m1412,5715l10831,5715,10831,5439,1412,5439,1412,5715e" filled="t" fillcolor="#EDEDED" stroked="f">
                <v:path arrowok="t"/>
                <v:fill/>
              </v:shape>
            </v:group>
            <v:group style="position:absolute;left:1412;top:5715;width:9419;height:276" coordorigin="1412,5715" coordsize="9419,276">
              <v:shape style="position:absolute;left:1412;top:5715;width:9419;height:276" coordorigin="1412,5715" coordsize="9419,276" path="m1412,5991l10831,5991,10831,5715,1412,5715,1412,5991e" filled="t" fillcolor="#EDEDED" stroked="f">
                <v:path arrowok="t"/>
                <v:fill/>
              </v:shape>
            </v:group>
            <v:group style="position:absolute;left:1412;top:5991;width:9419;height:276" coordorigin="1412,5991" coordsize="9419,276">
              <v:shape style="position:absolute;left:1412;top:5991;width:9419;height:276" coordorigin="1412,5991" coordsize="9419,276" path="m1412,6267l10831,6267,10831,5991,1412,5991,1412,6267e" filled="t" fillcolor="#EDEDED" stroked="f">
                <v:path arrowok="t"/>
                <v:fill/>
              </v:shape>
            </v:group>
            <v:group style="position:absolute;left:1412;top:6267;width:9419;height:276" coordorigin="1412,6267" coordsize="9419,276">
              <v:shape style="position:absolute;left:1412;top:6267;width:9419;height:276" coordorigin="1412,6267" coordsize="9419,276" path="m1412,6543l10831,6543,10831,6267,1412,6267,1412,6543e" filled="t" fillcolor="#EDEDED" stroked="f">
                <v:path arrowok="t"/>
                <v:fill/>
              </v:shape>
            </v:group>
            <v:group style="position:absolute;left:1412;top:6543;width:9419;height:276" coordorigin="1412,6543" coordsize="9419,276">
              <v:shape style="position:absolute;left:1412;top:6543;width:9419;height:276" coordorigin="1412,6543" coordsize="9419,276" path="m1412,6819l10831,6819,10831,6543,1412,6543,1412,6819e" filled="t" fillcolor="#EDEDED" stroked="f">
                <v:path arrowok="t"/>
                <v:fill/>
              </v:shape>
            </v:group>
            <v:group style="position:absolute;left:1412;top:6819;width:9419;height:276" coordorigin="1412,6819" coordsize="9419,276">
              <v:shape style="position:absolute;left:1412;top:6819;width:9419;height:276" coordorigin="1412,6819" coordsize="9419,276" path="m1412,7095l10831,7095,10831,6819,1412,6819,1412,7095e" filled="t" fillcolor="#EDEDED" stroked="f">
                <v:path arrowok="t"/>
                <v:fill/>
              </v:shape>
            </v:group>
            <v:group style="position:absolute;left:1412;top:7095;width:9419;height:276" coordorigin="1412,7095" coordsize="9419,276">
              <v:shape style="position:absolute;left:1412;top:7095;width:9419;height:276" coordorigin="1412,7095" coordsize="9419,276" path="m1412,7371l10831,7371,10831,7095,1412,7095,1412,7371e" filled="t" fillcolor="#EDEDED" stroked="f">
                <v:path arrowok="t"/>
                <v:fill/>
              </v:shape>
            </v:group>
            <v:group style="position:absolute;left:1412;top:7371;width:9419;height:276" coordorigin="1412,7371" coordsize="9419,276">
              <v:shape style="position:absolute;left:1412;top:7371;width:9419;height:276" coordorigin="1412,7371" coordsize="9419,276" path="m1412,7647l10831,7647,10831,7371,1412,7371,1412,7647e" filled="t" fillcolor="#EDEDED" stroked="f">
                <v:path arrowok="t"/>
                <v:fill/>
              </v:shape>
            </v:group>
            <v:group style="position:absolute;left:1412;top:7647;width:9419;height:276" coordorigin="1412,7647" coordsize="9419,276">
              <v:shape style="position:absolute;left:1412;top:7647;width:9419;height:276" coordorigin="1412,7647" coordsize="9419,276" path="m1412,7923l10831,7923,10831,7647,1412,7647,1412,7923e" filled="t" fillcolor="#EDEDED" stroked="f">
                <v:path arrowok="t"/>
                <v:fill/>
              </v:shape>
            </v:group>
            <w10:wrap type="none"/>
          </v:group>
        </w:pict>
      </w:r>
      <w:r>
        <w:rPr/>
        <w:pict>
          <v:group style="position:absolute;margin-left:70.584pt;margin-top:429.429993pt;width:470.95pt;height:13.8pt;mso-position-horizontal-relative:page;mso-position-vertical-relative:page;z-index:-2174" coordorigin="1412,8589" coordsize="9419,276">
            <v:shape style="position:absolute;left:1412;top:8589;width:9419;height:276" coordorigin="1412,8589" coordsize="9419,276" path="m1412,8865l10831,8865,10831,8589,1412,8589,1412,8865e" filled="t" fillcolor="#EDEDED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70.584pt;margin-top:497.109985pt;width:470.95pt;height:13.8pt;mso-position-horizontal-relative:page;mso-position-vertical-relative:page;z-index:-2173" coordorigin="1412,9942" coordsize="9419,276">
            <v:shape style="position:absolute;left:1412;top:9942;width:9419;height:276" coordorigin="1412,9942" coordsize="9419,276" path="m1412,10218l10831,10218,10831,9942,1412,9942,1412,10218e" filled="t" fillcolor="#EDEDED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70.084pt;margin-top:577.015991pt;width:471.95pt;height:138.9pt;mso-position-horizontal-relative:page;mso-position-vertical-relative:page;z-index:-2172" coordorigin="1402,11540" coordsize="9439,2778">
            <v:group style="position:absolute;left:1412;top:11550;width:9419;height:276" coordorigin="1412,11550" coordsize="9419,276">
              <v:shape style="position:absolute;left:1412;top:11550;width:9419;height:276" coordorigin="1412,11550" coordsize="9419,276" path="m1412,11827l10831,11827,10831,11550,1412,11550,1412,11827e" filled="t" fillcolor="#EDEDED" stroked="f">
                <v:path arrowok="t"/>
                <v:fill/>
              </v:shape>
            </v:group>
            <v:group style="position:absolute;left:1412;top:11827;width:9419;height:276" coordorigin="1412,11827" coordsize="9419,276">
              <v:shape style="position:absolute;left:1412;top:11827;width:9419;height:276" coordorigin="1412,11827" coordsize="9419,276" path="m1412,12103l10831,12103,10831,11827,1412,11827,1412,12103e" filled="t" fillcolor="#EDEDED" stroked="f">
                <v:path arrowok="t"/>
                <v:fill/>
              </v:shape>
            </v:group>
            <v:group style="position:absolute;left:1412;top:12103;width:9419;height:276" coordorigin="1412,12103" coordsize="9419,276">
              <v:shape style="position:absolute;left:1412;top:12103;width:9419;height:276" coordorigin="1412,12103" coordsize="9419,276" path="m1412,12379l10831,12379,10831,12103,1412,12103,1412,12379e" filled="t" fillcolor="#EDEDED" stroked="f">
                <v:path arrowok="t"/>
                <v:fill/>
              </v:shape>
            </v:group>
            <v:group style="position:absolute;left:1412;top:12379;width:9419;height:276" coordorigin="1412,12379" coordsize="9419,276">
              <v:shape style="position:absolute;left:1412;top:12379;width:9419;height:276" coordorigin="1412,12379" coordsize="9419,276" path="m1412,12655l10831,12655,10831,12379,1412,12379,1412,12655e" filled="t" fillcolor="#EDEDED" stroked="f">
                <v:path arrowok="t"/>
                <v:fill/>
              </v:shape>
            </v:group>
            <v:group style="position:absolute;left:1412;top:12655;width:9419;height:276" coordorigin="1412,12655" coordsize="9419,276">
              <v:shape style="position:absolute;left:1412;top:12655;width:9419;height:276" coordorigin="1412,12655" coordsize="9419,276" path="m1412,12931l10831,12931,10831,12655,1412,12655,1412,12931e" filled="t" fillcolor="#EDEDED" stroked="f">
                <v:path arrowok="t"/>
                <v:fill/>
              </v:shape>
            </v:group>
            <v:group style="position:absolute;left:1412;top:12931;width:9419;height:276" coordorigin="1412,12931" coordsize="9419,276">
              <v:shape style="position:absolute;left:1412;top:12931;width:9419;height:276" coordorigin="1412,12931" coordsize="9419,276" path="m1412,13207l10831,13207,10831,12931,1412,12931,1412,13207e" filled="t" fillcolor="#EDEDED" stroked="f">
                <v:path arrowok="t"/>
                <v:fill/>
              </v:shape>
            </v:group>
            <v:group style="position:absolute;left:1412;top:13207;width:9419;height:276" coordorigin="1412,13207" coordsize="9419,276">
              <v:shape style="position:absolute;left:1412;top:13207;width:9419;height:276" coordorigin="1412,13207" coordsize="9419,276" path="m1412,13483l10831,13483,10831,13207,1412,13207,1412,13483e" filled="t" fillcolor="#EDEDED" stroked="f">
                <v:path arrowok="t"/>
                <v:fill/>
              </v:shape>
            </v:group>
            <v:group style="position:absolute;left:1412;top:13483;width:9419;height:274" coordorigin="1412,13483" coordsize="9419,274">
              <v:shape style="position:absolute;left:1412;top:13483;width:9419;height:274" coordorigin="1412,13483" coordsize="9419,274" path="m1412,13756l10831,13756,10831,13483,1412,13483,1412,13756e" filled="t" fillcolor="#EDEDED" stroked="f">
                <v:path arrowok="t"/>
                <v:fill/>
              </v:shape>
            </v:group>
            <v:group style="position:absolute;left:1412;top:13756;width:9419;height:276" coordorigin="1412,13756" coordsize="9419,276">
              <v:shape style="position:absolute;left:1412;top:13756;width:9419;height:276" coordorigin="1412,13756" coordsize="9419,276" path="m1412,14032l10831,14032,10831,13756,1412,13756,1412,14032e" filled="t" fillcolor="#EDEDED" stroked="f">
                <v:path arrowok="t"/>
                <v:fill/>
              </v:shape>
            </v:group>
            <v:group style="position:absolute;left:1412;top:14032;width:9419;height:276" coordorigin="1412,14032" coordsize="9419,276">
              <v:shape style="position:absolute;left:1412;top:14032;width:9419;height:276" coordorigin="1412,14032" coordsize="9419,276" path="m1412,14308l10831,14308,10831,14032,1412,14032,1412,14308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orld</w:t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*str1,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n)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str1.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‘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’)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at: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400" w:right="650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orld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s1,s2,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*str1,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*str2)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including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‘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y: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s1*/</w:t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s1,s2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s",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40" w:bottom="280" w:left="1340" w:right="1720"/>
        </w:sectPr>
      </w:pPr>
      <w:rPr/>
    </w:p>
    <w:p>
      <w:pPr>
        <w:spacing w:before="6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before="5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-13.386866pt;width:470.95pt;height:13.8pt;mso-position-horizontal-relative:page;mso-position-vertical-relative:paragraph;z-index:-2171" coordorigin="1412,-268" coordsize="9419,276">
            <v:shape style="position:absolute;left:1412;top:-268;width:9419;height:276" coordorigin="1412,-268" coordsize="9419,276" path="m1412,8l10831,8,10831,-268,1412,-268,1412,8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</w:t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-40.636856pt;width:470.95pt;height:13.8pt;mso-position-horizontal-relative:page;mso-position-vertical-relative:paragraph;z-index:-2170" coordorigin="1412,-813" coordsize="9419,276">
            <v:shape style="position:absolute;left:1412;top:-813;width:9419;height:276" coordorigin="1412,-813" coordsize="9419,276" path="m1412,-537l10831,-537,10831,-813,1412,-813,1412,-537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n)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_t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1: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copi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str1.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2: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copi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‘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y: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s1*/</w:t>
      </w:r>
    </w:p>
    <w:p>
      <w:pPr>
        <w:spacing w:before="0" w:after="0" w:line="240" w:lineRule="auto"/>
        <w:ind w:left="400" w:right="613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s1,s2,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s",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-151.65686pt;width:471.95pt;height:152.82pt;mso-position-horizontal-relative:page;mso-position-vertical-relative:paragraph;z-index:-2169" coordorigin="1402,-3033" coordsize="9439,3056">
            <v:group style="position:absolute;left:1412;top:-3023;width:9419;height:276" coordorigin="1412,-3023" coordsize="9419,276">
              <v:shape style="position:absolute;left:1412;top:-3023;width:9419;height:276" coordorigin="1412,-3023" coordsize="9419,276" path="m1412,-2747l10831,-2747,10831,-3023,1412,-3023,1412,-2747e" filled="t" fillcolor="#EDEDED" stroked="f">
                <v:path arrowok="t"/>
                <v:fill/>
              </v:shape>
            </v:group>
            <v:group style="position:absolute;left:1412;top:-2747;width:9419;height:276" coordorigin="1412,-2747" coordsize="9419,276">
              <v:shape style="position:absolute;left:1412;top:-2747;width:9419;height:276" coordorigin="1412,-2747" coordsize="9419,276" path="m1412,-2471l10831,-2471,10831,-2747,1412,-2747,1412,-2471e" filled="t" fillcolor="#EDEDED" stroked="f">
                <v:path arrowok="t"/>
                <v:fill/>
              </v:shape>
            </v:group>
            <v:group style="position:absolute;left:1412;top:-2471;width:9419;height:276" coordorigin="1412,-2471" coordsize="9419,276">
              <v:shape style="position:absolute;left:1412;top:-2471;width:9419;height:276" coordorigin="1412,-2471" coordsize="9419,276" path="m1412,-2195l10831,-2195,10831,-2471,1412,-2471,1412,-2195e" filled="t" fillcolor="#EDEDED" stroked="f">
                <v:path arrowok="t"/>
                <v:fill/>
              </v:shape>
            </v:group>
            <v:group style="position:absolute;left:1412;top:-2195;width:9419;height:276" coordorigin="1412,-2195" coordsize="9419,276">
              <v:shape style="position:absolute;left:1412;top:-2195;width:9419;height:276" coordorigin="1412,-2195" coordsize="9419,276" path="m1412,-1919l10831,-1919,10831,-2195,1412,-2195,1412,-1919e" filled="t" fillcolor="#EDEDED" stroked="f">
                <v:path arrowok="t"/>
                <v:fill/>
              </v:shape>
            </v:group>
            <v:group style="position:absolute;left:1412;top:-1919;width:9419;height:276" coordorigin="1412,-1919" coordsize="9419,276">
              <v:shape style="position:absolute;left:1412;top:-1919;width:9419;height:276" coordorigin="1412,-1919" coordsize="9419,276" path="m1412,-1643l10831,-1643,10831,-1919,1412,-1919,1412,-1643e" filled="t" fillcolor="#EDEDED" stroked="f">
                <v:path arrowok="t"/>
                <v:fill/>
              </v:shape>
            </v:group>
            <v:group style="position:absolute;left:1412;top:-1643;width:9419;height:276" coordorigin="1412,-1643" coordsize="9419,276">
              <v:shape style="position:absolute;left:1412;top:-1643;width:9419;height:276" coordorigin="1412,-1643" coordsize="9419,276" path="m1412,-1367l10831,-1367,10831,-1643,1412,-1643,1412,-1367e" filled="t" fillcolor="#EDEDED" stroked="f">
                <v:path arrowok="t"/>
                <v:fill/>
              </v:shape>
            </v:group>
            <v:group style="position:absolute;left:1412;top:-1367;width:9419;height:276" coordorigin="1412,-1367" coordsize="9419,276">
              <v:shape style="position:absolute;left:1412;top:-1367;width:9419;height:276" coordorigin="1412,-1367" coordsize="9419,276" path="m1412,-1091l10831,-1091,10831,-1367,1412,-1367,1412,-1091e" filled="t" fillcolor="#EDEDED" stroked="f">
                <v:path arrowok="t"/>
                <v:fill/>
              </v:shape>
            </v:group>
            <v:group style="position:absolute;left:1412;top:-1091;width:9419;height:276" coordorigin="1412,-1091" coordsize="9419,276">
              <v:shape style="position:absolute;left:1412;top:-1091;width:9419;height:276" coordorigin="1412,-1091" coordsize="9419,276" path="m1412,-815l10831,-815,10831,-1091,1412,-1091,1412,-815e" filled="t" fillcolor="#EDEDED" stroked="f">
                <v:path arrowok="t"/>
                <v:fill/>
              </v:shape>
            </v:group>
            <v:group style="position:absolute;left:1412;top:-815;width:9419;height:276" coordorigin="1412,-815" coordsize="9419,276">
              <v:shape style="position:absolute;left:1412;top:-815;width:9419;height:276" coordorigin="1412,-815" coordsize="9419,276" path="m1412,-539l10831,-539,10831,-815,1412,-815,1412,-539e" filled="t" fillcolor="#EDEDED" stroked="f">
                <v:path arrowok="t"/>
                <v:fill/>
              </v:shape>
            </v:group>
            <v:group style="position:absolute;left:1412;top:-539;width:9419;height:276" coordorigin="1412,-539" coordsize="9419,276">
              <v:shape style="position:absolute;left:1412;top:-539;width:9419;height:276" coordorigin="1412,-539" coordsize="9419,276" path="m1412,-263l10831,-263,10831,-539,1412,-539,1412,-263e" filled="t" fillcolor="#EDEDED" stroked="f">
                <v:path arrowok="t"/>
                <v:fill/>
              </v:shape>
            </v:group>
            <v:group style="position:absolute;left:1412;top:-263;width:9419;height:276" coordorigin="1412,-263" coordsize="9419,276">
              <v:shape style="position:absolute;left:1412;top:-263;width:9419;height:276" coordorigin="1412,-263" coordsize="9419,276" path="m1412,13l10831,13,10831,-263,1412,-263,1412,13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2: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-40.636871pt;width:470.95pt;height:13.8pt;mso-position-horizontal-relative:page;mso-position-vertical-relative:paragraph;z-index:-2168" coordorigin="1412,-813" coordsize="9419,276">
            <v:shape style="position:absolute;left:1412;top:-813;width:9419;height:276" coordorigin="1412,-813" coordsize="9419,276" path="m1412,-537l10831,-537,10831,-813,1412,-813,1412,-537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h)</w:t>
      </w:r>
    </w:p>
    <w:p>
      <w:pPr>
        <w:spacing w:before="0" w:after="0" w:line="240" w:lineRule="auto"/>
        <w:ind w:left="100" w:right="33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-13.396873pt;width:470.95pt;height:13.8pt;mso-position-horizontal-relative:page;mso-position-vertical-relative:paragraph;z-index:-2167" coordorigin="1412,-268" coordsize="9419,276">
            <v:shape style="position:absolute;left:1412;top:-268;width:9419;height:276" coordorigin="1412,-268" coordsize="9419,276" path="m1412,8l10831,8,10831,-268,1412,-268,1412,8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don’t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didn’t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stake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33.023125pt;width:471.95pt;height:69.876pt;mso-position-horizontal-relative:page;mso-position-vertical-relative:paragraph;z-index:-2166" coordorigin="1402,660" coordsize="9439,1398">
            <v:group style="position:absolute;left:1412;top:670;width:9419;height:276" coordorigin="1412,670" coordsize="9419,276">
              <v:shape style="position:absolute;left:1412;top:670;width:9419;height:276" coordorigin="1412,670" coordsize="9419,276" path="m1412,946l10831,946,10831,670,1412,670,1412,946e" filled="t" fillcolor="#EDEDED" stroked="f">
                <v:path arrowok="t"/>
                <v:fill/>
              </v:shape>
            </v:group>
            <v:group style="position:absolute;left:1412;top:946;width:9419;height:276" coordorigin="1412,946" coordsize="9419,276">
              <v:shape style="position:absolute;left:1412;top:946;width:9419;height:276" coordorigin="1412,946" coordsize="9419,276" path="m1412,1222l10831,1222,10831,946,1412,946,1412,1222e" filled="t" fillcolor="#EDEDED" stroked="f">
                <v:path arrowok="t"/>
                <v:fill/>
              </v:shape>
            </v:group>
            <v:group style="position:absolute;left:1412;top:1222;width:9419;height:274" coordorigin="1412,1222" coordsize="9419,274">
              <v:shape style="position:absolute;left:1412;top:1222;width:9419;height:274" coordorigin="1412,1222" coordsize="9419,274" path="m1412,1496l10831,1496,10831,1222,1412,1222,1412,1496e" filled="t" fillcolor="#EDEDED" stroked="f">
                <v:path arrowok="t"/>
                <v:fill/>
              </v:shape>
            </v:group>
            <v:group style="position:absolute;left:1412;top:1496;width:9419;height:276" coordorigin="1412,1496" coordsize="9419,276">
              <v:shape style="position:absolute;left:1412;top:1496;width:9419;height:276" coordorigin="1412,1496" coordsize="9419,276" path="m1412,1772l10831,1772,10831,1496,1412,1496,1412,1772e" filled="t" fillcolor="#EDEDED" stroked="f">
                <v:path arrowok="t"/>
                <v:fill/>
              </v:shape>
            </v:group>
            <v:group style="position:absolute;left:1412;top:1772;width:9419;height:276" coordorigin="1412,1772" coordsize="9419,276">
              <v:shape style="position:absolute;left:1412;top:1772;width:9419;height:276" coordorigin="1412,1772" coordsize="9419,276" path="m1412,2048l10831,2048,10831,1772,1412,1772,1412,2048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8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40" w:bottom="280" w:left="1340" w:right="1520"/>
        </w:sectPr>
      </w:pPr>
      <w:rPr/>
    </w:p>
    <w:p>
      <w:pPr>
        <w:spacing w:before="6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-41.256859pt;width:471.95pt;height:42.4pt;mso-position-horizontal-relative:page;mso-position-vertical-relative:paragraph;z-index:-2165" coordorigin="1402,-825" coordsize="9439,848">
            <v:group style="position:absolute;left:1412;top:-815;width:9419;height:276" coordorigin="1412,-815" coordsize="9419,276">
              <v:shape style="position:absolute;left:1412;top:-815;width:9419;height:276" coordorigin="1412,-815" coordsize="9419,276" path="m1412,-539l10831,-539,10831,-815,1412,-815,1412,-539e" filled="t" fillcolor="#EDEDED" stroked="f">
                <v:path arrowok="t"/>
                <v:fill/>
              </v:shape>
            </v:group>
            <v:group style="position:absolute;left:1412;top:-539;width:9419;height:276" coordorigin="1412,-539" coordsize="9419,276">
              <v:shape style="position:absolute;left:1412;top:-539;width:9419;height:276" coordorigin="1412,-539" coordsize="9419,276" path="m1412,-263l10831,-263,10831,-539,1412,-539,1412,-263e" filled="t" fillcolor="#EDEDED" stroked="f">
                <v:path arrowok="t"/>
                <v:fill/>
              </v:shape>
            </v:group>
            <v:group style="position:absolute;left:1412;top:-263;width:9419;height:276" coordorigin="1412,-263" coordsize="9419,276">
              <v:shape style="position:absolute;left:1412;top:-263;width:9419;height:276" coordorigin="1412,-263" coordsize="9419,276" path="m1412,13l10831,13,10831,-263,1412,-263,1412,13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hr</w:t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-40.636894pt;width:470.95pt;height:13.8pt;mso-position-horizontal-relative:page;mso-position-vertical-relative:paragraph;z-index:-2164" coordorigin="1412,-813" coordsize="9419,276">
            <v:shape style="position:absolute;left:1412;top:-813;width:9419;height:276" coordorigin="1412,-813" coordsize="9419,276" path="m1412,-537l10831,-537,10831,-813,1412,-813,1412,-537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h)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-13.396902pt;width:470.95pt;height:13.8pt;mso-position-horizontal-relative:page;mso-position-vertical-relative:paragraph;z-index:-2163" coordorigin="1412,-268" coordsize="9419,276">
            <v:shape style="position:absolute;left:1412;top:-268;width:9419;height:276" coordorigin="1412,-268" coordsize="9419,276" path="m1412,8l10831,8,10831,-268,1412,-268,1412,8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rse</w:t>
      </w:r>
    </w:p>
    <w:p>
      <w:pPr>
        <w:spacing w:before="0" w:after="0" w:line="240" w:lineRule="auto"/>
        <w:ind w:left="100" w:right="4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rstood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hr,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take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bove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"%s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);</w:t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-110.23687pt;width:471.95pt;height:111.4pt;mso-position-horizontal-relative:page;mso-position-vertical-relative:paragraph;z-index:-2162" coordorigin="1402,-2205" coordsize="9439,2228">
            <v:group style="position:absolute;left:1412;top:-2195;width:9419;height:276" coordorigin="1412,-2195" coordsize="9419,276">
              <v:shape style="position:absolute;left:1412;top:-2195;width:9419;height:276" coordorigin="1412,-2195" coordsize="9419,276" path="m1412,-1919l10831,-1919,10831,-2195,1412,-2195,1412,-1919e" filled="t" fillcolor="#EDEDED" stroked="f">
                <v:path arrowok="t"/>
                <v:fill/>
              </v:shape>
            </v:group>
            <v:group style="position:absolute;left:1412;top:-1919;width:9419;height:276" coordorigin="1412,-1919" coordsize="9419,276">
              <v:shape style="position:absolute;left:1412;top:-1919;width:9419;height:276" coordorigin="1412,-1919" coordsize="9419,276" path="m1412,-1643l10831,-1643,10831,-1919,1412,-1919,1412,-1643e" filled="t" fillcolor="#EDEDED" stroked="f">
                <v:path arrowok="t"/>
                <v:fill/>
              </v:shape>
            </v:group>
            <v:group style="position:absolute;left:1412;top:-1643;width:9419;height:276" coordorigin="1412,-1643" coordsize="9419,276">
              <v:shape style="position:absolute;left:1412;top:-1643;width:9419;height:276" coordorigin="1412,-1643" coordsize="9419,276" path="m1412,-1367l10831,-1367,10831,-1643,1412,-1643,1412,-1367e" filled="t" fillcolor="#EDEDED" stroked="f">
                <v:path arrowok="t"/>
                <v:fill/>
              </v:shape>
            </v:group>
            <v:group style="position:absolute;left:1412;top:-1367;width:9419;height:276" coordorigin="1412,-1367" coordsize="9419,276">
              <v:shape style="position:absolute;left:1412;top:-1367;width:9419;height:276" coordorigin="1412,-1367" coordsize="9419,276" path="m1412,-1091l10831,-1091,10831,-1367,1412,-1367,1412,-1091e" filled="t" fillcolor="#EDEDED" stroked="f">
                <v:path arrowok="t"/>
                <v:fill/>
              </v:shape>
            </v:group>
            <v:group style="position:absolute;left:1412;top:-1091;width:9419;height:276" coordorigin="1412,-1091" coordsize="9419,276">
              <v:shape style="position:absolute;left:1412;top:-1091;width:9419;height:276" coordorigin="1412,-1091" coordsize="9419,276" path="m1412,-815l10831,-815,10831,-1091,1412,-1091,1412,-815e" filled="t" fillcolor="#EDEDED" stroked="f">
                <v:path arrowok="t"/>
                <v:fill/>
              </v:shape>
            </v:group>
            <v:group style="position:absolute;left:1412;top:-815;width:9419;height:276" coordorigin="1412,-815" coordsize="9419,276">
              <v:shape style="position:absolute;left:1412;top:-815;width:9419;height:276" coordorigin="1412,-815" coordsize="9419,276" path="m1412,-539l10831,-539,10831,-815,1412,-815,1412,-539e" filled="t" fillcolor="#EDEDED" stroked="f">
                <v:path arrowok="t"/>
                <v:fill/>
              </v:shape>
            </v:group>
            <v:group style="position:absolute;left:1412;top:-539;width:9419;height:276" coordorigin="1412,-539" coordsize="9419,276">
              <v:shape style="position:absolute;left:1412;top:-539;width:9419;height:276" coordorigin="1412,-539" coordsize="9419,276" path="m1412,-263l10831,-263,10831,-539,1412,-539,1412,-263e" filled="t" fillcolor="#EDEDED" stroked="f">
                <v:path arrowok="t"/>
                <v:fill/>
              </v:shape>
            </v:group>
            <v:group style="position:absolute;left:1412;top:-263;width:9419;height:276" coordorigin="1412,-263" coordsize="9419,276">
              <v:shape style="position:absolute;left:1412;top:-263;width:9419;height:276" coordorigin="1412,-263" coordsize="9419,276" path="m1412,13l10831,13,10831,-263,1412,-263,1412,13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hr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-13.396873pt;width:470.95pt;height:13.8pt;mso-position-horizontal-relative:page;mso-position-vertical-relative:paragraph;z-index:-2161" coordorigin="1412,-268" coordsize="9419,276">
            <v:shape style="position:absolute;left:1412;top:-268;width:9419;height:276" coordorigin="1412,-268" coordsize="9419,276" path="m1412,8l10831,8,10831,-268,1412,-268,1412,8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‘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‘o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’.</w:t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*strstr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*sr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h_te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m)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-13.39687pt;width:470.95pt;height:13.8pt;mso-position-horizontal-relative:page;mso-position-vertical-relative:paragraph;z-index:-2160" coordorigin="1412,-268" coordsize="9419,276">
            <v:shape style="position:absolute;left:1412;top:-268;width:9419;height:276" coordorigin="1412,-268" coordsize="9419,276" path="m1412,8l10831,8,10831,-268,1412,-268,1412,8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h_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084pt;margin-top:33.05312pt;width:471.95pt;height:111.396pt;mso-position-horizontal-relative:page;mso-position-vertical-relative:paragraph;z-index:-2159" coordorigin="1402,661" coordsize="9439,2228">
            <v:group style="position:absolute;left:1412;top:671;width:9419;height:276" coordorigin="1412,671" coordsize="9419,276">
              <v:shape style="position:absolute;left:1412;top:671;width:9419;height:276" coordorigin="1412,671" coordsize="9419,276" path="m1412,947l10831,947,10831,671,1412,671,1412,947e" filled="t" fillcolor="#EDEDED" stroked="f">
                <v:path arrowok="t"/>
                <v:fill/>
              </v:shape>
            </v:group>
            <v:group style="position:absolute;left:1412;top:947;width:9419;height:276" coordorigin="1412,947" coordsize="9419,276">
              <v:shape style="position:absolute;left:1412;top:947;width:9419;height:276" coordorigin="1412,947" coordsize="9419,276" path="m1412,1223l10831,1223,10831,947,1412,947,1412,1223e" filled="t" fillcolor="#EDEDED" stroked="f">
                <v:path arrowok="t"/>
                <v:fill/>
              </v:shape>
            </v:group>
            <v:group style="position:absolute;left:1412;top:1223;width:9419;height:276" coordorigin="1412,1223" coordsize="9419,276">
              <v:shape style="position:absolute;left:1412;top:1223;width:9419;height:276" coordorigin="1412,1223" coordsize="9419,276" path="m1412,1499l10831,1499,10831,1223,1412,1223,1412,1499e" filled="t" fillcolor="#EDEDED" stroked="f">
                <v:path arrowok="t"/>
                <v:fill/>
              </v:shape>
            </v:group>
            <v:group style="position:absolute;left:1412;top:1499;width:9419;height:276" coordorigin="1412,1499" coordsize="9419,276">
              <v:shape style="position:absolute;left:1412;top:1499;width:9419;height:276" coordorigin="1412,1499" coordsize="9419,276" path="m1412,1775l10831,1775,10831,1499,1412,1499,1412,1775e" filled="t" fillcolor="#EDEDED" stroked="f">
                <v:path arrowok="t"/>
                <v:fill/>
              </v:shape>
            </v:group>
            <v:group style="position:absolute;left:1412;top:1775;width:9419;height:276" coordorigin="1412,1775" coordsize="9419,276">
              <v:shape style="position:absolute;left:1412;top:1775;width:9419;height:276" coordorigin="1412,1775" coordsize="9419,276" path="m1412,2051l10831,2051,10831,1775,1412,1775,1412,2051e" filled="t" fillcolor="#EDEDED" stroked="f">
                <v:path arrowok="t"/>
                <v:fill/>
              </v:shape>
            </v:group>
            <v:group style="position:absolute;left:1412;top:2051;width:9419;height:276" coordorigin="1412,2051" coordsize="9419,276">
              <v:shape style="position:absolute;left:1412;top:2051;width:9419;height:276" coordorigin="1412,2051" coordsize="9419,276" path="m1412,2327l10831,2327,10831,2051,1412,2051,1412,2327e" filled="t" fillcolor="#EDEDED" stroked="f">
                <v:path arrowok="t"/>
                <v:fill/>
              </v:shape>
            </v:group>
            <v:group style="position:absolute;left:1412;top:2327;width:9419;height:276" coordorigin="1412,2327" coordsize="9419,276">
              <v:shape style="position:absolute;left:1412;top:2327;width:9419;height:276" coordorigin="1412,2327" coordsize="9419,276" path="m1412,2603l10831,2603,10831,2327,1412,2327,1412,2603e" filled="t" fillcolor="#EDEDED" stroked="f">
                <v:path arrowok="t"/>
                <v:fill/>
              </v:shape>
            </v:group>
            <v:group style="position:absolute;left:1412;top:2603;width:9419;height:276" coordorigin="1412,2603" coordsize="9419,276">
              <v:shape style="position:absolute;left:1412;top:2603;width:9419;height:276" coordorigin="1412,2603" coordsize="9419,276" path="m1412,2879l10831,2879,10831,2603,1412,2603,1412,2879e" filled="t" fillcolor="#EDEDED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.h&gt;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5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70]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ook.CO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"Output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s",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strstr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'B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);</w:t>
      </w:r>
    </w:p>
    <w:p>
      <w:pPr>
        <w:spacing w:before="0" w:after="0" w:line="240" w:lineRule="auto"/>
        <w:ind w:left="4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turn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}</w:t>
      </w:r>
    </w:p>
    <w:p>
      <w:pPr>
        <w:spacing w:line="240" w:lineRule="auto"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640" w:bottom="280" w:left="1340" w:right="1340"/>
        </w:sectPr>
      </w:pPr>
      <w:rPr/>
    </w:p>
    <w:p>
      <w:pPr>
        <w:spacing w:before="64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70.584pt;margin-top:68.755997pt;width:470.95pt;height:13.824pt;mso-position-horizontal-relative:page;mso-position-vertical-relative:page;z-index:-2158" coordorigin="1412,1375" coordsize="9419,276">
            <v:shape style="position:absolute;left:1412;top:1375;width:9419;height:276" coordorigin="1412,1375" coordsize="9419,276" path="m1412,1652l10831,1652,10831,1375,1412,1375,1412,1652e" filled="t" fillcolor="#EDEDED" stroked="f">
              <v:path arrowok="t"/>
              <v:fill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.COM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color w:val="C00000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rite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2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len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3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usi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2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4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-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pacing w:val="0"/>
          <w:w w:val="100"/>
        </w:rPr>
        <w:t>on.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4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o.h&gt;</w:t>
      </w:r>
    </w:p>
    <w:p>
      <w:pPr>
        <w:spacing w:before="21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#include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&lt;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ib.h&gt;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in()</w:t>
      </w:r>
    </w:p>
    <w:p>
      <w:pPr>
        <w:spacing w:before="21" w:after="0" w:line="271" w:lineRule="exact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6" w:after="0" w:line="240" w:lineRule="auto"/>
        <w:ind w:left="10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*/</w:t>
      </w:r>
    </w:p>
    <w:p>
      <w:pPr>
        <w:spacing w:before="21" w:after="0" w:line="240" w:lineRule="auto"/>
        <w:ind w:left="10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0;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8" w:lineRule="auto"/>
        <w:ind w:left="1240" w:right="375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);</w:t>
      </w:r>
    </w:p>
    <w:p>
      <w:pPr>
        <w:spacing w:before="3" w:after="0" w:line="240" w:lineRule="auto"/>
        <w:ind w:left="12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ts(str,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n);</w:t>
      </w:r>
    </w:p>
    <w:p>
      <w:pPr>
        <w:spacing w:before="21" w:after="0" w:line="240" w:lineRule="auto"/>
        <w:ind w:left="10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')</w:t>
      </w:r>
    </w:p>
    <w:p>
      <w:pPr>
        <w:spacing w:before="21" w:after="0" w:line="271" w:lineRule="exact"/>
        <w:ind w:left="10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{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6" w:after="0" w:line="240" w:lineRule="auto"/>
        <w:ind w:left="13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l+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</w:p>
    <w:p>
      <w:pPr>
        <w:spacing w:before="21" w:after="0" w:line="271" w:lineRule="exact"/>
        <w:ind w:left="10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6" w:after="0" w:line="240" w:lineRule="auto"/>
        <w:ind w:left="10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\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-1);</w:t>
      </w:r>
    </w:p>
    <w:p>
      <w:pPr>
        <w:spacing w:before="21" w:after="0" w:line="271" w:lineRule="exact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}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Output: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21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</w:p>
    <w:p>
      <w:pPr>
        <w:spacing w:before="21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w3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</w:p>
    <w:p>
      <w:pPr>
        <w:spacing w:before="21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15</w:t>
      </w:r>
    </w:p>
    <w:p>
      <w:pPr>
        <w:spacing w:before="19" w:after="0" w:line="271" w:lineRule="exact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6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2.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highlight w:val="yellow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Write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pro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arate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ivid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ct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rs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22" w:after="0" w:line="240" w:lineRule="auto"/>
        <w:ind w:left="8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#i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&lt;s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&gt;</w:t>
      </w:r>
    </w:p>
    <w:p>
      <w:pPr>
        <w:spacing w:before="22" w:after="0" w:line="240" w:lineRule="auto"/>
        <w:ind w:left="8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#i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&lt;s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&gt;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()</w:t>
      </w:r>
    </w:p>
    <w:p>
      <w:pPr>
        <w:spacing w:before="22" w:after="0" w:line="265" w:lineRule="exact"/>
        <w:ind w:left="8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{</w:t>
      </w:r>
    </w:p>
    <w:p>
      <w:pPr>
        <w:spacing w:before="23" w:after="0" w:line="240" w:lineRule="auto"/>
        <w:ind w:left="102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[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];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/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*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clar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*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/</w:t>
      </w:r>
    </w:p>
    <w:p>
      <w:pPr>
        <w:spacing w:before="22" w:after="0" w:line="240" w:lineRule="auto"/>
        <w:ind w:left="102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=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7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ivid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line="240" w:lineRule="auto" w:after="0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top="640" w:bottom="280" w:left="1340" w:right="1720"/>
        </w:sectPr>
      </w:pPr>
      <w:rPr/>
    </w:p>
    <w:p>
      <w:pPr>
        <w:spacing w:before="65" w:after="0" w:line="240" w:lineRule="auto"/>
        <w:ind w:left="813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-----------------------------------------------------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");</w:t>
      </w:r>
    </w:p>
    <w:p>
      <w:pPr>
        <w:spacing w:before="22" w:after="0" w:line="240" w:lineRule="auto"/>
        <w:ind w:left="81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22" w:after="0" w:line="240" w:lineRule="auto"/>
        <w:ind w:left="81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s(s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siz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);</w:t>
      </w:r>
    </w:p>
    <w:p>
      <w:pPr>
        <w:spacing w:before="22" w:after="0" w:line="240" w:lineRule="auto"/>
        <w:ind w:left="133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);</w:t>
      </w:r>
    </w:p>
    <w:p>
      <w:pPr>
        <w:spacing w:before="19" w:after="0" w:line="240" w:lineRule="auto"/>
        <w:ind w:left="6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whi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e(str[l]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!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='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'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</w:p>
    <w:p>
      <w:pPr>
        <w:spacing w:before="22" w:after="0" w:line="265" w:lineRule="exact"/>
        <w:ind w:left="6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{</w:t>
      </w:r>
    </w:p>
    <w:p>
      <w:pPr>
        <w:spacing w:before="25" w:after="0" w:line="240" w:lineRule="auto"/>
        <w:ind w:left="81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%c</w:t>
      </w:r>
      <w:r>
        <w:rPr>
          <w:rFonts w:ascii="Calibri" w:hAnsi="Calibri" w:cs="Calibri" w:eastAsia="Calibri"/>
          <w:sz w:val="22"/>
          <w:szCs w:val="22"/>
          <w:spacing w:val="4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tr[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]);</w:t>
      </w:r>
    </w:p>
    <w:p>
      <w:pPr>
        <w:spacing w:before="22" w:after="0" w:line="240" w:lineRule="auto"/>
        <w:ind w:left="81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+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+;</w:t>
      </w:r>
    </w:p>
    <w:p>
      <w:pPr>
        <w:spacing w:before="19" w:after="0" w:line="265" w:lineRule="exact"/>
        <w:ind w:left="6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}</w:t>
      </w:r>
    </w:p>
    <w:p>
      <w:pPr>
        <w:spacing w:before="25" w:after="0" w:line="240" w:lineRule="auto"/>
        <w:ind w:left="6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22" w:after="0" w:line="265" w:lineRule="exact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}</w:t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6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t: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arate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ivid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racters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</w:p>
    <w:p>
      <w:pPr>
        <w:spacing w:before="22" w:after="0" w:line="259" w:lineRule="auto"/>
        <w:ind w:left="460" w:right="4665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---------------------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-------------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------------------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ce.c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</w:p>
    <w:p>
      <w:pPr>
        <w:spacing w:before="0" w:after="0" w:line="266" w:lineRule="exact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The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ra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rs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f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tri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are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: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22" w:after="0" w:line="265" w:lineRule="exact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4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4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4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4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4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4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4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3.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highlight w:val="yellow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Write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pro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pr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ivid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rac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ers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stri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erse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highlight w:val="yellow"/>
          <w:spacing w:val="2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er.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19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#i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&lt;s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&gt;</w:t>
      </w:r>
    </w:p>
    <w:p>
      <w:pPr>
        <w:spacing w:before="22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#i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&lt;s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&gt;</w:t>
      </w:r>
    </w:p>
    <w:p>
      <w:pPr>
        <w:spacing w:before="22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#i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&lt;s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&gt;</w:t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()</w:t>
      </w:r>
    </w:p>
    <w:p>
      <w:pPr>
        <w:spacing w:before="22" w:after="0" w:line="265" w:lineRule="exact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{</w:t>
      </w:r>
    </w:p>
    <w:p>
      <w:pPr>
        <w:spacing w:before="25" w:after="0" w:line="240" w:lineRule="auto"/>
        <w:ind w:left="6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[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];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/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*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clar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*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/</w:t>
      </w:r>
    </w:p>
    <w:p>
      <w:pPr>
        <w:spacing w:before="22" w:after="0" w:line="240" w:lineRule="auto"/>
        <w:ind w:left="6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,i;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iv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racters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");</w:t>
      </w:r>
    </w:p>
    <w:p>
      <w:pPr>
        <w:spacing w:before="22" w:after="0" w:line="240" w:lineRule="auto"/>
        <w:ind w:left="81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------------------------------------------------------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");</w:t>
      </w:r>
    </w:p>
    <w:p>
      <w:pPr>
        <w:spacing w:before="22" w:after="0" w:line="240" w:lineRule="auto"/>
        <w:ind w:left="81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19" w:after="0" w:line="240" w:lineRule="auto"/>
        <w:ind w:left="81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s(s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siz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);</w:t>
      </w:r>
    </w:p>
    <w:p>
      <w:pPr>
        <w:spacing w:before="22" w:after="0" w:line="240" w:lineRule="auto"/>
        <w:ind w:left="133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l=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trlen(st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);</w:t>
      </w:r>
    </w:p>
    <w:p>
      <w:pPr>
        <w:spacing w:before="22" w:after="0" w:line="240" w:lineRule="auto"/>
        <w:ind w:left="133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erse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");</w:t>
      </w:r>
    </w:p>
    <w:p>
      <w:pPr>
        <w:spacing w:before="22" w:after="0" w:line="240" w:lineRule="auto"/>
        <w:ind w:left="81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r(i=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;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i&gt;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=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;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--)</w:t>
      </w:r>
    </w:p>
    <w:p>
      <w:pPr>
        <w:spacing w:before="19" w:after="0" w:line="265" w:lineRule="exact"/>
        <w:ind w:left="86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{</w:t>
      </w:r>
    </w:p>
    <w:p>
      <w:pPr>
        <w:spacing w:before="25" w:after="0" w:line="240" w:lineRule="auto"/>
        <w:ind w:left="9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%c</w:t>
      </w:r>
      <w:r>
        <w:rPr>
          <w:rFonts w:ascii="Calibri" w:hAnsi="Calibri" w:cs="Calibri" w:eastAsia="Calibri"/>
          <w:sz w:val="22"/>
          <w:szCs w:val="22"/>
          <w:spacing w:val="5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tr[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]);</w:t>
      </w:r>
    </w:p>
    <w:p>
      <w:pPr>
        <w:spacing w:before="22" w:after="0" w:line="265" w:lineRule="exact"/>
        <w:ind w:left="86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}</w:t>
      </w:r>
    </w:p>
    <w:p>
      <w:pPr>
        <w:spacing w:before="25" w:after="0" w:line="240" w:lineRule="auto"/>
        <w:ind w:left="6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22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}</w:t>
      </w:r>
    </w:p>
    <w:p>
      <w:pPr>
        <w:spacing w:line="240" w:lineRule="auto" w:after="0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top="640" w:bottom="280" w:left="1700" w:right="1720"/>
        </w:sectPr>
      </w:pPr>
      <w:rPr/>
    </w:p>
    <w:p>
      <w:pPr>
        <w:spacing w:before="65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so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w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tten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el</w:t>
      </w:r>
      <w:r>
        <w:rPr>
          <w:rFonts w:ascii="Calibri" w:hAnsi="Calibri" w:cs="Calibri" w:eastAsia="Calibri"/>
          <w:sz w:val="22"/>
          <w:szCs w:val="22"/>
          <w:spacing w:val="2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  <w:i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i/>
        </w:rPr>
        <w:t>: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#i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&lt;s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&gt;</w:t>
      </w:r>
    </w:p>
    <w:p>
      <w:pPr>
        <w:spacing w:before="22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#i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&lt;s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&gt;</w:t>
      </w:r>
    </w:p>
    <w:p>
      <w:pPr>
        <w:spacing w:before="19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#i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&lt;s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&gt;</w:t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()</w:t>
      </w:r>
    </w:p>
    <w:p>
      <w:pPr>
        <w:spacing w:before="22" w:after="0" w:line="265" w:lineRule="exact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{</w:t>
      </w:r>
    </w:p>
    <w:p>
      <w:pPr>
        <w:spacing w:before="23" w:after="0" w:line="240" w:lineRule="auto"/>
        <w:ind w:left="6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[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];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/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*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clar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*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/</w:t>
      </w:r>
    </w:p>
    <w:p>
      <w:pPr>
        <w:spacing w:before="22" w:after="0" w:line="240" w:lineRule="auto"/>
        <w:ind w:left="6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=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iv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racters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");</w:t>
      </w:r>
    </w:p>
    <w:p>
      <w:pPr>
        <w:spacing w:before="19" w:after="0" w:line="240" w:lineRule="auto"/>
        <w:ind w:left="81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------------------------------------------------------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");</w:t>
      </w:r>
    </w:p>
    <w:p>
      <w:pPr>
        <w:spacing w:before="22" w:after="0" w:line="240" w:lineRule="auto"/>
        <w:ind w:left="81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tf("In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22" w:after="0" w:line="240" w:lineRule="auto"/>
        <w:ind w:left="81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s(s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siz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);</w:t>
      </w:r>
    </w:p>
    <w:p>
      <w:pPr>
        <w:spacing w:before="22" w:after="0" w:line="240" w:lineRule="auto"/>
        <w:ind w:left="133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l=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trlen(st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);</w:t>
      </w:r>
    </w:p>
    <w:p>
      <w:pPr>
        <w:spacing w:before="22" w:after="0" w:line="240" w:lineRule="auto"/>
        <w:ind w:left="133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erse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");</w:t>
      </w:r>
    </w:p>
    <w:p>
      <w:pPr>
        <w:spacing w:before="19" w:after="0" w:line="240" w:lineRule="auto"/>
        <w:ind w:left="81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r(str[l]=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'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'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;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l&gt;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=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;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--)</w:t>
      </w:r>
    </w:p>
    <w:p>
      <w:pPr>
        <w:spacing w:before="22" w:after="0" w:line="265" w:lineRule="exact"/>
        <w:ind w:left="86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{</w:t>
      </w:r>
    </w:p>
    <w:p>
      <w:pPr>
        <w:spacing w:before="25" w:after="0" w:line="240" w:lineRule="auto"/>
        <w:ind w:left="9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%c</w:t>
      </w:r>
      <w:r>
        <w:rPr>
          <w:rFonts w:ascii="Calibri" w:hAnsi="Calibri" w:cs="Calibri" w:eastAsia="Calibri"/>
          <w:sz w:val="22"/>
          <w:szCs w:val="22"/>
          <w:spacing w:val="5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tr[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]);</w:t>
      </w:r>
    </w:p>
    <w:p>
      <w:pPr>
        <w:spacing w:before="22" w:after="0" w:line="265" w:lineRule="exact"/>
        <w:ind w:left="86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}</w:t>
      </w:r>
    </w:p>
    <w:p>
      <w:pPr>
        <w:spacing w:before="23" w:after="0" w:line="240" w:lineRule="auto"/>
        <w:ind w:left="6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22" w:after="0" w:line="265" w:lineRule="exact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}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489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mple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t: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ivid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erse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</w:p>
    <w:p>
      <w:pPr>
        <w:spacing w:before="22" w:after="0" w:line="259" w:lineRule="auto"/>
        <w:ind w:left="460" w:right="4327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---------------------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-------------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---------------------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ce.c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</w:p>
    <w:p>
      <w:pPr>
        <w:spacing w:before="0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erse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exact"/>
        <w:ind w:left="56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4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4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4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5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4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4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4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4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4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4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auto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4.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highlight w:val="yellow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Write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pro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tal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highlight w:val="yellow"/>
          <w:spacing w:val="2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22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#i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&lt;s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&gt;</w:t>
      </w:r>
    </w:p>
    <w:p>
      <w:pPr>
        <w:spacing w:before="19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#i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&lt;s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&gt;</w:t>
      </w:r>
    </w:p>
    <w:p>
      <w:pPr>
        <w:spacing w:before="22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#i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&lt;s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&gt;</w:t>
      </w:r>
    </w:p>
    <w:p>
      <w:pPr>
        <w:spacing w:before="0" w:after="0" w:line="580" w:lineRule="atLeast"/>
        <w:ind w:left="460" w:right="2799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#defi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r_si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/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/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xi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()</w:t>
      </w:r>
    </w:p>
    <w:p>
      <w:pPr>
        <w:spacing w:before="22" w:after="0" w:line="265" w:lineRule="exact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{</w:t>
      </w:r>
    </w:p>
    <w:p>
      <w:pPr>
        <w:spacing w:before="25" w:after="0" w:line="240" w:lineRule="auto"/>
        <w:ind w:left="6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[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_si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e];</w:t>
      </w:r>
    </w:p>
    <w:p>
      <w:pPr>
        <w:spacing w:before="19" w:after="0" w:line="240" w:lineRule="auto"/>
        <w:ind w:left="6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line="240" w:lineRule="auto" w:after="0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top="640" w:bottom="280" w:left="1700" w:right="1720"/>
        </w:sectPr>
      </w:pPr>
      <w:rPr/>
    </w:p>
    <w:p>
      <w:pPr>
        <w:spacing w:before="55" w:after="0" w:line="259" w:lineRule="auto"/>
        <w:ind w:left="811" w:right="2494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);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------------------------------------------------------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");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0" w:after="0" w:line="266" w:lineRule="exact"/>
        <w:ind w:left="81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f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s(s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r,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siz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d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);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=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22" w:after="0" w:line="240" w:lineRule="auto"/>
        <w:ind w:left="6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wrd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=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/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*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ill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*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/</w:t>
      </w:r>
    </w:p>
    <w:p>
      <w:pPr>
        <w:spacing w:before="22" w:after="0" w:line="240" w:lineRule="auto"/>
        <w:ind w:left="6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whi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e(str[i]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!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='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'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</w:p>
    <w:p>
      <w:pPr>
        <w:spacing w:before="22" w:after="0" w:line="265" w:lineRule="exact"/>
        <w:ind w:left="6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{</w:t>
      </w:r>
    </w:p>
    <w:p>
      <w:pPr>
        <w:spacing w:before="23" w:after="0" w:line="240" w:lineRule="auto"/>
        <w:ind w:left="859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1"/>
          <w:w w:val="100"/>
        </w:rPr>
        <w:t>/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*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check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rre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new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ab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racter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*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/</w:t>
      </w:r>
    </w:p>
    <w:p>
      <w:pPr>
        <w:spacing w:before="22" w:after="0" w:line="240" w:lineRule="auto"/>
        <w:ind w:left="86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if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str[i]=='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'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||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tr[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]=='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'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||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[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]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=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=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'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t')</w:t>
      </w:r>
    </w:p>
    <w:p>
      <w:pPr>
        <w:spacing w:before="22" w:after="0" w:line="265" w:lineRule="exact"/>
        <w:ind w:left="86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{</w:t>
      </w:r>
    </w:p>
    <w:p>
      <w:pPr>
        <w:spacing w:before="25" w:after="0" w:line="240" w:lineRule="auto"/>
        <w:ind w:left="1058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wrd+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+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22" w:after="0" w:line="265" w:lineRule="exact"/>
        <w:ind w:left="86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}</w:t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6" w:after="0" w:line="240" w:lineRule="auto"/>
        <w:ind w:left="86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+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+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22" w:after="0" w:line="265" w:lineRule="exact"/>
        <w:ind w:left="6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}</w:t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6" w:after="0" w:line="240" w:lineRule="auto"/>
        <w:ind w:left="6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%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wrd-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);</w:t>
      </w:r>
    </w:p>
    <w:p>
      <w:pPr>
        <w:spacing w:before="22" w:after="0" w:line="265" w:lineRule="exact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}</w:t>
      </w:r>
    </w:p>
    <w:p>
      <w:pPr>
        <w:spacing w:before="0" w:after="0" w:line="300" w:lineRule="exact"/>
        <w:jc w:val="left"/>
        <w:rPr>
          <w:sz w:val="30"/>
          <w:szCs w:val="30"/>
        </w:rPr>
      </w:pPr>
      <w:rPr/>
      <w:r>
        <w:rPr>
          <w:sz w:val="30"/>
          <w:szCs w:val="30"/>
        </w:rPr>
      </w:r>
    </w:p>
    <w:p>
      <w:pPr>
        <w:spacing w:before="16" w:after="0" w:line="240" w:lineRule="auto"/>
        <w:ind w:left="460" w:right="6866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mple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t: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0" w:right="4323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</w:p>
    <w:p>
      <w:pPr>
        <w:spacing w:before="22" w:after="0" w:line="258" w:lineRule="auto"/>
        <w:ind w:left="460" w:right="4665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---------------------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-------------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------------------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e.c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3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6" w:after="0" w:line="240" w:lineRule="auto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5.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highlight w:val="yellow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Write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pro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  <w:t>a</w:t>
      </w:r>
      <w:r>
        <w:rPr>
          <w:rFonts w:ascii="Calibri" w:hAnsi="Calibri" w:cs="Calibri" w:eastAsia="Calibri"/>
          <w:sz w:val="22"/>
          <w:szCs w:val="22"/>
          <w:highlight w:val="yellow"/>
          <w:spacing w:val="-3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ert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highlight w:val="yellow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l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highlight w:val="yellow"/>
          <w:spacing w:val="1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w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erca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highlight w:val="yellow"/>
          <w:spacing w:val="-2"/>
          <w:w w:val="100"/>
        </w:rPr>
      </w:r>
      <w:r>
        <w:rPr>
          <w:rFonts w:ascii="Calibri" w:hAnsi="Calibri" w:cs="Calibri" w:eastAsia="Calibri"/>
          <w:sz w:val="22"/>
          <w:szCs w:val="22"/>
          <w:highlight w:val="yellow"/>
          <w:spacing w:val="0"/>
          <w:w w:val="100"/>
        </w:rPr>
        <w:t>e.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22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#i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&lt;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&gt;</w:t>
      </w:r>
    </w:p>
    <w:p>
      <w:pPr>
        <w:spacing w:before="19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#i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&lt;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e.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&gt;</w:t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()</w:t>
      </w:r>
    </w:p>
    <w:p>
      <w:pPr>
        <w:spacing w:before="22" w:after="0" w:line="265" w:lineRule="exact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{</w:t>
      </w:r>
    </w:p>
    <w:p>
      <w:pPr>
        <w:spacing w:before="24" w:after="0" w:line="240" w:lineRule="auto"/>
        <w:ind w:left="118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=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22" w:after="0" w:line="240" w:lineRule="auto"/>
        <w:ind w:left="118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_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r;</w:t>
      </w:r>
    </w:p>
    <w:p>
      <w:pPr>
        <w:spacing w:before="22" w:after="0" w:line="240" w:lineRule="auto"/>
        <w:ind w:left="118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[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]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tf(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case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");</w:t>
      </w:r>
    </w:p>
    <w:p>
      <w:pPr>
        <w:spacing w:before="22" w:after="0" w:line="259" w:lineRule="auto"/>
        <w:ind w:left="662" w:right="4322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"----------------------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-----------");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\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ERCA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"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);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siz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tr,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stdi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);</w:t>
      </w:r>
    </w:p>
    <w:p>
      <w:pPr>
        <w:spacing w:before="0" w:after="0" w:line="266" w:lineRule="exact"/>
        <w:ind w:left="662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tf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"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is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stri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ercase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: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\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"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;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22" w:after="0" w:line="240" w:lineRule="auto"/>
        <w:ind w:left="118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whi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tr[ctr])</w:t>
      </w:r>
    </w:p>
    <w:p>
      <w:pPr>
        <w:spacing w:line="240" w:lineRule="auto" w:after="0"/>
        <w:jc w:val="left"/>
        <w:rPr>
          <w:rFonts w:ascii="Calibri" w:hAnsi="Calibri" w:cs="Calibri" w:eastAsia="Calibri"/>
          <w:sz w:val="22"/>
          <w:szCs w:val="22"/>
        </w:rPr>
        <w:sectPr>
          <w:pgSz w:w="12240" w:h="15840"/>
          <w:pgMar w:top="940" w:bottom="280" w:left="1700" w:right="1720"/>
        </w:sectPr>
      </w:pPr>
      <w:rPr/>
    </w:p>
    <w:p>
      <w:pPr>
        <w:spacing w:before="65" w:after="0" w:line="240" w:lineRule="auto"/>
        <w:ind w:left="11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{</w:t>
      </w:r>
    </w:p>
    <w:p>
      <w:pPr>
        <w:spacing w:before="22" w:after="0" w:line="240" w:lineRule="auto"/>
        <w:ind w:left="188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str_ch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=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str[ctr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]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22" w:after="0" w:line="240" w:lineRule="auto"/>
        <w:ind w:left="188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tchar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r(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tr_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22" w:after="0" w:line="240" w:lineRule="auto"/>
        <w:ind w:left="188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ctr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+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+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19" w:after="0" w:line="265" w:lineRule="exact"/>
        <w:ind w:left="11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}</w:t>
      </w:r>
    </w:p>
    <w:p>
      <w:pPr>
        <w:spacing w:before="25" w:after="0" w:line="240" w:lineRule="auto"/>
        <w:ind w:left="11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return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;</w:t>
      </w:r>
    </w:p>
    <w:p>
      <w:pPr>
        <w:spacing w:before="22" w:after="0" w:line="265" w:lineRule="exact"/>
        <w:ind w:left="44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}</w:t>
      </w:r>
    </w:p>
    <w:p>
      <w:pPr>
        <w:spacing w:before="25" w:after="0" w:line="240" w:lineRule="auto"/>
        <w:ind w:left="44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mple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t: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</w:p>
    <w:p>
      <w:pPr>
        <w:spacing w:before="22" w:after="0" w:line="240" w:lineRule="auto"/>
        <w:ind w:left="44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---------------------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------------</w:t>
      </w:r>
    </w:p>
    <w:p>
      <w:pPr>
        <w:spacing w:before="22" w:after="0" w:line="257" w:lineRule="auto"/>
        <w:ind w:left="491" w:right="813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ERCA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QU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CK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ROWN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OX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JUM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OVER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rcase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:</w:t>
      </w:r>
    </w:p>
    <w:p>
      <w:pPr>
        <w:spacing w:before="2" w:after="0" w:line="240" w:lineRule="auto"/>
        <w:ind w:left="49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ick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x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z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sectPr>
      <w:pgSz w:w="12240" w:h="15840"/>
      <w:pgMar w:top="6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png"/><Relationship Id="rId11" Type="http://schemas.openxmlformats.org/officeDocument/2006/relationships/image" Target="media/image5.jpg"/><Relationship Id="rId12" Type="http://schemas.openxmlformats.org/officeDocument/2006/relationships/hyperlink" Target="https://beginnersbook.com/2014/01/c-arrays-example/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Naved</dc:creator>
  <dcterms:created xsi:type="dcterms:W3CDTF">2023-02-24T10:55:04Z</dcterms:created>
  <dcterms:modified xsi:type="dcterms:W3CDTF">2023-02-24T10:55:04Z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LastSaved">
    <vt:filetime>2023-02-24T00:00:00Z</vt:filetime>
  </property>
</Properties>
</file>